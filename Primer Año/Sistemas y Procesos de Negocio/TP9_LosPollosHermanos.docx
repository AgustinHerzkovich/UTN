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9C95" w14:textId="3C41162B" w:rsidR="008E1CF1" w:rsidRPr="002A2538" w:rsidRDefault="597341BA">
      <w:pPr>
        <w:rPr>
          <w:lang w:val="es-AR"/>
        </w:rPr>
      </w:pPr>
      <w:r w:rsidRPr="597341BA">
        <w:rPr>
          <w:lang w:val="es-AR"/>
        </w:rPr>
        <w:t>UTN – FACULTAD REGIONAL BUENOS AIRES</w:t>
      </w:r>
    </w:p>
    <w:p w14:paraId="5928F70A" w14:textId="04E8EA87" w:rsidR="008E1CF1" w:rsidRPr="002A2538" w:rsidRDefault="008E1CF1">
      <w:pPr>
        <w:rPr>
          <w:lang w:val="es-AR"/>
        </w:rPr>
      </w:pPr>
      <w:r w:rsidRPr="002A2538">
        <w:rPr>
          <w:lang w:val="es-AR"/>
        </w:rPr>
        <w:t>Materia:</w:t>
      </w:r>
      <w:r w:rsidR="0089224E" w:rsidRPr="002A2538">
        <w:rPr>
          <w:lang w:val="es-AR"/>
        </w:rPr>
        <w:t xml:space="preserve"> </w:t>
      </w:r>
      <w:r w:rsidR="00601298" w:rsidRPr="002A2538">
        <w:rPr>
          <w:lang w:val="es-AR"/>
        </w:rPr>
        <w:t xml:space="preserve">Sistemas y </w:t>
      </w:r>
      <w:r w:rsidR="008561F4">
        <w:rPr>
          <w:lang w:val="es-AR"/>
        </w:rPr>
        <w:t>Procesos de Negocio</w:t>
      </w:r>
      <w:r w:rsidR="00601298" w:rsidRPr="002A2538">
        <w:rPr>
          <w:lang w:val="es-AR"/>
        </w:rPr>
        <w:t xml:space="preserve"> – 20</w:t>
      </w:r>
      <w:r w:rsidR="00312F40">
        <w:rPr>
          <w:lang w:val="es-AR"/>
        </w:rPr>
        <w:t>23</w:t>
      </w:r>
    </w:p>
    <w:p w14:paraId="139A1EAA" w14:textId="77777777" w:rsidR="008E1CF1" w:rsidRPr="002A2538" w:rsidRDefault="00624081">
      <w:pPr>
        <w:rPr>
          <w:lang w:val="es-AR"/>
        </w:rPr>
      </w:pPr>
      <w:r w:rsidRPr="002A2538">
        <w:rPr>
          <w:lang w:val="es-AR"/>
        </w:rPr>
        <w:t>CURSO K</w:t>
      </w:r>
      <w:r w:rsidR="00312F40">
        <w:rPr>
          <w:lang w:val="es-AR"/>
        </w:rPr>
        <w:t>1029</w:t>
      </w:r>
    </w:p>
    <w:p w14:paraId="1A97260B" w14:textId="77777777" w:rsidR="008E1CF1" w:rsidRPr="002A2538" w:rsidRDefault="008E1CF1">
      <w:pPr>
        <w:rPr>
          <w:lang w:val="es-AR"/>
        </w:rPr>
      </w:pPr>
    </w:p>
    <w:p w14:paraId="339B3602" w14:textId="77777777" w:rsidR="008E1CF1" w:rsidRPr="002A2538" w:rsidRDefault="008E1CF1">
      <w:pPr>
        <w:rPr>
          <w:lang w:val="es-AR"/>
        </w:rPr>
      </w:pPr>
    </w:p>
    <w:p w14:paraId="6473C58A" w14:textId="77777777" w:rsidR="008E1CF1" w:rsidRPr="002A2538" w:rsidRDefault="008E1CF1">
      <w:pPr>
        <w:rPr>
          <w:lang w:val="es-AR"/>
        </w:rPr>
      </w:pPr>
    </w:p>
    <w:p w14:paraId="486E1EAB" w14:textId="77777777" w:rsidR="008E1CF1" w:rsidRPr="002A2538" w:rsidRDefault="008E1CF1">
      <w:pPr>
        <w:rPr>
          <w:lang w:val="es-AR"/>
        </w:rPr>
      </w:pPr>
    </w:p>
    <w:p w14:paraId="439B504D" w14:textId="77777777" w:rsidR="008E1CF1" w:rsidRPr="002A2538" w:rsidRDefault="008E1CF1">
      <w:pPr>
        <w:rPr>
          <w:lang w:val="es-AR"/>
        </w:rPr>
      </w:pPr>
    </w:p>
    <w:p w14:paraId="38646D12" w14:textId="77777777" w:rsidR="008E1CF1" w:rsidRPr="002A2538" w:rsidRDefault="008E1CF1">
      <w:pPr>
        <w:rPr>
          <w:lang w:val="es-AR"/>
        </w:rPr>
      </w:pPr>
    </w:p>
    <w:p w14:paraId="7FB90FDF" w14:textId="77777777" w:rsidR="008E1CF1" w:rsidRPr="002A2538" w:rsidRDefault="008E1CF1">
      <w:pPr>
        <w:rPr>
          <w:lang w:val="es-AR"/>
        </w:rPr>
      </w:pPr>
    </w:p>
    <w:p w14:paraId="79A2D106" w14:textId="77777777" w:rsidR="008E1CF1" w:rsidRPr="002A2538" w:rsidRDefault="008E1CF1">
      <w:pPr>
        <w:rPr>
          <w:lang w:val="es-AR"/>
        </w:rPr>
      </w:pPr>
    </w:p>
    <w:p w14:paraId="7639CC7C" w14:textId="77777777" w:rsidR="008E1CF1" w:rsidRPr="002A2538" w:rsidRDefault="008E1CF1">
      <w:pPr>
        <w:rPr>
          <w:lang w:val="es-AR"/>
        </w:rPr>
      </w:pPr>
    </w:p>
    <w:p w14:paraId="2266B440" w14:textId="77777777" w:rsidR="008E1CF1" w:rsidRPr="002A2538" w:rsidRDefault="008E1CF1">
      <w:pPr>
        <w:rPr>
          <w:lang w:val="es-AR"/>
        </w:rPr>
      </w:pPr>
    </w:p>
    <w:p w14:paraId="591DB0D3" w14:textId="77777777" w:rsidR="008E1CF1" w:rsidRPr="00A87238" w:rsidRDefault="008E1CF1">
      <w:pPr>
        <w:rPr>
          <w:color w:val="000000" w:themeColor="text1"/>
          <w:lang w:val="es-AR"/>
        </w:rPr>
      </w:pPr>
    </w:p>
    <w:p w14:paraId="6315639F" w14:textId="096DC477" w:rsidR="00312F40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TRABAJO </w:t>
      </w:r>
      <w:r w:rsidR="00AD38BD">
        <w:rPr>
          <w:color w:val="000000" w:themeColor="text1"/>
          <w:sz w:val="52"/>
          <w:lang w:val="es-AR"/>
        </w:rPr>
        <w:t>PRÁCTICO</w:t>
      </w:r>
    </w:p>
    <w:p w14:paraId="469BA3DA" w14:textId="380B3176" w:rsidR="008E1CF1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 NÚMERO</w:t>
      </w:r>
      <w:r w:rsidR="006A14E0" w:rsidRPr="00A87238">
        <w:rPr>
          <w:color w:val="000000" w:themeColor="text1"/>
          <w:sz w:val="52"/>
          <w:lang w:val="es-AR"/>
        </w:rPr>
        <w:t xml:space="preserve"> </w:t>
      </w:r>
      <w:r w:rsidR="00C66F6B">
        <w:rPr>
          <w:color w:val="000000" w:themeColor="text1"/>
          <w:sz w:val="52"/>
          <w:lang w:val="es-AR"/>
        </w:rPr>
        <w:t>9</w:t>
      </w:r>
    </w:p>
    <w:p w14:paraId="5BE9BAE9" w14:textId="77777777" w:rsidR="008E1CF1" w:rsidRPr="002A2538" w:rsidRDefault="008E1CF1">
      <w:pPr>
        <w:jc w:val="center"/>
        <w:rPr>
          <w:sz w:val="52"/>
          <w:lang w:val="es-AR"/>
        </w:rPr>
      </w:pPr>
    </w:p>
    <w:p w14:paraId="30B458E2" w14:textId="41EE8A3F" w:rsidR="008E1CF1" w:rsidRPr="002A2538" w:rsidRDefault="008E1CF1" w:rsidP="00AA3B45">
      <w:pPr>
        <w:jc w:val="center"/>
        <w:rPr>
          <w:sz w:val="52"/>
          <w:lang w:val="es-AR"/>
        </w:rPr>
      </w:pPr>
      <w:r w:rsidRPr="002A2538">
        <w:rPr>
          <w:sz w:val="52"/>
          <w:lang w:val="es-AR"/>
        </w:rPr>
        <w:t xml:space="preserve">TEMA: </w:t>
      </w:r>
      <w:r w:rsidR="007177E4">
        <w:rPr>
          <w:sz w:val="52"/>
          <w:lang w:val="es-AR"/>
        </w:rPr>
        <w:t>Cursograma “</w:t>
      </w:r>
      <w:r w:rsidR="00097759">
        <w:rPr>
          <w:sz w:val="52"/>
          <w:lang w:val="es-AR"/>
        </w:rPr>
        <w:t>Fígaro</w:t>
      </w:r>
    </w:p>
    <w:p w14:paraId="11C2A095" w14:textId="77777777" w:rsidR="008E1CF1" w:rsidRPr="002A2538" w:rsidRDefault="008E1CF1">
      <w:pPr>
        <w:rPr>
          <w:lang w:val="es-AR"/>
        </w:rPr>
      </w:pPr>
    </w:p>
    <w:p w14:paraId="72973CBB" w14:textId="77777777" w:rsidR="008E1CF1" w:rsidRPr="002A2538" w:rsidRDefault="008E1CF1">
      <w:pPr>
        <w:rPr>
          <w:lang w:val="es-AR"/>
        </w:rPr>
      </w:pPr>
    </w:p>
    <w:p w14:paraId="2F01D283" w14:textId="77777777" w:rsidR="008E1CF1" w:rsidRPr="002A2538" w:rsidRDefault="008E1CF1">
      <w:pPr>
        <w:rPr>
          <w:lang w:val="es-AR"/>
        </w:rPr>
      </w:pPr>
    </w:p>
    <w:p w14:paraId="73F5B9BD" w14:textId="77777777" w:rsidR="008E1CF1" w:rsidRPr="002A2538" w:rsidRDefault="008E1CF1">
      <w:pPr>
        <w:rPr>
          <w:lang w:val="es-AR"/>
        </w:rPr>
      </w:pPr>
    </w:p>
    <w:p w14:paraId="34E372CF" w14:textId="77777777" w:rsidR="008E1CF1" w:rsidRPr="002A2538" w:rsidRDefault="008E1CF1">
      <w:pPr>
        <w:rPr>
          <w:lang w:val="es-AR"/>
        </w:rPr>
      </w:pPr>
    </w:p>
    <w:p w14:paraId="14B83F73" w14:textId="77777777" w:rsidR="008E1CF1" w:rsidRPr="002A2538" w:rsidRDefault="008E1CF1">
      <w:pPr>
        <w:rPr>
          <w:lang w:val="es-AR"/>
        </w:rPr>
      </w:pPr>
    </w:p>
    <w:p w14:paraId="7B66E6DB" w14:textId="77777777" w:rsidR="008E1CF1" w:rsidRPr="002A2538" w:rsidRDefault="008E1CF1">
      <w:pPr>
        <w:rPr>
          <w:lang w:val="es-AR"/>
        </w:rPr>
      </w:pPr>
    </w:p>
    <w:p w14:paraId="35B355B9" w14:textId="77777777" w:rsidR="008E1CF1" w:rsidRPr="002A2538" w:rsidRDefault="008E1CF1">
      <w:pPr>
        <w:rPr>
          <w:lang w:val="es-AR"/>
        </w:rPr>
      </w:pPr>
    </w:p>
    <w:p w14:paraId="3BEC5EEB" w14:textId="77777777" w:rsidR="008E1CF1" w:rsidRPr="002A2538" w:rsidRDefault="008E1CF1">
      <w:pPr>
        <w:rPr>
          <w:lang w:val="es-AR"/>
        </w:rPr>
      </w:pPr>
    </w:p>
    <w:p w14:paraId="76022680" w14:textId="77777777" w:rsidR="008E1CF1" w:rsidRPr="002A2538" w:rsidRDefault="008E1CF1">
      <w:pPr>
        <w:pStyle w:val="Encabezado"/>
        <w:tabs>
          <w:tab w:val="clear" w:pos="4419"/>
          <w:tab w:val="clear" w:pos="8838"/>
        </w:tabs>
        <w:rPr>
          <w:lang w:val="es-AR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0"/>
        <w:gridCol w:w="1808"/>
        <w:gridCol w:w="3020"/>
      </w:tblGrid>
      <w:tr w:rsidR="00620DA4" w:rsidRPr="002A2538" w14:paraId="504886BB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bottom w:val="single" w:sz="4" w:space="0" w:color="auto"/>
            </w:tcBorders>
          </w:tcPr>
          <w:p w14:paraId="4B8BE121" w14:textId="77777777" w:rsidR="00620DA4" w:rsidRPr="002A2538" w:rsidRDefault="00F6713D">
            <w:pPr>
              <w:rPr>
                <w:b/>
                <w:bCs/>
                <w:lang w:val="es-AR"/>
              </w:rPr>
            </w:pPr>
            <w:r w:rsidRPr="002A2538">
              <w:rPr>
                <w:b/>
                <w:bCs/>
                <w:lang w:val="es-AR"/>
              </w:rPr>
              <w:t xml:space="preserve">GRUPO </w:t>
            </w:r>
            <w:r w:rsidR="002A2538">
              <w:rPr>
                <w:b/>
                <w:bCs/>
                <w:lang w:val="es-AR"/>
              </w:rPr>
              <w:t>Los Pollos Hermanos</w:t>
            </w:r>
          </w:p>
        </w:tc>
      </w:tr>
      <w:tr w:rsidR="00620DA4" w:rsidRPr="002A2538" w14:paraId="1644EA64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top w:val="single" w:sz="4" w:space="0" w:color="auto"/>
            </w:tcBorders>
          </w:tcPr>
          <w:p w14:paraId="09658250" w14:textId="77777777" w:rsidR="00620DA4" w:rsidRPr="002A2538" w:rsidRDefault="00620DA4">
            <w:pPr>
              <w:rPr>
                <w:lang w:val="es-AR"/>
              </w:rPr>
            </w:pPr>
          </w:p>
        </w:tc>
      </w:tr>
      <w:tr w:rsidR="002A2538" w:rsidRPr="002A2538" w14:paraId="01F68080" w14:textId="77777777" w:rsidTr="002A2538">
        <w:trPr>
          <w:jc w:val="center"/>
        </w:trPr>
        <w:tc>
          <w:tcPr>
            <w:tcW w:w="4080" w:type="dxa"/>
          </w:tcPr>
          <w:p w14:paraId="6CE0C210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Palazzesi</w:t>
            </w:r>
            <w:r w:rsidRPr="002A2538">
              <w:rPr>
                <w:lang w:val="es-AR"/>
              </w:rPr>
              <w:t>, Tomás Pedro</w:t>
            </w:r>
          </w:p>
        </w:tc>
        <w:tc>
          <w:tcPr>
            <w:tcW w:w="1808" w:type="dxa"/>
          </w:tcPr>
          <w:p w14:paraId="0581C17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213.961-3</w:t>
            </w:r>
          </w:p>
        </w:tc>
        <w:tc>
          <w:tcPr>
            <w:tcW w:w="3020" w:type="dxa"/>
          </w:tcPr>
          <w:p w14:paraId="5DE6FFF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tpalazzesi@frba.utn.edu.ar</w:t>
            </w:r>
          </w:p>
        </w:tc>
      </w:tr>
      <w:tr w:rsidR="002A2538" w:rsidRPr="002A2538" w14:paraId="705FA4D2" w14:textId="77777777" w:rsidTr="002A2538">
        <w:trPr>
          <w:jc w:val="center"/>
        </w:trPr>
        <w:tc>
          <w:tcPr>
            <w:tcW w:w="4080" w:type="dxa"/>
          </w:tcPr>
          <w:p w14:paraId="68AC52D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Herzkovich</w:t>
            </w:r>
            <w:r w:rsidRPr="002A2538">
              <w:rPr>
                <w:lang w:val="es-AR"/>
              </w:rPr>
              <w:t>, Agustín</w:t>
            </w:r>
            <w:r>
              <w:rPr>
                <w:lang w:val="es-AR"/>
              </w:rPr>
              <w:t xml:space="preserve"> </w:t>
            </w:r>
            <w:r w:rsidRPr="002A2538">
              <w:rPr>
                <w:lang w:val="es-AR"/>
              </w:rPr>
              <w:t>Nicolás</w:t>
            </w:r>
          </w:p>
        </w:tc>
        <w:tc>
          <w:tcPr>
            <w:tcW w:w="1808" w:type="dxa"/>
          </w:tcPr>
          <w:p w14:paraId="35F2DF9F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213.787-2</w:t>
            </w:r>
          </w:p>
        </w:tc>
        <w:tc>
          <w:tcPr>
            <w:tcW w:w="3020" w:type="dxa"/>
          </w:tcPr>
          <w:p w14:paraId="4179954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aherzkovich@frba.utn.edu.ar</w:t>
            </w:r>
          </w:p>
        </w:tc>
      </w:tr>
      <w:tr w:rsidR="002A2538" w:rsidRPr="002A2538" w14:paraId="419426B9" w14:textId="77777777" w:rsidTr="002A2538">
        <w:trPr>
          <w:jc w:val="center"/>
        </w:trPr>
        <w:tc>
          <w:tcPr>
            <w:tcW w:w="4080" w:type="dxa"/>
          </w:tcPr>
          <w:p w14:paraId="2042EDB3" w14:textId="74F90053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Punta</w:t>
            </w:r>
            <w:r w:rsidRPr="002A2538">
              <w:rPr>
                <w:lang w:val="es-AR"/>
              </w:rPr>
              <w:t>, M</w:t>
            </w:r>
            <w:r w:rsidR="00696D09">
              <w:rPr>
                <w:lang w:val="es-AR"/>
              </w:rPr>
              <w:t>á</w:t>
            </w:r>
            <w:r w:rsidRPr="002A2538">
              <w:rPr>
                <w:lang w:val="es-AR"/>
              </w:rPr>
              <w:t>ximo Valentino</w:t>
            </w:r>
          </w:p>
        </w:tc>
        <w:tc>
          <w:tcPr>
            <w:tcW w:w="1808" w:type="dxa"/>
          </w:tcPr>
          <w:p w14:paraId="42A5A49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214.033-0</w:t>
            </w:r>
          </w:p>
        </w:tc>
        <w:tc>
          <w:tcPr>
            <w:tcW w:w="3020" w:type="dxa"/>
          </w:tcPr>
          <w:p w14:paraId="67A860BD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mpunta@frba.utn.edu.ar</w:t>
            </w:r>
          </w:p>
        </w:tc>
      </w:tr>
      <w:tr w:rsidR="002A2538" w:rsidRPr="002A2538" w14:paraId="1B235638" w14:textId="77777777" w:rsidTr="002A2538">
        <w:trPr>
          <w:jc w:val="center"/>
        </w:trPr>
        <w:tc>
          <w:tcPr>
            <w:tcW w:w="4080" w:type="dxa"/>
          </w:tcPr>
          <w:p w14:paraId="6B9E6EE8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S</w:t>
            </w:r>
            <w:r w:rsidRPr="002A2538">
              <w:rPr>
                <w:b/>
                <w:bCs/>
                <w:lang w:val="es-AR"/>
              </w:rPr>
              <w:t>tamati</w:t>
            </w:r>
            <w:r w:rsidRPr="002A2538">
              <w:rPr>
                <w:lang w:val="es-AR"/>
              </w:rPr>
              <w:t>, Gad</w:t>
            </w:r>
          </w:p>
        </w:tc>
        <w:tc>
          <w:tcPr>
            <w:tcW w:w="1808" w:type="dxa"/>
          </w:tcPr>
          <w:p w14:paraId="3811A31B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214.166-8</w:t>
            </w:r>
          </w:p>
        </w:tc>
        <w:tc>
          <w:tcPr>
            <w:tcW w:w="3020" w:type="dxa"/>
          </w:tcPr>
          <w:p w14:paraId="17AB212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gstamati@frba.utn.edu.ar</w:t>
            </w:r>
          </w:p>
        </w:tc>
      </w:tr>
      <w:tr w:rsidR="002A2538" w:rsidRPr="002A2538" w14:paraId="069B1113" w14:textId="77777777" w:rsidTr="002A2538">
        <w:trPr>
          <w:jc w:val="center"/>
        </w:trPr>
        <w:tc>
          <w:tcPr>
            <w:tcW w:w="4080" w:type="dxa"/>
          </w:tcPr>
          <w:p w14:paraId="35AF6AA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Peceros Arce</w:t>
            </w:r>
            <w:r w:rsidRPr="002A2538">
              <w:rPr>
                <w:lang w:val="es-AR"/>
              </w:rPr>
              <w:t>, Diego Fernando</w:t>
            </w:r>
          </w:p>
        </w:tc>
        <w:tc>
          <w:tcPr>
            <w:tcW w:w="1808" w:type="dxa"/>
          </w:tcPr>
          <w:p w14:paraId="259B470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213.979-0</w:t>
            </w:r>
          </w:p>
        </w:tc>
        <w:tc>
          <w:tcPr>
            <w:tcW w:w="3020" w:type="dxa"/>
          </w:tcPr>
          <w:p w14:paraId="50FFF65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dpecerosarce@frba.utn.edu.ar</w:t>
            </w:r>
          </w:p>
        </w:tc>
      </w:tr>
      <w:tr w:rsidR="002A2538" w:rsidRPr="002A2538" w14:paraId="6AD3CE41" w14:textId="77777777" w:rsidTr="002A2538">
        <w:trPr>
          <w:jc w:val="center"/>
        </w:trPr>
        <w:tc>
          <w:tcPr>
            <w:tcW w:w="4080" w:type="dxa"/>
          </w:tcPr>
          <w:p w14:paraId="05EABDBA" w14:textId="3CF4E219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Adorno</w:t>
            </w:r>
            <w:r w:rsidRPr="002A2538">
              <w:rPr>
                <w:lang w:val="es-AR"/>
              </w:rPr>
              <w:t>, El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as Romeo Valent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n</w:t>
            </w:r>
          </w:p>
        </w:tc>
        <w:tc>
          <w:tcPr>
            <w:tcW w:w="1808" w:type="dxa"/>
          </w:tcPr>
          <w:p w14:paraId="197D486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213.445-7</w:t>
            </w:r>
          </w:p>
        </w:tc>
        <w:tc>
          <w:tcPr>
            <w:tcW w:w="3020" w:type="dxa"/>
          </w:tcPr>
          <w:p w14:paraId="764FB4B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eadorno@frba.utn.edu.ar</w:t>
            </w:r>
          </w:p>
        </w:tc>
      </w:tr>
      <w:tr w:rsidR="002A2538" w:rsidRPr="002A2538" w14:paraId="75528932" w14:textId="77777777" w:rsidTr="002A2538">
        <w:trPr>
          <w:jc w:val="center"/>
        </w:trPr>
        <w:tc>
          <w:tcPr>
            <w:tcW w:w="4080" w:type="dxa"/>
          </w:tcPr>
          <w:p w14:paraId="5A9C797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Sorrentino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Tadeo</w:t>
            </w:r>
          </w:p>
        </w:tc>
        <w:tc>
          <w:tcPr>
            <w:tcW w:w="1808" w:type="dxa"/>
          </w:tcPr>
          <w:p w14:paraId="3FEBB832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214.153-0</w:t>
            </w:r>
          </w:p>
        </w:tc>
        <w:tc>
          <w:tcPr>
            <w:tcW w:w="3020" w:type="dxa"/>
          </w:tcPr>
          <w:p w14:paraId="51062F5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tsorrentino@frba.utn.edu.ar</w:t>
            </w:r>
          </w:p>
        </w:tc>
      </w:tr>
      <w:tr w:rsidR="002A2538" w:rsidRPr="002A2538" w14:paraId="416FA7A5" w14:textId="77777777" w:rsidTr="002A2538">
        <w:trPr>
          <w:jc w:val="center"/>
        </w:trPr>
        <w:tc>
          <w:tcPr>
            <w:tcW w:w="4080" w:type="dxa"/>
          </w:tcPr>
          <w:p w14:paraId="7A6641A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Goytendia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Eduardo</w:t>
            </w:r>
          </w:p>
        </w:tc>
        <w:tc>
          <w:tcPr>
            <w:tcW w:w="1808" w:type="dxa"/>
          </w:tcPr>
          <w:p w14:paraId="3FF121C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213.768-9</w:t>
            </w:r>
          </w:p>
        </w:tc>
        <w:tc>
          <w:tcPr>
            <w:tcW w:w="3020" w:type="dxa"/>
          </w:tcPr>
          <w:p w14:paraId="20AA544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egoytendia@frba.utn.edu.ar</w:t>
            </w:r>
          </w:p>
        </w:tc>
      </w:tr>
    </w:tbl>
    <w:p w14:paraId="737F30D7" w14:textId="77777777" w:rsidR="002A2538" w:rsidRDefault="002A2538">
      <w:pPr>
        <w:rPr>
          <w:lang w:val="es-AR"/>
        </w:rPr>
      </w:pPr>
    </w:p>
    <w:p w14:paraId="7181A861" w14:textId="77777777" w:rsidR="002A2538" w:rsidRPr="002A2538" w:rsidRDefault="002A2538">
      <w:pPr>
        <w:rPr>
          <w:lang w:val="es-AR"/>
        </w:rPr>
      </w:pPr>
    </w:p>
    <w:p w14:paraId="0E794CB8" w14:textId="77777777" w:rsidR="008E1CF1" w:rsidRPr="002A2538" w:rsidRDefault="008E1CF1">
      <w:pPr>
        <w:rPr>
          <w:lang w:val="es-AR"/>
        </w:rPr>
      </w:pPr>
    </w:p>
    <w:p w14:paraId="5E80EC0F" w14:textId="77777777" w:rsidR="008E1CF1" w:rsidRPr="002A2538" w:rsidRDefault="008E1CF1">
      <w:pPr>
        <w:rPr>
          <w:lang w:val="es-AR"/>
        </w:rPr>
      </w:pPr>
    </w:p>
    <w:p w14:paraId="12ECF027" w14:textId="77777777" w:rsidR="008E1CF1" w:rsidRPr="002A2538" w:rsidRDefault="008E1CF1">
      <w:pPr>
        <w:rPr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1"/>
        <w:gridCol w:w="1139"/>
        <w:gridCol w:w="1907"/>
        <w:gridCol w:w="1945"/>
        <w:gridCol w:w="1907"/>
      </w:tblGrid>
      <w:tr w:rsidR="008E1CF1" w:rsidRPr="002A2538" w14:paraId="720DF264" w14:textId="77777777">
        <w:tc>
          <w:tcPr>
            <w:tcW w:w="2770" w:type="dxa"/>
          </w:tcPr>
          <w:p w14:paraId="26C5CB28" w14:textId="1842DE79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PRESENTACIÓN:</w:t>
            </w:r>
            <w:r w:rsidR="006A14E0">
              <w:rPr>
                <w:sz w:val="20"/>
                <w:lang w:val="es-AR"/>
              </w:rPr>
              <w:t xml:space="preserve"> </w:t>
            </w:r>
          </w:p>
        </w:tc>
        <w:tc>
          <w:tcPr>
            <w:tcW w:w="1141" w:type="dxa"/>
          </w:tcPr>
          <w:p w14:paraId="0D0F7FD9" w14:textId="688740D7" w:rsidR="008E1CF1" w:rsidRPr="009A5C33" w:rsidRDefault="00097759">
            <w:pPr>
              <w:rPr>
                <w:color w:val="000000" w:themeColor="text1"/>
                <w:sz w:val="20"/>
                <w:lang w:val="es-AR"/>
              </w:rPr>
            </w:pPr>
            <w:r>
              <w:rPr>
                <w:color w:val="000000" w:themeColor="text1"/>
                <w:sz w:val="20"/>
                <w:lang w:val="es-AR"/>
              </w:rPr>
              <w:t>14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0</w:t>
            </w:r>
            <w:r w:rsidR="007177E4">
              <w:rPr>
                <w:color w:val="000000" w:themeColor="text1"/>
                <w:sz w:val="20"/>
                <w:lang w:val="es-AR"/>
              </w:rPr>
              <w:t>8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2023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 xml:space="preserve"> </w:t>
            </w:r>
          </w:p>
        </w:tc>
        <w:tc>
          <w:tcPr>
            <w:tcW w:w="1956" w:type="dxa"/>
          </w:tcPr>
          <w:p w14:paraId="26A851CB" w14:textId="77777777" w:rsidR="008E1CF1" w:rsidRPr="009A5C33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2256A7CC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7008C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082E5C19" w14:textId="77777777">
        <w:tc>
          <w:tcPr>
            <w:tcW w:w="2770" w:type="dxa"/>
          </w:tcPr>
          <w:p w14:paraId="1C18CB6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141" w:type="dxa"/>
          </w:tcPr>
          <w:p w14:paraId="7E402FF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F7D191A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D38FCBE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0E45006F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73AC5684" w14:textId="77777777">
        <w:tc>
          <w:tcPr>
            <w:tcW w:w="2770" w:type="dxa"/>
          </w:tcPr>
          <w:p w14:paraId="758FE047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DEVOLUCIÓN:</w:t>
            </w:r>
          </w:p>
        </w:tc>
        <w:tc>
          <w:tcPr>
            <w:tcW w:w="1141" w:type="dxa"/>
          </w:tcPr>
          <w:p w14:paraId="2B9C02A6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1B1E61B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79760ED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56E4DD3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</w:tbl>
    <w:p w14:paraId="357FEF01" w14:textId="480061F7" w:rsidR="006A14E0" w:rsidRPr="002A2538" w:rsidRDefault="006A14E0">
      <w:pPr>
        <w:rPr>
          <w:lang w:val="es-AR"/>
        </w:rPr>
        <w:sectPr w:rsidR="006A14E0" w:rsidRPr="002A2538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395E98EC" w14:textId="7A2B0405" w:rsidR="7C295A2B" w:rsidRDefault="7C295A2B" w:rsidP="7C295A2B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2E6CD0B3" w14:textId="1257D109" w:rsidR="63AE8E1F" w:rsidRDefault="1A643711" w:rsidP="63AE8E1F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  <w:r w:rsidRPr="1A643711">
        <w:rPr>
          <w:b/>
          <w:bCs/>
          <w:sz w:val="28"/>
          <w:szCs w:val="28"/>
          <w:u w:val="single"/>
          <w:lang w:val="es-AR"/>
        </w:rPr>
        <w:t>Enunciado</w:t>
      </w:r>
    </w:p>
    <w:p w14:paraId="32964BAD" w14:textId="77777777" w:rsidR="009E60CF" w:rsidRDefault="009E60CF" w:rsidP="63AE8E1F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19CA6E4B" w14:textId="77777777" w:rsidR="008E6D12" w:rsidRPr="003007D4" w:rsidRDefault="008E6D12" w:rsidP="003007D4">
      <w:r w:rsidRPr="00AB40C4">
        <w:rPr>
          <w:b/>
          <w:bCs/>
          <w:i/>
          <w:iCs/>
        </w:rPr>
        <w:t>Objetivos:</w:t>
      </w:r>
      <w:r w:rsidRPr="003007D4">
        <w:t xml:space="preserve"> Graficar el cursograma correspondiente teniendo en cuenta el siguiente texto.</w:t>
      </w:r>
    </w:p>
    <w:p w14:paraId="383D238D" w14:textId="77777777" w:rsidR="008E6D12" w:rsidRPr="003007D4" w:rsidRDefault="008E6D12" w:rsidP="003007D4"/>
    <w:p w14:paraId="3022709C" w14:textId="53638471" w:rsidR="008E6D12" w:rsidRPr="003007D4" w:rsidRDefault="008E6D12" w:rsidP="003007D4">
      <w:r w:rsidRPr="003007D4">
        <w:t>Fígaro es la peluquería que domina el mercado en Buenos Aires. Se destaca por tener muchos estilistas especialistas</w:t>
      </w:r>
      <w:r w:rsidR="003007D4">
        <w:t xml:space="preserve"> </w:t>
      </w:r>
      <w:r w:rsidRPr="003007D4">
        <w:t>en distintas áreas para poder así satisfacer las demandas de sus clientes. El proceso de atención de</w:t>
      </w:r>
      <w:r w:rsidR="003007D4">
        <w:t xml:space="preserve"> </w:t>
      </w:r>
      <w:r w:rsidRPr="003007D4">
        <w:t>un cliente en Fígaro es el siguiente:</w:t>
      </w:r>
    </w:p>
    <w:p w14:paraId="6B7C93E6" w14:textId="20EE027C" w:rsidR="008E6D12" w:rsidRPr="003007D4" w:rsidRDefault="008E6D12" w:rsidP="003007D4">
      <w:r w:rsidRPr="003007D4">
        <w:t xml:space="preserve">Cuando llega un nuevo cliente a Fígaro se presenta en </w:t>
      </w:r>
      <w:proofErr w:type="gramStart"/>
      <w:r w:rsidRPr="003007D4">
        <w:t>Recepción</w:t>
      </w:r>
      <w:proofErr w:type="gramEnd"/>
      <w:r w:rsidRPr="003007D4">
        <w:t xml:space="preserve"> donde informa al recepcionista del servicio</w:t>
      </w:r>
      <w:r w:rsidR="003007D4">
        <w:t xml:space="preserve"> </w:t>
      </w:r>
      <w:r w:rsidRPr="003007D4">
        <w:t>que desea recibir. Recepción crea el Pedido con el servicio pedido por el cliente y le indica que se siente a</w:t>
      </w:r>
      <w:r w:rsidR="003007D4">
        <w:t xml:space="preserve"> </w:t>
      </w:r>
      <w:r w:rsidRPr="003007D4">
        <w:t>es-</w:t>
      </w:r>
      <w:proofErr w:type="spellStart"/>
      <w:r w:rsidRPr="003007D4">
        <w:t>perar</w:t>
      </w:r>
      <w:proofErr w:type="spellEnd"/>
      <w:r w:rsidRPr="003007D4">
        <w:t xml:space="preserve"> a su estilista. Recepción, además, genera un Llamado a Estilista en el cual indica qué tipo de estilista</w:t>
      </w:r>
      <w:r w:rsidR="003007D4">
        <w:t xml:space="preserve"> </w:t>
      </w:r>
      <w:r w:rsidRPr="003007D4">
        <w:t>es requerido y lo envía a el sector Estilistas.</w:t>
      </w:r>
    </w:p>
    <w:p w14:paraId="06AB5B8A" w14:textId="120AB3D4" w:rsidR="008E6D12" w:rsidRPr="003007D4" w:rsidRDefault="008E6D12" w:rsidP="003007D4">
      <w:r w:rsidRPr="003007D4">
        <w:t>En Estilistas se comprueba que haya algún estilista disponible en el sistema informático. Si lo hay, se</w:t>
      </w:r>
      <w:r w:rsidR="003007D4">
        <w:t xml:space="preserve"> </w:t>
      </w:r>
      <w:r w:rsidRPr="003007D4">
        <w:t>confecciona-na una Orden de Atención por triplicado en la que se detallan los datos del cliente, del estilista,</w:t>
      </w:r>
      <w:r w:rsidR="003007D4">
        <w:t xml:space="preserve"> </w:t>
      </w:r>
      <w:r w:rsidRPr="003007D4">
        <w:t>el servicio y el precio. El duplicado se envía a recepción y el triplicado a Administración.</w:t>
      </w:r>
    </w:p>
    <w:p w14:paraId="5AB20C40" w14:textId="7432B44A" w:rsidR="008E6D12" w:rsidRPr="003007D4" w:rsidRDefault="008E6D12" w:rsidP="003007D4">
      <w:r w:rsidRPr="003007D4">
        <w:t>Una vez que Recepción recibe la Orden de Atención la compara con el Pedido y, si coinciden, archiva</w:t>
      </w:r>
      <w:r w:rsidR="003007D4">
        <w:t xml:space="preserve"> </w:t>
      </w:r>
      <w:r w:rsidRPr="003007D4">
        <w:t>definitivamente el Pedido en el Archivo de Pedidos y sella la Orden de Atención. Luego le entrega la Orden</w:t>
      </w:r>
      <w:r w:rsidR="003007D4">
        <w:t xml:space="preserve"> </w:t>
      </w:r>
      <w:r w:rsidRPr="003007D4">
        <w:t>de Atención y le indica cómo continuar con el proceso. Si no coinciden destruye</w:t>
      </w:r>
      <w:r w:rsidR="003007D4">
        <w:t xml:space="preserve"> </w:t>
      </w:r>
      <w:r w:rsidRPr="003007D4">
        <w:t>ambos documentos y notifica</w:t>
      </w:r>
      <w:r w:rsidR="003007D4">
        <w:t xml:space="preserve"> </w:t>
      </w:r>
      <w:r w:rsidRPr="003007D4">
        <w:t>telefónicamente a Estilistas.</w:t>
      </w:r>
    </w:p>
    <w:p w14:paraId="16695E09" w14:textId="2F948CD9" w:rsidR="008E6D12" w:rsidRPr="003007D4" w:rsidRDefault="008E6D12" w:rsidP="003007D4">
      <w:r w:rsidRPr="003007D4">
        <w:t>Con la Orden de Atención firmada el cliente se presenta en Estilistas donde, mientras es atendido, un</w:t>
      </w:r>
      <w:r w:rsidR="003007D4">
        <w:t xml:space="preserve"> </w:t>
      </w:r>
      <w:r w:rsidRPr="003007D4">
        <w:t>responsable firma el duplicado y el original de la Orden de Atención. Además, le saca fotocopia al original y</w:t>
      </w:r>
      <w:r w:rsidR="003007D4">
        <w:t xml:space="preserve"> </w:t>
      </w:r>
      <w:r w:rsidRPr="003007D4">
        <w:t>se lo envía a Caja.</w:t>
      </w:r>
    </w:p>
    <w:p w14:paraId="094F4505" w14:textId="1C5412C1" w:rsidR="008E6D12" w:rsidRPr="003007D4" w:rsidRDefault="008E6D12" w:rsidP="003007D4">
      <w:r w:rsidRPr="003007D4">
        <w:t>Una vez que el estilista termina su trabajo, confecciona una Orden de cobro para que el cliente presente en</w:t>
      </w:r>
      <w:r w:rsidR="003007D4">
        <w:t xml:space="preserve"> </w:t>
      </w:r>
      <w:proofErr w:type="gramStart"/>
      <w:r w:rsidRPr="003007D4">
        <w:t>Caja</w:t>
      </w:r>
      <w:proofErr w:type="gramEnd"/>
      <w:r w:rsidRPr="003007D4">
        <w:t>.</w:t>
      </w:r>
      <w:r w:rsidR="00AB40C4">
        <w:t xml:space="preserve"> </w:t>
      </w:r>
      <w:r w:rsidRPr="003007D4">
        <w:t>Caja verifica que el documento que presenta el cliente coincida con la fotocopia que tiene en su poder.</w:t>
      </w:r>
    </w:p>
    <w:p w14:paraId="14B20C52" w14:textId="70E11B3A" w:rsidR="00097759" w:rsidRPr="003007D4" w:rsidRDefault="008E6D12" w:rsidP="003007D4">
      <w:r w:rsidRPr="003007D4">
        <w:t>De estar todo correcto le cobra, genera la Factura por triplicado y le entrega el duplicado al cliente</w:t>
      </w:r>
      <w:r w:rsidR="003007D4" w:rsidRPr="003007D4">
        <w:t>.</w:t>
      </w:r>
    </w:p>
    <w:p w14:paraId="7BF52AFF" w14:textId="77777777" w:rsidR="002A3C11" w:rsidRPr="007A59EB" w:rsidRDefault="002A3C11" w:rsidP="00AA3B45">
      <w:pPr>
        <w:rPr>
          <w:sz w:val="28"/>
          <w:szCs w:val="28"/>
          <w:u w:val="single"/>
        </w:rPr>
      </w:pPr>
    </w:p>
    <w:p w14:paraId="25159C3D" w14:textId="086B863A" w:rsidR="00151FC8" w:rsidRDefault="57B1EDA0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  <w:r w:rsidRPr="57B1EDA0">
        <w:rPr>
          <w:b/>
          <w:bCs/>
          <w:sz w:val="28"/>
          <w:szCs w:val="28"/>
          <w:u w:val="single"/>
          <w:lang w:val="es-AR"/>
        </w:rPr>
        <w:t>Resoluci</w:t>
      </w:r>
      <w:r w:rsidR="009E60CF">
        <w:rPr>
          <w:b/>
          <w:bCs/>
          <w:sz w:val="28"/>
          <w:szCs w:val="28"/>
          <w:u w:val="single"/>
          <w:lang w:val="es-AR"/>
        </w:rPr>
        <w:t>ón</w:t>
      </w:r>
    </w:p>
    <w:p w14:paraId="324DF79D" w14:textId="77777777" w:rsidR="00AB40C4" w:rsidRDefault="00AB40C4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243E71B3" w14:textId="6BA81B34" w:rsidR="001827B1" w:rsidRPr="00A90E69" w:rsidRDefault="00540CB6" w:rsidP="00540CB6">
      <w:pPr>
        <w:pStyle w:val="Encabezado"/>
        <w:tabs>
          <w:tab w:val="clear" w:pos="4419"/>
          <w:tab w:val="clear" w:pos="8838"/>
        </w:tabs>
        <w:jc w:val="center"/>
        <w:rPr>
          <w:sz w:val="28"/>
          <w:szCs w:val="28"/>
          <w:lang w:val="es-AR"/>
        </w:rPr>
      </w:pPr>
      <w:r>
        <w:rPr>
          <w:noProof/>
        </w:rPr>
        <w:lastRenderedPageBreak/>
        <w:drawing>
          <wp:inline distT="0" distB="0" distL="0" distR="0" wp14:anchorId="56EAD0EA" wp14:editId="2B288C02">
            <wp:extent cx="6120765" cy="8677275"/>
            <wp:effectExtent l="0" t="0" r="0" b="9525"/>
            <wp:docPr id="132874856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48568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7B1" w:rsidRPr="00A90E69">
      <w:headerReference w:type="first" r:id="rId13"/>
      <w:footerReference w:type="first" r:id="rId14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1B7F" w14:textId="77777777" w:rsidR="00C203B9" w:rsidRDefault="00C203B9">
      <w:r>
        <w:separator/>
      </w:r>
    </w:p>
  </w:endnote>
  <w:endnote w:type="continuationSeparator" w:id="0">
    <w:p w14:paraId="324A41C0" w14:textId="77777777" w:rsidR="00C203B9" w:rsidRDefault="00C203B9">
      <w:r>
        <w:continuationSeparator/>
      </w:r>
    </w:p>
  </w:endnote>
  <w:endnote w:type="continuationNotice" w:id="1">
    <w:p w14:paraId="6FDF0FCC" w14:textId="77777777" w:rsidR="00C203B9" w:rsidRDefault="00C203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C92E7D" w14:paraId="7E07A3D8" w14:textId="77777777">
      <w:tc>
        <w:tcPr>
          <w:tcW w:w="4889" w:type="dxa"/>
        </w:tcPr>
        <w:p w14:paraId="59F26657" w14:textId="77777777" w:rsidR="00C92E7D" w:rsidRDefault="00C92E7D" w:rsidP="00C92E7D">
          <w:pPr>
            <w:pStyle w:val="Piedepgina"/>
            <w:rPr>
              <w:sz w:val="20"/>
            </w:rPr>
          </w:pPr>
          <w:r>
            <w:t>Sistemas y Procesos de Negocio</w:t>
          </w:r>
        </w:p>
      </w:tc>
      <w:tc>
        <w:tcPr>
          <w:tcW w:w="4890" w:type="dxa"/>
        </w:tcPr>
        <w:p w14:paraId="434D0D65" w14:textId="34D41A99" w:rsidR="00C92E7D" w:rsidRDefault="00C92E7D" w:rsidP="00C92E7D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begin"/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instrText>PAGE   \* MERGEFORMAT</w:instrTex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separate"/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t>1</w: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end"/>
          </w:r>
          <w:r w:rsidRPr="00C92E7D">
            <w:rPr>
              <w:rStyle w:val="Nmerodepgina"/>
              <w:sz w:val="16"/>
              <w:szCs w:val="20"/>
            </w:rPr>
            <w:t xml:space="preserve"> </w:t>
          </w:r>
          <w:r>
            <w:rPr>
              <w:rStyle w:val="Nmerodepgina"/>
              <w:sz w:val="20"/>
            </w:rPr>
            <w:t xml:space="preserve">de </w:t>
          </w:r>
          <w:r w:rsidR="00A8473E">
            <w:rPr>
              <w:rStyle w:val="Nmerodepgina"/>
              <w:sz w:val="20"/>
            </w:rPr>
            <w:t>2</w:t>
          </w:r>
          <w:r>
            <w:rPr>
              <w:rStyle w:val="Nmerodepgina"/>
              <w:sz w:val="20"/>
            </w:rPr>
            <w:t xml:space="preserve">      </w:t>
          </w:r>
        </w:p>
      </w:tc>
    </w:tr>
  </w:tbl>
  <w:p w14:paraId="0A104F3C" w14:textId="77777777" w:rsidR="00C92E7D" w:rsidRDefault="00C92E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D23B93E" w14:paraId="01C30568" w14:textId="77777777" w:rsidTr="5D23B93E">
      <w:trPr>
        <w:trHeight w:val="300"/>
      </w:trPr>
      <w:tc>
        <w:tcPr>
          <w:tcW w:w="3210" w:type="dxa"/>
        </w:tcPr>
        <w:p w14:paraId="2D493DCF" w14:textId="7C5943A1" w:rsidR="5D23B93E" w:rsidRDefault="5D23B93E" w:rsidP="5D23B93E">
          <w:pPr>
            <w:pStyle w:val="Encabezado"/>
            <w:ind w:left="-115"/>
          </w:pPr>
        </w:p>
      </w:tc>
      <w:tc>
        <w:tcPr>
          <w:tcW w:w="3210" w:type="dxa"/>
        </w:tcPr>
        <w:p w14:paraId="5878BD0A" w14:textId="131496D7" w:rsidR="5D23B93E" w:rsidRDefault="5D23B93E" w:rsidP="5D23B93E">
          <w:pPr>
            <w:pStyle w:val="Encabezado"/>
            <w:jc w:val="center"/>
          </w:pPr>
        </w:p>
      </w:tc>
      <w:tc>
        <w:tcPr>
          <w:tcW w:w="3210" w:type="dxa"/>
        </w:tcPr>
        <w:p w14:paraId="63DA02B0" w14:textId="0CB06591" w:rsidR="5D23B93E" w:rsidRDefault="5D23B93E" w:rsidP="5D23B93E">
          <w:pPr>
            <w:pStyle w:val="Encabezado"/>
            <w:ind w:right="-115"/>
            <w:jc w:val="right"/>
          </w:pPr>
        </w:p>
      </w:tc>
    </w:tr>
  </w:tbl>
  <w:p w14:paraId="1089A2C0" w14:textId="27A740EA" w:rsidR="00063C7D" w:rsidRDefault="00063C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8E1CF1" w14:paraId="52DB6AD7" w14:textId="77777777">
      <w:tc>
        <w:tcPr>
          <w:tcW w:w="4889" w:type="dxa"/>
        </w:tcPr>
        <w:p w14:paraId="640FC0F6" w14:textId="52DCA408" w:rsidR="008E1CF1" w:rsidRDefault="00120A0E">
          <w:pPr>
            <w:pStyle w:val="Piedepgina"/>
            <w:rPr>
              <w:sz w:val="20"/>
            </w:rPr>
          </w:pPr>
          <w:r>
            <w:t xml:space="preserve">Sistemas y </w:t>
          </w:r>
          <w:r w:rsidR="008561F4">
            <w:t>Procesos de Negocio</w:t>
          </w:r>
        </w:p>
      </w:tc>
      <w:tc>
        <w:tcPr>
          <w:tcW w:w="4890" w:type="dxa"/>
        </w:tcPr>
        <w:p w14:paraId="4B6A94CD" w14:textId="3A94755A" w:rsidR="008E1CF1" w:rsidRDefault="008E1CF1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begin"/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instrText xml:space="preserve"> PAGE </w:instrTex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separate"/>
          </w:r>
          <w:r w:rsidR="00601298" w:rsidRPr="00DF3876">
            <w:rPr>
              <w:rStyle w:val="Nmerodepgina"/>
              <w:noProof/>
              <w:color w:val="000000" w:themeColor="text1"/>
              <w:sz w:val="20"/>
              <w:szCs w:val="20"/>
            </w:rPr>
            <w:t>1</w: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 w:rsidR="00C92E7D">
            <w:rPr>
              <w:rStyle w:val="Nmerodepgina"/>
              <w:color w:val="000000" w:themeColor="text1"/>
              <w:sz w:val="20"/>
            </w:rPr>
            <w:t xml:space="preserve"> </w:t>
          </w:r>
          <w:r w:rsidR="006E0F58">
            <w:rPr>
              <w:rStyle w:val="Nmerodepgina"/>
              <w:color w:val="000000" w:themeColor="text1"/>
              <w:sz w:val="20"/>
            </w:rPr>
            <w:t>1</w:t>
          </w:r>
          <w:r w:rsidR="00F6713D"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</w:rPr>
            <w:t xml:space="preserve"> </w:t>
          </w:r>
          <w:r w:rsidR="00F6713D">
            <w:rPr>
              <w:rStyle w:val="Nmerodepgina"/>
              <w:sz w:val="20"/>
            </w:rPr>
            <w:t xml:space="preserve">   </w:t>
          </w:r>
        </w:p>
      </w:tc>
    </w:tr>
  </w:tbl>
  <w:p w14:paraId="469EA94D" w14:textId="77777777" w:rsidR="008E1CF1" w:rsidRDefault="008E1CF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AA964" w14:textId="77777777" w:rsidR="00C203B9" w:rsidRDefault="00C203B9">
      <w:r>
        <w:separator/>
      </w:r>
    </w:p>
  </w:footnote>
  <w:footnote w:type="continuationSeparator" w:id="0">
    <w:p w14:paraId="5BBEBFE9" w14:textId="77777777" w:rsidR="00C203B9" w:rsidRDefault="00C203B9">
      <w:r>
        <w:continuationSeparator/>
      </w:r>
    </w:p>
  </w:footnote>
  <w:footnote w:type="continuationNotice" w:id="1">
    <w:p w14:paraId="72946C78" w14:textId="77777777" w:rsidR="00C203B9" w:rsidRDefault="00C203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C92E7D" w:rsidRPr="00F6713D" w14:paraId="1BFAB148" w14:textId="77777777">
      <w:tc>
        <w:tcPr>
          <w:tcW w:w="1312" w:type="dxa"/>
        </w:tcPr>
        <w:p w14:paraId="64AAB67B" w14:textId="040728E2" w:rsidR="00C92E7D" w:rsidRDefault="00C92E7D" w:rsidP="00C92E7D">
          <w:pPr>
            <w:pStyle w:val="Encabezado"/>
          </w:pPr>
          <w:r>
            <w:t xml:space="preserve">TP Nro.: </w:t>
          </w:r>
          <w:r w:rsidR="00A90E69">
            <w:t>9</w:t>
          </w:r>
        </w:p>
      </w:tc>
      <w:tc>
        <w:tcPr>
          <w:tcW w:w="1928" w:type="dxa"/>
        </w:tcPr>
        <w:p w14:paraId="04278818" w14:textId="3CD497C3" w:rsidR="00C92E7D" w:rsidRPr="00624081" w:rsidRDefault="00C92E7D" w:rsidP="00C92E7D">
          <w:pPr>
            <w:pStyle w:val="Encabezado"/>
            <w:jc w:val="center"/>
            <w:rPr>
              <w:color w:val="D9D9D9"/>
            </w:rPr>
          </w:pPr>
        </w:p>
      </w:tc>
      <w:tc>
        <w:tcPr>
          <w:tcW w:w="2679" w:type="dxa"/>
        </w:tcPr>
        <w:p w14:paraId="7B9CBA69" w14:textId="48234E08" w:rsidR="00C92E7D" w:rsidRDefault="00C92E7D" w:rsidP="00C92E7D">
          <w:pPr>
            <w:pStyle w:val="Encabezado"/>
          </w:pPr>
          <w:r>
            <w:t xml:space="preserve"> Tema: </w:t>
          </w:r>
          <w:r w:rsidR="00305758" w:rsidRPr="007177E4">
            <w:t>Cu</w:t>
          </w:r>
          <w:r w:rsidR="00540CB6">
            <w:t>r</w:t>
          </w:r>
          <w:r w:rsidR="00305758" w:rsidRPr="007177E4">
            <w:t>sograma "</w:t>
          </w:r>
          <w:r w:rsidR="00A90E69">
            <w:t>Fígaro”</w:t>
          </w:r>
        </w:p>
      </w:tc>
      <w:tc>
        <w:tcPr>
          <w:tcW w:w="1599" w:type="dxa"/>
        </w:tcPr>
        <w:p w14:paraId="46A8491A" w14:textId="77777777" w:rsidR="00C92E7D" w:rsidRDefault="00C92E7D" w:rsidP="00C92E7D">
          <w:pPr>
            <w:pStyle w:val="Encabezado"/>
            <w:jc w:val="center"/>
          </w:pPr>
          <w:r>
            <w:t>Curso: K1029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41094722" w14:textId="77777777" w:rsidR="00C92E7D" w:rsidRPr="00F6713D" w:rsidRDefault="00C92E7D" w:rsidP="00C92E7D">
          <w:pPr>
            <w:pStyle w:val="Encabezado"/>
            <w:jc w:val="right"/>
          </w:pPr>
          <w:r>
            <w:t>Grupo Nombre</w:t>
          </w:r>
          <w:r w:rsidRPr="00F6713D">
            <w:t>.:</w:t>
          </w:r>
          <w:r>
            <w:t xml:space="preserve"> Los Pollos Hermanos</w:t>
          </w:r>
          <w:r w:rsidRPr="00F6713D">
            <w:t xml:space="preserve">  </w:t>
          </w:r>
        </w:p>
      </w:tc>
    </w:tr>
  </w:tbl>
  <w:p w14:paraId="0976C492" w14:textId="77777777" w:rsidR="00C92E7D" w:rsidRPr="00C92E7D" w:rsidRDefault="00C92E7D" w:rsidP="00C92E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9E72" w14:textId="77777777" w:rsidR="008E1CF1" w:rsidRDefault="008E1CF1">
    <w:pPr>
      <w:pStyle w:val="Encabezado"/>
      <w:rPr>
        <w:lang w:val="en-US"/>
      </w:rPr>
    </w:pPr>
  </w:p>
  <w:p w14:paraId="78D35D6B" w14:textId="77777777" w:rsidR="008E1CF1" w:rsidRDefault="008E1CF1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8E1CF1" w:rsidRPr="00F6713D" w14:paraId="42281E43" w14:textId="77777777" w:rsidTr="00D000E8">
      <w:tc>
        <w:tcPr>
          <w:tcW w:w="1312" w:type="dxa"/>
        </w:tcPr>
        <w:p w14:paraId="0E2D9012" w14:textId="5B7FD687" w:rsidR="008E1CF1" w:rsidRDefault="008E1CF1">
          <w:pPr>
            <w:pStyle w:val="Encabezado"/>
          </w:pPr>
          <w:r>
            <w:t xml:space="preserve">TP Nro.: </w:t>
          </w:r>
          <w:r w:rsidR="00097759">
            <w:t>9</w:t>
          </w:r>
        </w:p>
      </w:tc>
      <w:tc>
        <w:tcPr>
          <w:tcW w:w="1928" w:type="dxa"/>
        </w:tcPr>
        <w:p w14:paraId="04FCB3D9" w14:textId="4CCFC2D1" w:rsidR="008E1CF1" w:rsidRPr="001D1952" w:rsidRDefault="008E1CF1">
          <w:pPr>
            <w:pStyle w:val="Encabezado"/>
            <w:jc w:val="center"/>
            <w:rPr>
              <w:color w:val="000000" w:themeColor="text1"/>
            </w:rPr>
          </w:pPr>
        </w:p>
      </w:tc>
      <w:tc>
        <w:tcPr>
          <w:tcW w:w="2679" w:type="dxa"/>
        </w:tcPr>
        <w:p w14:paraId="6D8C2CDF" w14:textId="78293C61" w:rsidR="008E1CF1" w:rsidRDefault="00F6713D" w:rsidP="00F6713D">
          <w:pPr>
            <w:pStyle w:val="Encabezado"/>
          </w:pPr>
          <w:r>
            <w:t xml:space="preserve"> </w:t>
          </w:r>
          <w:r w:rsidR="008E1CF1">
            <w:t>Tema:</w:t>
          </w:r>
          <w:r>
            <w:t xml:space="preserve"> </w:t>
          </w:r>
          <w:r w:rsidR="007177E4" w:rsidRPr="007177E4">
            <w:t>Cu</w:t>
          </w:r>
          <w:r w:rsidR="00540CB6">
            <w:t>r</w:t>
          </w:r>
          <w:r w:rsidR="007177E4" w:rsidRPr="007177E4">
            <w:t>sograma "</w:t>
          </w:r>
          <w:r w:rsidR="00097759">
            <w:t>Fígaro</w:t>
          </w:r>
          <w:r w:rsidR="007177E4" w:rsidRPr="007177E4">
            <w:t>"</w:t>
          </w:r>
        </w:p>
      </w:tc>
      <w:tc>
        <w:tcPr>
          <w:tcW w:w="1599" w:type="dxa"/>
        </w:tcPr>
        <w:p w14:paraId="35A26B30" w14:textId="28A8F593" w:rsidR="008E1CF1" w:rsidRDefault="00624081">
          <w:pPr>
            <w:pStyle w:val="Encabezado"/>
            <w:jc w:val="center"/>
          </w:pPr>
          <w:r>
            <w:t>Curso: K</w:t>
          </w:r>
          <w:r w:rsidR="00A87238">
            <w:t>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32F6D3CD" w14:textId="6576EBBB" w:rsidR="008E1CF1" w:rsidRPr="00F6713D" w:rsidRDefault="00F6713D">
          <w:pPr>
            <w:pStyle w:val="Encabezado"/>
            <w:jc w:val="right"/>
          </w:pPr>
          <w:r>
            <w:t>Grupo Nombre</w:t>
          </w:r>
          <w:r w:rsidR="008E1CF1" w:rsidRPr="00F6713D">
            <w:t>.:</w:t>
          </w:r>
          <w:r w:rsidR="00A87238">
            <w:t xml:space="preserve"> Los Pollos Hermanos</w:t>
          </w:r>
          <w:r w:rsidR="00A87238" w:rsidRPr="00F6713D">
            <w:t xml:space="preserve">  </w:t>
          </w:r>
        </w:p>
      </w:tc>
    </w:tr>
  </w:tbl>
  <w:p w14:paraId="181DD26C" w14:textId="77777777" w:rsidR="008E1CF1" w:rsidRPr="00F6713D" w:rsidRDefault="008E1CF1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5VrJ2Pm/xdBOB" int2:id="jdic0TEk">
      <int2:state int2:value="Rejected" int2:type="AugLoop_Text_Critique"/>
    </int2:textHash>
    <int2:textHash int2:hashCode="7+uTLoT4qr97uR" int2:id="wMXUB0x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882"/>
    <w:multiLevelType w:val="hybridMultilevel"/>
    <w:tmpl w:val="3B3E3D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036"/>
    <w:multiLevelType w:val="hybridMultilevel"/>
    <w:tmpl w:val="B59A5B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983"/>
    <w:multiLevelType w:val="hybridMultilevel"/>
    <w:tmpl w:val="DBE0DB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6214"/>
    <w:multiLevelType w:val="hybridMultilevel"/>
    <w:tmpl w:val="43AA5A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46E3"/>
    <w:multiLevelType w:val="hybridMultilevel"/>
    <w:tmpl w:val="F14C86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90446">
    <w:abstractNumId w:val="3"/>
  </w:num>
  <w:num w:numId="2" w16cid:durableId="1226991812">
    <w:abstractNumId w:val="4"/>
  </w:num>
  <w:num w:numId="3" w16cid:durableId="431779412">
    <w:abstractNumId w:val="1"/>
  </w:num>
  <w:num w:numId="4" w16cid:durableId="701132834">
    <w:abstractNumId w:val="0"/>
  </w:num>
  <w:num w:numId="5" w16cid:durableId="623773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8"/>
    <w:rsid w:val="00012610"/>
    <w:rsid w:val="0001597B"/>
    <w:rsid w:val="00026794"/>
    <w:rsid w:val="00026913"/>
    <w:rsid w:val="00033BFE"/>
    <w:rsid w:val="00036589"/>
    <w:rsid w:val="00037DE7"/>
    <w:rsid w:val="00042B21"/>
    <w:rsid w:val="0004658E"/>
    <w:rsid w:val="0005186F"/>
    <w:rsid w:val="00055372"/>
    <w:rsid w:val="00056291"/>
    <w:rsid w:val="00056ADF"/>
    <w:rsid w:val="00063C7D"/>
    <w:rsid w:val="00064CAC"/>
    <w:rsid w:val="00072EF7"/>
    <w:rsid w:val="0008180B"/>
    <w:rsid w:val="00090545"/>
    <w:rsid w:val="00093A06"/>
    <w:rsid w:val="0009738B"/>
    <w:rsid w:val="00097759"/>
    <w:rsid w:val="000A51E5"/>
    <w:rsid w:val="000B5C98"/>
    <w:rsid w:val="000C0494"/>
    <w:rsid w:val="000C4DC5"/>
    <w:rsid w:val="000C7F3C"/>
    <w:rsid w:val="000D1A5D"/>
    <w:rsid w:val="000D2F55"/>
    <w:rsid w:val="000E1128"/>
    <w:rsid w:val="000E498C"/>
    <w:rsid w:val="000E54F5"/>
    <w:rsid w:val="000F0F2C"/>
    <w:rsid w:val="000F6793"/>
    <w:rsid w:val="000F7780"/>
    <w:rsid w:val="000F79FF"/>
    <w:rsid w:val="00101D8A"/>
    <w:rsid w:val="00106F7B"/>
    <w:rsid w:val="00110C17"/>
    <w:rsid w:val="001163CD"/>
    <w:rsid w:val="00120A0E"/>
    <w:rsid w:val="001244FF"/>
    <w:rsid w:val="001248A1"/>
    <w:rsid w:val="00126073"/>
    <w:rsid w:val="00134CAB"/>
    <w:rsid w:val="00141239"/>
    <w:rsid w:val="00144C44"/>
    <w:rsid w:val="00151FC8"/>
    <w:rsid w:val="0015470A"/>
    <w:rsid w:val="00154C57"/>
    <w:rsid w:val="00163765"/>
    <w:rsid w:val="00174FE3"/>
    <w:rsid w:val="00175684"/>
    <w:rsid w:val="00175DD9"/>
    <w:rsid w:val="00177E64"/>
    <w:rsid w:val="00181C59"/>
    <w:rsid w:val="001827B1"/>
    <w:rsid w:val="001923EC"/>
    <w:rsid w:val="001924AA"/>
    <w:rsid w:val="00197409"/>
    <w:rsid w:val="001A1995"/>
    <w:rsid w:val="001A709E"/>
    <w:rsid w:val="001A7647"/>
    <w:rsid w:val="001B6B9E"/>
    <w:rsid w:val="001C1BEC"/>
    <w:rsid w:val="001C2C9F"/>
    <w:rsid w:val="001C3462"/>
    <w:rsid w:val="001C4AE0"/>
    <w:rsid w:val="001C5283"/>
    <w:rsid w:val="001C6C90"/>
    <w:rsid w:val="001D1320"/>
    <w:rsid w:val="001D1952"/>
    <w:rsid w:val="001D20C9"/>
    <w:rsid w:val="001E04C5"/>
    <w:rsid w:val="001E51DC"/>
    <w:rsid w:val="001F0BC0"/>
    <w:rsid w:val="001F4FCC"/>
    <w:rsid w:val="002037DF"/>
    <w:rsid w:val="002053CF"/>
    <w:rsid w:val="00211E51"/>
    <w:rsid w:val="002144DC"/>
    <w:rsid w:val="00214C5B"/>
    <w:rsid w:val="00215C8B"/>
    <w:rsid w:val="00226A6F"/>
    <w:rsid w:val="002354F5"/>
    <w:rsid w:val="00235C32"/>
    <w:rsid w:val="00243D13"/>
    <w:rsid w:val="002606B7"/>
    <w:rsid w:val="002674C5"/>
    <w:rsid w:val="00267505"/>
    <w:rsid w:val="00267DAD"/>
    <w:rsid w:val="00274045"/>
    <w:rsid w:val="0028384A"/>
    <w:rsid w:val="0028679F"/>
    <w:rsid w:val="00286BA9"/>
    <w:rsid w:val="002A0A18"/>
    <w:rsid w:val="002A0AAA"/>
    <w:rsid w:val="002A2538"/>
    <w:rsid w:val="002A3C11"/>
    <w:rsid w:val="002A4F95"/>
    <w:rsid w:val="002C0273"/>
    <w:rsid w:val="002C4FC4"/>
    <w:rsid w:val="002D4D8C"/>
    <w:rsid w:val="002D5861"/>
    <w:rsid w:val="002E0243"/>
    <w:rsid w:val="002E5050"/>
    <w:rsid w:val="002F282E"/>
    <w:rsid w:val="003007D4"/>
    <w:rsid w:val="003018DE"/>
    <w:rsid w:val="00305758"/>
    <w:rsid w:val="00307725"/>
    <w:rsid w:val="00312F40"/>
    <w:rsid w:val="0031496A"/>
    <w:rsid w:val="00317E12"/>
    <w:rsid w:val="0032611A"/>
    <w:rsid w:val="00331612"/>
    <w:rsid w:val="00334C4D"/>
    <w:rsid w:val="00334FC2"/>
    <w:rsid w:val="00336A5C"/>
    <w:rsid w:val="00337580"/>
    <w:rsid w:val="003416C0"/>
    <w:rsid w:val="00342A9A"/>
    <w:rsid w:val="00344237"/>
    <w:rsid w:val="00346752"/>
    <w:rsid w:val="003639DF"/>
    <w:rsid w:val="003674D3"/>
    <w:rsid w:val="003700E9"/>
    <w:rsid w:val="00373064"/>
    <w:rsid w:val="003837B7"/>
    <w:rsid w:val="00394364"/>
    <w:rsid w:val="00394B9E"/>
    <w:rsid w:val="00397FDA"/>
    <w:rsid w:val="003A3D16"/>
    <w:rsid w:val="003C0AF2"/>
    <w:rsid w:val="003C7709"/>
    <w:rsid w:val="003D22A6"/>
    <w:rsid w:val="003D2B45"/>
    <w:rsid w:val="003D45DD"/>
    <w:rsid w:val="003D5C08"/>
    <w:rsid w:val="003E348D"/>
    <w:rsid w:val="003E4E9A"/>
    <w:rsid w:val="003E5D70"/>
    <w:rsid w:val="003F1666"/>
    <w:rsid w:val="003F5F01"/>
    <w:rsid w:val="00432970"/>
    <w:rsid w:val="00432A97"/>
    <w:rsid w:val="00433CA0"/>
    <w:rsid w:val="0044463C"/>
    <w:rsid w:val="00451EF5"/>
    <w:rsid w:val="004532AC"/>
    <w:rsid w:val="004534FF"/>
    <w:rsid w:val="00470D50"/>
    <w:rsid w:val="00470EF7"/>
    <w:rsid w:val="00473AEB"/>
    <w:rsid w:val="00481936"/>
    <w:rsid w:val="00482669"/>
    <w:rsid w:val="00485B66"/>
    <w:rsid w:val="0049313E"/>
    <w:rsid w:val="0049379A"/>
    <w:rsid w:val="00494AF8"/>
    <w:rsid w:val="004975EE"/>
    <w:rsid w:val="00497AF5"/>
    <w:rsid w:val="004A0136"/>
    <w:rsid w:val="004A1729"/>
    <w:rsid w:val="004B3D4A"/>
    <w:rsid w:val="004C4EA4"/>
    <w:rsid w:val="004D4C91"/>
    <w:rsid w:val="004D730F"/>
    <w:rsid w:val="004E01D2"/>
    <w:rsid w:val="004E0338"/>
    <w:rsid w:val="004E32BE"/>
    <w:rsid w:val="004E4329"/>
    <w:rsid w:val="004E58AC"/>
    <w:rsid w:val="004E614E"/>
    <w:rsid w:val="004F0D58"/>
    <w:rsid w:val="004F7A82"/>
    <w:rsid w:val="00504A37"/>
    <w:rsid w:val="005134D1"/>
    <w:rsid w:val="00516CEC"/>
    <w:rsid w:val="00532020"/>
    <w:rsid w:val="00540617"/>
    <w:rsid w:val="00540CB6"/>
    <w:rsid w:val="005608F2"/>
    <w:rsid w:val="005630FB"/>
    <w:rsid w:val="00571FC9"/>
    <w:rsid w:val="00577372"/>
    <w:rsid w:val="00585E4F"/>
    <w:rsid w:val="00595A19"/>
    <w:rsid w:val="005B3566"/>
    <w:rsid w:val="005B6EBE"/>
    <w:rsid w:val="005B7A69"/>
    <w:rsid w:val="005F0AC5"/>
    <w:rsid w:val="00601298"/>
    <w:rsid w:val="00602546"/>
    <w:rsid w:val="00604410"/>
    <w:rsid w:val="006078CC"/>
    <w:rsid w:val="00610BD9"/>
    <w:rsid w:val="00610E27"/>
    <w:rsid w:val="00611340"/>
    <w:rsid w:val="00620DA4"/>
    <w:rsid w:val="00624081"/>
    <w:rsid w:val="00632395"/>
    <w:rsid w:val="00636A17"/>
    <w:rsid w:val="006407D7"/>
    <w:rsid w:val="006467A3"/>
    <w:rsid w:val="006518A4"/>
    <w:rsid w:val="00652024"/>
    <w:rsid w:val="00652358"/>
    <w:rsid w:val="0066089D"/>
    <w:rsid w:val="0066605E"/>
    <w:rsid w:val="00667364"/>
    <w:rsid w:val="0067534E"/>
    <w:rsid w:val="00696D09"/>
    <w:rsid w:val="006979FE"/>
    <w:rsid w:val="006A14E0"/>
    <w:rsid w:val="006B07A9"/>
    <w:rsid w:val="006B67AD"/>
    <w:rsid w:val="006C2386"/>
    <w:rsid w:val="006D046C"/>
    <w:rsid w:val="006D1095"/>
    <w:rsid w:val="006D499A"/>
    <w:rsid w:val="006D6369"/>
    <w:rsid w:val="006D68B0"/>
    <w:rsid w:val="006E0F58"/>
    <w:rsid w:val="006E401E"/>
    <w:rsid w:val="006E734D"/>
    <w:rsid w:val="006F5073"/>
    <w:rsid w:val="007113AB"/>
    <w:rsid w:val="007177E4"/>
    <w:rsid w:val="00720D14"/>
    <w:rsid w:val="007377C6"/>
    <w:rsid w:val="00743AC8"/>
    <w:rsid w:val="0075267F"/>
    <w:rsid w:val="00755551"/>
    <w:rsid w:val="00763539"/>
    <w:rsid w:val="007666F2"/>
    <w:rsid w:val="007733BF"/>
    <w:rsid w:val="00776677"/>
    <w:rsid w:val="00781ED1"/>
    <w:rsid w:val="00786DDB"/>
    <w:rsid w:val="00791D8E"/>
    <w:rsid w:val="007935D0"/>
    <w:rsid w:val="007A1406"/>
    <w:rsid w:val="007A40F8"/>
    <w:rsid w:val="007A59EB"/>
    <w:rsid w:val="007A60FB"/>
    <w:rsid w:val="007A6793"/>
    <w:rsid w:val="007B00E3"/>
    <w:rsid w:val="007B1395"/>
    <w:rsid w:val="007C2B27"/>
    <w:rsid w:val="007C4249"/>
    <w:rsid w:val="007C6185"/>
    <w:rsid w:val="007D247C"/>
    <w:rsid w:val="007D2878"/>
    <w:rsid w:val="007D329A"/>
    <w:rsid w:val="007E20F4"/>
    <w:rsid w:val="007F3B9C"/>
    <w:rsid w:val="00802CEC"/>
    <w:rsid w:val="00811467"/>
    <w:rsid w:val="00812A56"/>
    <w:rsid w:val="00812B25"/>
    <w:rsid w:val="00812BDE"/>
    <w:rsid w:val="00824B4E"/>
    <w:rsid w:val="00825E75"/>
    <w:rsid w:val="008309B3"/>
    <w:rsid w:val="00835B73"/>
    <w:rsid w:val="00846331"/>
    <w:rsid w:val="0084796E"/>
    <w:rsid w:val="008512C5"/>
    <w:rsid w:val="008561F4"/>
    <w:rsid w:val="00860A35"/>
    <w:rsid w:val="008625DD"/>
    <w:rsid w:val="00862B76"/>
    <w:rsid w:val="00864DF4"/>
    <w:rsid w:val="00865BB4"/>
    <w:rsid w:val="00877F62"/>
    <w:rsid w:val="0089224E"/>
    <w:rsid w:val="008A2680"/>
    <w:rsid w:val="008A3704"/>
    <w:rsid w:val="008B53B4"/>
    <w:rsid w:val="008C6698"/>
    <w:rsid w:val="008C66D9"/>
    <w:rsid w:val="008D5445"/>
    <w:rsid w:val="008D6E2D"/>
    <w:rsid w:val="008E0030"/>
    <w:rsid w:val="008E1CF1"/>
    <w:rsid w:val="008E27C1"/>
    <w:rsid w:val="008E3799"/>
    <w:rsid w:val="008E6D12"/>
    <w:rsid w:val="008E77CB"/>
    <w:rsid w:val="008F7E0A"/>
    <w:rsid w:val="00900D04"/>
    <w:rsid w:val="00901C81"/>
    <w:rsid w:val="00916E7D"/>
    <w:rsid w:val="00917653"/>
    <w:rsid w:val="00932951"/>
    <w:rsid w:val="00944234"/>
    <w:rsid w:val="00946453"/>
    <w:rsid w:val="00953DAC"/>
    <w:rsid w:val="00957715"/>
    <w:rsid w:val="00960AC4"/>
    <w:rsid w:val="00962A00"/>
    <w:rsid w:val="00963166"/>
    <w:rsid w:val="00963212"/>
    <w:rsid w:val="00973750"/>
    <w:rsid w:val="009754E5"/>
    <w:rsid w:val="009800E7"/>
    <w:rsid w:val="00983F56"/>
    <w:rsid w:val="00991A22"/>
    <w:rsid w:val="009A16FE"/>
    <w:rsid w:val="009A2623"/>
    <w:rsid w:val="009A3EB6"/>
    <w:rsid w:val="009A5C33"/>
    <w:rsid w:val="009C728C"/>
    <w:rsid w:val="009C7E4A"/>
    <w:rsid w:val="009E60CF"/>
    <w:rsid w:val="009F2B0F"/>
    <w:rsid w:val="00A04A1C"/>
    <w:rsid w:val="00A1331D"/>
    <w:rsid w:val="00A22A49"/>
    <w:rsid w:val="00A37AB5"/>
    <w:rsid w:val="00A43E8B"/>
    <w:rsid w:val="00A477A6"/>
    <w:rsid w:val="00A53BD0"/>
    <w:rsid w:val="00A5767E"/>
    <w:rsid w:val="00A7156F"/>
    <w:rsid w:val="00A72B62"/>
    <w:rsid w:val="00A73B83"/>
    <w:rsid w:val="00A741BB"/>
    <w:rsid w:val="00A8473E"/>
    <w:rsid w:val="00A85B39"/>
    <w:rsid w:val="00A87238"/>
    <w:rsid w:val="00A90E69"/>
    <w:rsid w:val="00A938A1"/>
    <w:rsid w:val="00AA19FB"/>
    <w:rsid w:val="00AA3B45"/>
    <w:rsid w:val="00AA5C41"/>
    <w:rsid w:val="00AB379B"/>
    <w:rsid w:val="00AB40C4"/>
    <w:rsid w:val="00AC0339"/>
    <w:rsid w:val="00AC199B"/>
    <w:rsid w:val="00AC4541"/>
    <w:rsid w:val="00AC6F81"/>
    <w:rsid w:val="00AD06C4"/>
    <w:rsid w:val="00AD38BD"/>
    <w:rsid w:val="00AF33F3"/>
    <w:rsid w:val="00B008CC"/>
    <w:rsid w:val="00B02676"/>
    <w:rsid w:val="00B0286B"/>
    <w:rsid w:val="00B03DFC"/>
    <w:rsid w:val="00B11EF4"/>
    <w:rsid w:val="00B16721"/>
    <w:rsid w:val="00B27D99"/>
    <w:rsid w:val="00B30151"/>
    <w:rsid w:val="00B35D05"/>
    <w:rsid w:val="00B406E0"/>
    <w:rsid w:val="00B4770C"/>
    <w:rsid w:val="00B57E65"/>
    <w:rsid w:val="00B70168"/>
    <w:rsid w:val="00B869F3"/>
    <w:rsid w:val="00BB1B87"/>
    <w:rsid w:val="00BB2881"/>
    <w:rsid w:val="00BC0E16"/>
    <w:rsid w:val="00BC786E"/>
    <w:rsid w:val="00BD6E0E"/>
    <w:rsid w:val="00C000CD"/>
    <w:rsid w:val="00C004D0"/>
    <w:rsid w:val="00C01742"/>
    <w:rsid w:val="00C137F7"/>
    <w:rsid w:val="00C15696"/>
    <w:rsid w:val="00C17ABE"/>
    <w:rsid w:val="00C203B9"/>
    <w:rsid w:val="00C32B93"/>
    <w:rsid w:val="00C600A9"/>
    <w:rsid w:val="00C6604E"/>
    <w:rsid w:val="00C66F6B"/>
    <w:rsid w:val="00C71DF2"/>
    <w:rsid w:val="00C73BB6"/>
    <w:rsid w:val="00C73E4C"/>
    <w:rsid w:val="00C755BC"/>
    <w:rsid w:val="00C756BE"/>
    <w:rsid w:val="00C82534"/>
    <w:rsid w:val="00C8422C"/>
    <w:rsid w:val="00C90087"/>
    <w:rsid w:val="00C90B3E"/>
    <w:rsid w:val="00C90BEA"/>
    <w:rsid w:val="00C92E7D"/>
    <w:rsid w:val="00C951F7"/>
    <w:rsid w:val="00CA2CD7"/>
    <w:rsid w:val="00CB3831"/>
    <w:rsid w:val="00CB5395"/>
    <w:rsid w:val="00CC39AD"/>
    <w:rsid w:val="00CE25D0"/>
    <w:rsid w:val="00CE50F6"/>
    <w:rsid w:val="00CE6BA1"/>
    <w:rsid w:val="00CF23FA"/>
    <w:rsid w:val="00CF2E3B"/>
    <w:rsid w:val="00D000E8"/>
    <w:rsid w:val="00D0372F"/>
    <w:rsid w:val="00D0700A"/>
    <w:rsid w:val="00D11723"/>
    <w:rsid w:val="00D135EA"/>
    <w:rsid w:val="00D31BDB"/>
    <w:rsid w:val="00D3750F"/>
    <w:rsid w:val="00D402A2"/>
    <w:rsid w:val="00D61027"/>
    <w:rsid w:val="00D67A41"/>
    <w:rsid w:val="00D70889"/>
    <w:rsid w:val="00D72148"/>
    <w:rsid w:val="00D764E7"/>
    <w:rsid w:val="00D82759"/>
    <w:rsid w:val="00D9390D"/>
    <w:rsid w:val="00DA0D2B"/>
    <w:rsid w:val="00DB5B27"/>
    <w:rsid w:val="00DB5EE1"/>
    <w:rsid w:val="00DC2715"/>
    <w:rsid w:val="00DC6AA8"/>
    <w:rsid w:val="00DD4843"/>
    <w:rsid w:val="00DD73E5"/>
    <w:rsid w:val="00DE4D06"/>
    <w:rsid w:val="00DF1F1E"/>
    <w:rsid w:val="00DF3876"/>
    <w:rsid w:val="00DF3C4E"/>
    <w:rsid w:val="00E06B42"/>
    <w:rsid w:val="00E15C6F"/>
    <w:rsid w:val="00E20C40"/>
    <w:rsid w:val="00E2623D"/>
    <w:rsid w:val="00E3016B"/>
    <w:rsid w:val="00E37A52"/>
    <w:rsid w:val="00E510BA"/>
    <w:rsid w:val="00E533E8"/>
    <w:rsid w:val="00E54402"/>
    <w:rsid w:val="00E62AA9"/>
    <w:rsid w:val="00E63D63"/>
    <w:rsid w:val="00E64AC7"/>
    <w:rsid w:val="00E67F32"/>
    <w:rsid w:val="00E72EDF"/>
    <w:rsid w:val="00E76F2B"/>
    <w:rsid w:val="00E77A83"/>
    <w:rsid w:val="00E8033E"/>
    <w:rsid w:val="00E82C10"/>
    <w:rsid w:val="00E84213"/>
    <w:rsid w:val="00E9079F"/>
    <w:rsid w:val="00E9159E"/>
    <w:rsid w:val="00EA0304"/>
    <w:rsid w:val="00EB12D8"/>
    <w:rsid w:val="00EB3F1E"/>
    <w:rsid w:val="00EC22D4"/>
    <w:rsid w:val="00ED4B7C"/>
    <w:rsid w:val="00ED729E"/>
    <w:rsid w:val="00EE357B"/>
    <w:rsid w:val="00EE52FF"/>
    <w:rsid w:val="00EE6488"/>
    <w:rsid w:val="00EE7165"/>
    <w:rsid w:val="00EF096C"/>
    <w:rsid w:val="00EF2514"/>
    <w:rsid w:val="00F051BB"/>
    <w:rsid w:val="00F16700"/>
    <w:rsid w:val="00F17CEC"/>
    <w:rsid w:val="00F243DA"/>
    <w:rsid w:val="00F24B0E"/>
    <w:rsid w:val="00F318CB"/>
    <w:rsid w:val="00F359F3"/>
    <w:rsid w:val="00F36013"/>
    <w:rsid w:val="00F4241C"/>
    <w:rsid w:val="00F44242"/>
    <w:rsid w:val="00F470FC"/>
    <w:rsid w:val="00F51442"/>
    <w:rsid w:val="00F52EEC"/>
    <w:rsid w:val="00F531D0"/>
    <w:rsid w:val="00F53829"/>
    <w:rsid w:val="00F547C7"/>
    <w:rsid w:val="00F54A45"/>
    <w:rsid w:val="00F56869"/>
    <w:rsid w:val="00F64A6C"/>
    <w:rsid w:val="00F6713D"/>
    <w:rsid w:val="00F73ADF"/>
    <w:rsid w:val="00F77D53"/>
    <w:rsid w:val="00F80D9F"/>
    <w:rsid w:val="00F8255E"/>
    <w:rsid w:val="00F83F89"/>
    <w:rsid w:val="00F91EDE"/>
    <w:rsid w:val="00F93E0D"/>
    <w:rsid w:val="00F95A85"/>
    <w:rsid w:val="00F96C54"/>
    <w:rsid w:val="00FA0078"/>
    <w:rsid w:val="00FB3D51"/>
    <w:rsid w:val="00FB63D1"/>
    <w:rsid w:val="00FC0A08"/>
    <w:rsid w:val="00FC2AF2"/>
    <w:rsid w:val="00FC57B4"/>
    <w:rsid w:val="00FC5D2B"/>
    <w:rsid w:val="00FD65AD"/>
    <w:rsid w:val="00FD6791"/>
    <w:rsid w:val="0316DE5D"/>
    <w:rsid w:val="03F504C8"/>
    <w:rsid w:val="04431732"/>
    <w:rsid w:val="0634D968"/>
    <w:rsid w:val="0786A08E"/>
    <w:rsid w:val="092CBB5A"/>
    <w:rsid w:val="0A0C9B0D"/>
    <w:rsid w:val="0A74A9BA"/>
    <w:rsid w:val="0B127AD8"/>
    <w:rsid w:val="0B1F1508"/>
    <w:rsid w:val="0B97F9E5"/>
    <w:rsid w:val="0C6B0C97"/>
    <w:rsid w:val="0D7FB1A1"/>
    <w:rsid w:val="0E78480C"/>
    <w:rsid w:val="0F234AD2"/>
    <w:rsid w:val="1020987F"/>
    <w:rsid w:val="10B68915"/>
    <w:rsid w:val="127D9EAB"/>
    <w:rsid w:val="15682922"/>
    <w:rsid w:val="15D80CA2"/>
    <w:rsid w:val="16AB1F54"/>
    <w:rsid w:val="1A0F6611"/>
    <w:rsid w:val="1A643711"/>
    <w:rsid w:val="1DACD2B9"/>
    <w:rsid w:val="1E04E29F"/>
    <w:rsid w:val="200E06CA"/>
    <w:rsid w:val="20DE323F"/>
    <w:rsid w:val="21283B7A"/>
    <w:rsid w:val="227B3190"/>
    <w:rsid w:val="230C9937"/>
    <w:rsid w:val="2362CAFD"/>
    <w:rsid w:val="23F81818"/>
    <w:rsid w:val="24A8AA84"/>
    <w:rsid w:val="25AA1B7E"/>
    <w:rsid w:val="27ED62D0"/>
    <w:rsid w:val="28045F23"/>
    <w:rsid w:val="2909C194"/>
    <w:rsid w:val="301A12FA"/>
    <w:rsid w:val="31D7759D"/>
    <w:rsid w:val="31DC86EE"/>
    <w:rsid w:val="3328BF69"/>
    <w:rsid w:val="337AE800"/>
    <w:rsid w:val="34C2978C"/>
    <w:rsid w:val="35C8C446"/>
    <w:rsid w:val="363E6942"/>
    <w:rsid w:val="3776F053"/>
    <w:rsid w:val="379B9BA8"/>
    <w:rsid w:val="3BBCC30D"/>
    <w:rsid w:val="3BD60F25"/>
    <w:rsid w:val="3BF42FB0"/>
    <w:rsid w:val="3D214B81"/>
    <w:rsid w:val="3D2335A4"/>
    <w:rsid w:val="3D867EF4"/>
    <w:rsid w:val="3DE971B8"/>
    <w:rsid w:val="3E023473"/>
    <w:rsid w:val="3E2A914E"/>
    <w:rsid w:val="3EF64DF2"/>
    <w:rsid w:val="3F5DD43D"/>
    <w:rsid w:val="3FA5E43F"/>
    <w:rsid w:val="3FADDEE5"/>
    <w:rsid w:val="3FEE1B0F"/>
    <w:rsid w:val="405F371C"/>
    <w:rsid w:val="427F73D0"/>
    <w:rsid w:val="44880083"/>
    <w:rsid w:val="4594D0BA"/>
    <w:rsid w:val="47896392"/>
    <w:rsid w:val="4BFDEC1B"/>
    <w:rsid w:val="4DFAC20A"/>
    <w:rsid w:val="4F33E093"/>
    <w:rsid w:val="5080A170"/>
    <w:rsid w:val="50FAB53D"/>
    <w:rsid w:val="52BAA891"/>
    <w:rsid w:val="5308DFB1"/>
    <w:rsid w:val="56958349"/>
    <w:rsid w:val="57234880"/>
    <w:rsid w:val="57B1EDA0"/>
    <w:rsid w:val="57C29F1A"/>
    <w:rsid w:val="58B565EE"/>
    <w:rsid w:val="58D74424"/>
    <w:rsid w:val="597341BA"/>
    <w:rsid w:val="5B682A23"/>
    <w:rsid w:val="5C7B09C0"/>
    <w:rsid w:val="5D23B93E"/>
    <w:rsid w:val="5DC01EFE"/>
    <w:rsid w:val="5DC17FC4"/>
    <w:rsid w:val="5DEDB3F8"/>
    <w:rsid w:val="5E14AF12"/>
    <w:rsid w:val="5E79F0A0"/>
    <w:rsid w:val="5FF4DEEA"/>
    <w:rsid w:val="60FB0BA4"/>
    <w:rsid w:val="61FD78BD"/>
    <w:rsid w:val="624FBA07"/>
    <w:rsid w:val="62F7FA46"/>
    <w:rsid w:val="63AE8E1F"/>
    <w:rsid w:val="63BD5DF6"/>
    <w:rsid w:val="646731CC"/>
    <w:rsid w:val="6474E0CE"/>
    <w:rsid w:val="64DF1A8A"/>
    <w:rsid w:val="6653176D"/>
    <w:rsid w:val="66D6AC57"/>
    <w:rsid w:val="6A201F68"/>
    <w:rsid w:val="6A34F1A7"/>
    <w:rsid w:val="6ADC02F6"/>
    <w:rsid w:val="6B558D66"/>
    <w:rsid w:val="6C32DC68"/>
    <w:rsid w:val="6E121D41"/>
    <w:rsid w:val="6FEA935F"/>
    <w:rsid w:val="74526905"/>
    <w:rsid w:val="77FD1F0D"/>
    <w:rsid w:val="7B6B7044"/>
    <w:rsid w:val="7C112EE8"/>
    <w:rsid w:val="7C295A2B"/>
    <w:rsid w:val="7C967B24"/>
    <w:rsid w:val="7E26D22A"/>
    <w:rsid w:val="7EEDA5B6"/>
    <w:rsid w:val="7F4A87F7"/>
    <w:rsid w:val="7F7CB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A1396F"/>
  <w14:defaultImageDpi w14:val="32767"/>
  <w15:chartTrackingRefBased/>
  <w15:docId w15:val="{7A1825E6-A546-43D2-9E90-83CD0F95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2E7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basedOn w:val="Fuentedeprrafopredeter"/>
    <w:link w:val="Encabezado"/>
    <w:rsid w:val="00267505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C92E7D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733BF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7A59EB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59EB"/>
    <w:rPr>
      <w:rFonts w:ascii="Calibri" w:eastAsia="Calibri" w:hAnsi="Calibri" w:cs="Calibri"/>
      <w:sz w:val="22"/>
      <w:szCs w:val="22"/>
      <w:lang w:val="es-ES"/>
    </w:rPr>
  </w:style>
  <w:style w:type="table" w:styleId="Tablaconcuadrcula">
    <w:name w:val="Table Grid"/>
    <w:basedOn w:val="Tablanormal"/>
    <w:uiPriority w:val="59"/>
    <w:rsid w:val="00063C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7A59EB"/>
    <w:pPr>
      <w:widowControl w:val="0"/>
      <w:autoSpaceDE w:val="0"/>
      <w:autoSpaceDN w:val="0"/>
      <w:spacing w:before="106"/>
      <w:ind w:left="75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F2B0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ta\Documents\UTN\Material-UTN\2023\Materias\Sistemas_y_Procesos_de_Negocio\Plantilla_TP_Imprimi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F193D-BAA5-4EAE-98F9-82A1A58B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Plantilla_TP_Imprimir</Template>
  <TotalTime>115</TotalTime>
  <Pages>3</Pages>
  <Words>401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– REGIONAL BUENOS AIRES</vt:lpstr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subject/>
  <dc:creator>rata</dc:creator>
  <cp:keywords/>
  <dc:description/>
  <cp:lastModifiedBy>agustin herzkovich</cp:lastModifiedBy>
  <cp:revision>9</cp:revision>
  <cp:lastPrinted>2023-09-03T23:56:00Z</cp:lastPrinted>
  <dcterms:created xsi:type="dcterms:W3CDTF">2023-09-08T17:43:00Z</dcterms:created>
  <dcterms:modified xsi:type="dcterms:W3CDTF">2023-09-08T19:43:00Z</dcterms:modified>
</cp:coreProperties>
</file>