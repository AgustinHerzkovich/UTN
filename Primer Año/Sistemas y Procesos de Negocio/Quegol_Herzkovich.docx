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3027" w14:textId="305A06BB" w:rsidR="5132EA0E" w:rsidRDefault="5132EA0E" w:rsidP="5132EA0E">
      <w:pPr>
        <w:rPr>
          <w:lang w:val="es-AR"/>
        </w:rPr>
      </w:pPr>
    </w:p>
    <w:p w14:paraId="6CE99C95" w14:textId="69B3CEE4" w:rsidR="008E1CF1" w:rsidRPr="002A2538" w:rsidRDefault="597341BA">
      <w:pPr>
        <w:rPr>
          <w:lang w:val="es-AR"/>
        </w:rPr>
      </w:pPr>
      <w:r w:rsidRPr="597341BA">
        <w:rPr>
          <w:lang w:val="es-AR"/>
        </w:rPr>
        <w:t>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469BA3DA" w14:textId="20CB97AA" w:rsidR="008E1CF1" w:rsidRPr="00A87238" w:rsidRDefault="008E1CF1" w:rsidP="00C3788B">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r w:rsidR="00E263C2">
        <w:rPr>
          <w:color w:val="000000" w:themeColor="text1"/>
          <w:sz w:val="52"/>
          <w:lang w:val="es-AR"/>
        </w:rPr>
        <w:t xml:space="preserve"> </w:t>
      </w:r>
    </w:p>
    <w:p w14:paraId="5BE9BAE9" w14:textId="77777777" w:rsidR="008E1CF1" w:rsidRPr="002A2538" w:rsidRDefault="008E1CF1">
      <w:pPr>
        <w:jc w:val="center"/>
        <w:rPr>
          <w:sz w:val="52"/>
          <w:lang w:val="es-AR"/>
        </w:rPr>
      </w:pPr>
    </w:p>
    <w:p w14:paraId="30B458E2" w14:textId="4D35169B" w:rsidR="008E1CF1" w:rsidRPr="002A2538" w:rsidRDefault="008E1CF1" w:rsidP="00AA3B45">
      <w:pPr>
        <w:jc w:val="center"/>
        <w:rPr>
          <w:sz w:val="52"/>
          <w:lang w:val="es-AR"/>
        </w:rPr>
      </w:pPr>
      <w:r w:rsidRPr="002A2538">
        <w:rPr>
          <w:sz w:val="52"/>
          <w:lang w:val="es-AR"/>
        </w:rPr>
        <w:t xml:space="preserve">TEMA: </w:t>
      </w:r>
      <w:r w:rsidR="005F1016">
        <w:rPr>
          <w:sz w:val="52"/>
          <w:lang w:val="es-AR"/>
        </w:rPr>
        <w:t>PRÁCTICA PARA PARCIAL</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34E372CF" w14:textId="0B5B34D6" w:rsidR="008E1CF1" w:rsidRPr="002A2538" w:rsidRDefault="008E1CF1">
      <w:pPr>
        <w:rPr>
          <w:lang w:val="es-AR"/>
        </w:rPr>
      </w:pPr>
    </w:p>
    <w:p w14:paraId="14B83F73" w14:textId="77777777" w:rsidR="008E1CF1" w:rsidRPr="002A2538" w:rsidRDefault="008E1CF1">
      <w:pPr>
        <w:rPr>
          <w:lang w:val="es-AR"/>
        </w:rPr>
      </w:pPr>
    </w:p>
    <w:p w14:paraId="7B66E6DB" w14:textId="77777777"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Encabezado"/>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bl>
    <w:p w14:paraId="5E80EC0F" w14:textId="55529C8B" w:rsidR="008E1CF1" w:rsidRPr="002A2538" w:rsidRDefault="008E1CF1">
      <w:pPr>
        <w:rPr>
          <w:lang w:val="es-AR"/>
        </w:rPr>
      </w:pPr>
    </w:p>
    <w:p w14:paraId="12ECF027" w14:textId="77777777"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rsidTr="0E1DDA70">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01D13E0E" w:rsidR="008E1CF1" w:rsidRPr="009A5C33" w:rsidRDefault="00D26D74" w:rsidP="0E1DDA70">
            <w:pPr>
              <w:rPr>
                <w:color w:val="000000" w:themeColor="text1"/>
                <w:sz w:val="20"/>
                <w:szCs w:val="20"/>
                <w:lang w:val="es-AR"/>
              </w:rPr>
            </w:pPr>
            <w:r>
              <w:rPr>
                <w:color w:val="000000" w:themeColor="text1"/>
                <w:sz w:val="20"/>
                <w:szCs w:val="20"/>
                <w:lang w:val="es-AR"/>
              </w:rPr>
              <w:t>0</w:t>
            </w:r>
            <w:r w:rsidR="00EE02FC">
              <w:rPr>
                <w:color w:val="000000" w:themeColor="text1"/>
                <w:sz w:val="20"/>
                <w:szCs w:val="20"/>
                <w:lang w:val="es-AR"/>
              </w:rPr>
              <w:t>9</w:t>
            </w:r>
            <w:r w:rsidR="0E1DDA70" w:rsidRPr="0E1DDA70">
              <w:rPr>
                <w:color w:val="000000" w:themeColor="text1"/>
                <w:sz w:val="20"/>
                <w:szCs w:val="20"/>
                <w:lang w:val="es-AR"/>
              </w:rPr>
              <w:t>/1</w:t>
            </w:r>
            <w:r>
              <w:rPr>
                <w:color w:val="000000" w:themeColor="text1"/>
                <w:sz w:val="20"/>
                <w:szCs w:val="20"/>
                <w:lang w:val="es-AR"/>
              </w:rPr>
              <w:t>1</w:t>
            </w:r>
            <w:r w:rsidR="0E1DDA70" w:rsidRPr="0E1DDA70">
              <w:rPr>
                <w:color w:val="000000" w:themeColor="text1"/>
                <w:sz w:val="20"/>
                <w:szCs w:val="20"/>
                <w:lang w:val="es-AR"/>
              </w:rPr>
              <w:t xml:space="preserve">/2023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rsidTr="0E1DDA70">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rsidTr="0E1DDA70">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rsidP="00734D2F">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00F2959B" w14:textId="77777777" w:rsidR="00AD37C5" w:rsidRPr="002258A1" w:rsidRDefault="00AD37C5" w:rsidP="00AD37C5">
      <w:pPr>
        <w:pStyle w:val="Default"/>
        <w:rPr>
          <w:b/>
          <w:bCs/>
          <w:sz w:val="28"/>
          <w:szCs w:val="28"/>
          <w:u w:val="single"/>
        </w:rPr>
      </w:pPr>
      <w:r w:rsidRPr="002258A1">
        <w:rPr>
          <w:b/>
          <w:bCs/>
          <w:sz w:val="28"/>
          <w:szCs w:val="28"/>
          <w:u w:val="single"/>
        </w:rPr>
        <w:lastRenderedPageBreak/>
        <w:t xml:space="preserve">Enunciado </w:t>
      </w:r>
    </w:p>
    <w:p w14:paraId="543F7937" w14:textId="77777777" w:rsidR="002258A1" w:rsidRDefault="002258A1" w:rsidP="00AD37C5">
      <w:pPr>
        <w:pStyle w:val="Default"/>
        <w:rPr>
          <w:sz w:val="28"/>
          <w:szCs w:val="28"/>
        </w:rPr>
      </w:pPr>
    </w:p>
    <w:p w14:paraId="77C3A005" w14:textId="7C77BE72" w:rsidR="006866C3" w:rsidRPr="005E0D00" w:rsidRDefault="006866C3" w:rsidP="006866C3">
      <w:pPr>
        <w:pStyle w:val="Default"/>
      </w:pPr>
      <w:r w:rsidRPr="005E0D00">
        <w:rPr>
          <w:b/>
          <w:bCs/>
        </w:rPr>
        <w:t>Objetivos:</w:t>
      </w:r>
      <w:r w:rsidRPr="005E0D00">
        <w:t xml:space="preserve"> A partir del enunciado identifique: Protagonista, Problema, Causa, Solución, Tipo de pensamiento y justifique adecuadamente.</w:t>
      </w:r>
    </w:p>
    <w:p w14:paraId="1D952238" w14:textId="77777777" w:rsidR="005E0D00" w:rsidRPr="005E0D00" w:rsidRDefault="005E0D00" w:rsidP="006866C3">
      <w:pPr>
        <w:pStyle w:val="Default"/>
      </w:pPr>
    </w:p>
    <w:p w14:paraId="5EBACB51" w14:textId="5B2344CD" w:rsidR="002258A1" w:rsidRPr="005E0D00" w:rsidRDefault="006866C3" w:rsidP="006866C3">
      <w:pPr>
        <w:pStyle w:val="Default"/>
      </w:pPr>
      <w:r w:rsidRPr="005E0D00">
        <w:t xml:space="preserve">Las ventas on-line de ropa deportiva de la empresa </w:t>
      </w:r>
      <w:proofErr w:type="spellStart"/>
      <w:r w:rsidRPr="005E0D00">
        <w:t>Quegol</w:t>
      </w:r>
      <w:proofErr w:type="spellEnd"/>
      <w:r w:rsidRPr="005E0D00">
        <w:t xml:space="preserve"> S.A. bajaron considerablemente en las últimas semanas. Tal es el punto, que no habían vendido un solo artículo en los últimos dos días. Sus dueños preocupados, pensaron que se debía a la cuarentena obligatoria, ya que la gente al no poder salir de su casa no compraba ropa. Empezaron a pensar de qué manera poder hacerle frente a la crisis y se les ocurrió comenzar a fabricar alcohol en gel como un segundo producto, pero no tenían la maquinaria necesaria. Decidieron que era mejor fabricar barbijos ya que tenían varias máquinas de coser disponibles. Diez días después con su primer lote de barbijos entregado. Les mandó un mensaje uno de sus mejores clientes para preguntarles que pasaba con su página web que últimamente estaba caída.</w:t>
      </w:r>
    </w:p>
    <w:p w14:paraId="7F2C9BB0" w14:textId="77777777" w:rsidR="006866C3" w:rsidRDefault="006866C3" w:rsidP="006866C3">
      <w:pPr>
        <w:pStyle w:val="Default"/>
        <w:rPr>
          <w:sz w:val="23"/>
          <w:szCs w:val="23"/>
        </w:rPr>
      </w:pPr>
    </w:p>
    <w:p w14:paraId="6D440306" w14:textId="11D11E0B" w:rsidR="0E1DDA70" w:rsidRDefault="00AD37C5" w:rsidP="461D4E1F">
      <w:pPr>
        <w:pStyle w:val="Default"/>
        <w:rPr>
          <w:b/>
          <w:sz w:val="28"/>
          <w:szCs w:val="28"/>
          <w:u w:val="single"/>
        </w:rPr>
      </w:pPr>
      <w:r w:rsidRPr="002258A1">
        <w:rPr>
          <w:b/>
          <w:bCs/>
          <w:sz w:val="28"/>
          <w:szCs w:val="28"/>
          <w:u w:val="single"/>
        </w:rPr>
        <w:t xml:space="preserve">Resolución </w:t>
      </w:r>
    </w:p>
    <w:p w14:paraId="0FA98877" w14:textId="299AC43C" w:rsidR="0E1DDA70" w:rsidRDefault="0E1DDA70" w:rsidP="0E1DDA70">
      <w:pPr>
        <w:pStyle w:val="Encabezado"/>
        <w:tabs>
          <w:tab w:val="clear" w:pos="4419"/>
          <w:tab w:val="clear" w:pos="8838"/>
        </w:tabs>
        <w:rPr>
          <w:lang w:val="es-AR"/>
        </w:rPr>
      </w:pPr>
    </w:p>
    <w:p w14:paraId="4BFA229D" w14:textId="77777777" w:rsidR="005B1E97" w:rsidRPr="005B1E97" w:rsidRDefault="005B1E97" w:rsidP="005B1E97">
      <w:pPr>
        <w:pStyle w:val="Encabezado"/>
        <w:rPr>
          <w:lang w:val="es-AR"/>
        </w:rPr>
      </w:pPr>
      <w:r w:rsidRPr="005B1E97">
        <w:rPr>
          <w:u w:val="single"/>
          <w:lang w:val="es-AR"/>
        </w:rPr>
        <w:t>Protagonista:</w:t>
      </w:r>
      <w:r w:rsidRPr="005B1E97">
        <w:rPr>
          <w:lang w:val="es-AR"/>
        </w:rPr>
        <w:t xml:space="preserve"> </w:t>
      </w:r>
      <w:proofErr w:type="spellStart"/>
      <w:r w:rsidRPr="005B1E97">
        <w:rPr>
          <w:lang w:val="es-AR"/>
        </w:rPr>
        <w:t>Quegol</w:t>
      </w:r>
      <w:proofErr w:type="spellEnd"/>
      <w:r w:rsidRPr="005B1E97">
        <w:rPr>
          <w:lang w:val="es-AR"/>
        </w:rPr>
        <w:t xml:space="preserve"> S.A.</w:t>
      </w:r>
    </w:p>
    <w:p w14:paraId="560EC3CA" w14:textId="77777777" w:rsidR="005B1E97" w:rsidRPr="005B1E97" w:rsidRDefault="005B1E97" w:rsidP="005B1E97">
      <w:pPr>
        <w:pStyle w:val="Encabezado"/>
        <w:rPr>
          <w:lang w:val="es-AR"/>
        </w:rPr>
      </w:pPr>
    </w:p>
    <w:p w14:paraId="0F7A05A9" w14:textId="77777777" w:rsidR="005B1E97" w:rsidRPr="005B1E97" w:rsidRDefault="005B1E97" w:rsidP="005B1E97">
      <w:pPr>
        <w:pStyle w:val="Encabezado"/>
        <w:rPr>
          <w:lang w:val="es-AR"/>
        </w:rPr>
      </w:pPr>
      <w:r w:rsidRPr="005B1E97">
        <w:rPr>
          <w:u w:val="single"/>
          <w:lang w:val="es-AR"/>
        </w:rPr>
        <w:t>Problema:</w:t>
      </w:r>
      <w:r w:rsidRPr="005B1E97">
        <w:rPr>
          <w:lang w:val="es-AR"/>
        </w:rPr>
        <w:t xml:space="preserve"> Las ventas on-line bajaron considerablemente en las últimas semanas, a tal punto, que no habían vendido un solo artículo en los últimos dos días.</w:t>
      </w:r>
    </w:p>
    <w:p w14:paraId="5737DFBD" w14:textId="77777777" w:rsidR="005B1E97" w:rsidRPr="005B1E97" w:rsidRDefault="005B1E97" w:rsidP="005B1E97">
      <w:pPr>
        <w:pStyle w:val="Encabezado"/>
        <w:rPr>
          <w:lang w:val="es-AR"/>
        </w:rPr>
      </w:pPr>
    </w:p>
    <w:p w14:paraId="158F2A1B" w14:textId="60325861" w:rsidR="005B1E97" w:rsidRPr="005B1E97" w:rsidRDefault="005B1E97" w:rsidP="005B1E97">
      <w:pPr>
        <w:pStyle w:val="Encabezado"/>
        <w:rPr>
          <w:lang w:val="es-AR"/>
        </w:rPr>
      </w:pPr>
      <w:r w:rsidRPr="005B1E97">
        <w:rPr>
          <w:u w:val="single"/>
          <w:lang w:val="es-AR"/>
        </w:rPr>
        <w:t>Causa:</w:t>
      </w:r>
      <w:r w:rsidRPr="005B1E97">
        <w:rPr>
          <w:lang w:val="es-AR"/>
        </w:rPr>
        <w:t xml:space="preserve"> La cuarentena obligatoria, ya que la gente al no salir de su casa no compraba ropa.</w:t>
      </w:r>
    </w:p>
    <w:p w14:paraId="304F1C7C" w14:textId="77777777" w:rsidR="005B1E97" w:rsidRPr="005B1E97" w:rsidRDefault="005B1E97" w:rsidP="005B1E97">
      <w:pPr>
        <w:pStyle w:val="Encabezado"/>
        <w:rPr>
          <w:lang w:val="es-AR"/>
        </w:rPr>
      </w:pPr>
    </w:p>
    <w:p w14:paraId="6604903E" w14:textId="77777777" w:rsidR="005B1E97" w:rsidRDefault="005B1E97" w:rsidP="005B1E97">
      <w:pPr>
        <w:pStyle w:val="Encabezado"/>
        <w:rPr>
          <w:lang w:val="es-AR"/>
        </w:rPr>
      </w:pPr>
      <w:r w:rsidRPr="005B1E97">
        <w:rPr>
          <w:u w:val="single"/>
          <w:lang w:val="es-AR"/>
        </w:rPr>
        <w:t>Alternativa 1:</w:t>
      </w:r>
      <w:r w:rsidRPr="005B1E97">
        <w:rPr>
          <w:lang w:val="es-AR"/>
        </w:rPr>
        <w:t xml:space="preserve"> Fabricar alcohol en gel.</w:t>
      </w:r>
    </w:p>
    <w:p w14:paraId="2128C786" w14:textId="77777777" w:rsidR="002F5CD8" w:rsidRDefault="002F5CD8" w:rsidP="005B1E97">
      <w:pPr>
        <w:pStyle w:val="Encabezado"/>
        <w:rPr>
          <w:lang w:val="es-AR"/>
        </w:rPr>
      </w:pPr>
    </w:p>
    <w:p w14:paraId="72AE7F46" w14:textId="5314B8AB" w:rsidR="002F5CD8" w:rsidRPr="00811BDA" w:rsidRDefault="002F5CD8" w:rsidP="005B1E97">
      <w:pPr>
        <w:pStyle w:val="Encabezado"/>
        <w:rPr>
          <w:lang w:val="es-AR"/>
        </w:rPr>
      </w:pPr>
      <w:r w:rsidRPr="002F5CD8">
        <w:rPr>
          <w:u w:val="single"/>
          <w:lang w:val="es-AR"/>
        </w:rPr>
        <w:t xml:space="preserve">Efecto esperado </w:t>
      </w:r>
      <w:r w:rsidR="00250092" w:rsidRPr="002F5CD8">
        <w:rPr>
          <w:u w:val="single"/>
          <w:lang w:val="es-AR"/>
        </w:rPr>
        <w:t>deseado</w:t>
      </w:r>
      <w:r w:rsidR="00250092">
        <w:rPr>
          <w:u w:val="single"/>
          <w:lang w:val="es-AR"/>
        </w:rPr>
        <w:t>:</w:t>
      </w:r>
      <w:r w:rsidR="00250092">
        <w:rPr>
          <w:lang w:val="es-AR"/>
        </w:rPr>
        <w:t xml:space="preserve"> Poder</w:t>
      </w:r>
      <w:r w:rsidR="00811BDA">
        <w:rPr>
          <w:lang w:val="es-AR"/>
        </w:rPr>
        <w:t xml:space="preserve"> solventar la escasez de ventas</w:t>
      </w:r>
      <w:r w:rsidR="00250092">
        <w:rPr>
          <w:lang w:val="es-AR"/>
        </w:rPr>
        <w:t xml:space="preserve"> utilizando el alcohol en gel como segundo producto.</w:t>
      </w:r>
    </w:p>
    <w:p w14:paraId="4CF3FB4C" w14:textId="66F261C1" w:rsidR="002F5CD8" w:rsidRPr="00250092" w:rsidRDefault="002F5CD8" w:rsidP="005B1E97">
      <w:pPr>
        <w:pStyle w:val="Encabezado"/>
        <w:rPr>
          <w:lang w:val="es-AR"/>
        </w:rPr>
      </w:pPr>
      <w:r w:rsidRPr="002F5CD8">
        <w:rPr>
          <w:u w:val="single"/>
          <w:lang w:val="es-AR"/>
        </w:rPr>
        <w:t>Efecto esperado no deseado:</w:t>
      </w:r>
      <w:r w:rsidR="00250092">
        <w:rPr>
          <w:lang w:val="es-AR"/>
        </w:rPr>
        <w:t xml:space="preserve"> No poder fabricar lo suficiente debido a la falta de maquinaria.</w:t>
      </w:r>
    </w:p>
    <w:p w14:paraId="581E9A80" w14:textId="77777777" w:rsidR="005B1E97" w:rsidRPr="005B1E97" w:rsidRDefault="005B1E97" w:rsidP="005B1E97">
      <w:pPr>
        <w:pStyle w:val="Encabezado"/>
        <w:rPr>
          <w:lang w:val="es-AR"/>
        </w:rPr>
      </w:pPr>
    </w:p>
    <w:p w14:paraId="291A03A2" w14:textId="77777777" w:rsidR="005B1E97" w:rsidRDefault="005B1E97" w:rsidP="005B1E97">
      <w:pPr>
        <w:pStyle w:val="Encabezado"/>
        <w:rPr>
          <w:lang w:val="es-AR"/>
        </w:rPr>
      </w:pPr>
      <w:r w:rsidRPr="005B1E97">
        <w:rPr>
          <w:u w:val="single"/>
          <w:lang w:val="es-AR"/>
        </w:rPr>
        <w:t>Alternativa 2:</w:t>
      </w:r>
      <w:r w:rsidRPr="005B1E97">
        <w:rPr>
          <w:lang w:val="es-AR"/>
        </w:rPr>
        <w:t xml:space="preserve"> Fabricar barbijos.</w:t>
      </w:r>
    </w:p>
    <w:p w14:paraId="05F77F59" w14:textId="77777777" w:rsidR="002F5CD8" w:rsidRDefault="002F5CD8" w:rsidP="005B1E97">
      <w:pPr>
        <w:pStyle w:val="Encabezado"/>
        <w:rPr>
          <w:lang w:val="es-AR"/>
        </w:rPr>
      </w:pPr>
    </w:p>
    <w:p w14:paraId="50EA89B8" w14:textId="2EC40AF9" w:rsidR="002F5CD8" w:rsidRPr="00250092" w:rsidRDefault="002F5CD8" w:rsidP="002F5CD8">
      <w:pPr>
        <w:pStyle w:val="Encabezado"/>
        <w:rPr>
          <w:lang w:val="es-AR"/>
        </w:rPr>
      </w:pPr>
      <w:r w:rsidRPr="002F5CD8">
        <w:rPr>
          <w:u w:val="single"/>
          <w:lang w:val="es-AR"/>
        </w:rPr>
        <w:t>Efecto esperado deseado:</w:t>
      </w:r>
      <w:r w:rsidR="00EB17BA">
        <w:rPr>
          <w:lang w:val="es-AR"/>
        </w:rPr>
        <w:t xml:space="preserve"> Al igual que en la alternativa 1, solventar la falta de venta de ropa utilizando esto como segundo producto.</w:t>
      </w:r>
      <w:r w:rsidR="006F416C">
        <w:rPr>
          <w:lang w:val="es-AR"/>
        </w:rPr>
        <w:t xml:space="preserve"> </w:t>
      </w:r>
      <w:r w:rsidR="00724975">
        <w:rPr>
          <w:lang w:val="es-AR"/>
        </w:rPr>
        <w:t>Además,</w:t>
      </w:r>
      <w:r w:rsidR="006F416C">
        <w:rPr>
          <w:lang w:val="es-AR"/>
        </w:rPr>
        <w:t xml:space="preserve"> tenía un factor positivo y es que contaban con máquinas de coser para fabricar</w:t>
      </w:r>
      <w:r w:rsidR="00724975">
        <w:rPr>
          <w:lang w:val="es-AR"/>
        </w:rPr>
        <w:t xml:space="preserve"> los barbijos.</w:t>
      </w:r>
    </w:p>
    <w:p w14:paraId="50B2422B" w14:textId="1FC50088" w:rsidR="002F5CD8" w:rsidRPr="00EB17BA" w:rsidRDefault="002F5CD8" w:rsidP="002F5CD8">
      <w:pPr>
        <w:pStyle w:val="Encabezado"/>
        <w:rPr>
          <w:lang w:val="es-AR"/>
        </w:rPr>
      </w:pPr>
      <w:r w:rsidRPr="002F5CD8">
        <w:rPr>
          <w:u w:val="single"/>
          <w:lang w:val="es-AR"/>
        </w:rPr>
        <w:t>Efecto esperado no deseado:</w:t>
      </w:r>
      <w:r w:rsidR="00EB17BA">
        <w:rPr>
          <w:lang w:val="es-AR"/>
        </w:rPr>
        <w:t xml:space="preserve"> </w:t>
      </w:r>
      <w:r w:rsidR="00500BB4">
        <w:rPr>
          <w:lang w:val="es-AR"/>
        </w:rPr>
        <w:t>Que la venta no sea efectiva y no poder</w:t>
      </w:r>
      <w:r w:rsidR="006F416C">
        <w:rPr>
          <w:lang w:val="es-AR"/>
        </w:rPr>
        <w:t xml:space="preserve"> sobrellevar la escasez de ventas.</w:t>
      </w:r>
    </w:p>
    <w:p w14:paraId="660A1D3D" w14:textId="77777777" w:rsidR="005B1E97" w:rsidRPr="005B1E97" w:rsidRDefault="005B1E97" w:rsidP="005B1E97">
      <w:pPr>
        <w:pStyle w:val="Encabezado"/>
        <w:rPr>
          <w:lang w:val="es-AR"/>
        </w:rPr>
      </w:pPr>
    </w:p>
    <w:p w14:paraId="2D10A0A0" w14:textId="6B20C327" w:rsidR="005B1E97" w:rsidRPr="005B1E97" w:rsidRDefault="005B1E97" w:rsidP="005B1E97">
      <w:pPr>
        <w:pStyle w:val="Encabezado"/>
        <w:rPr>
          <w:lang w:val="es-AR"/>
        </w:rPr>
      </w:pPr>
      <w:r w:rsidRPr="005B1E97">
        <w:rPr>
          <w:u w:val="single"/>
          <w:lang w:val="es-AR"/>
        </w:rPr>
        <w:t>Solución:</w:t>
      </w:r>
      <w:r w:rsidRPr="005B1E97">
        <w:rPr>
          <w:lang w:val="es-AR"/>
        </w:rPr>
        <w:t xml:space="preserve"> Fabricar barbijos</w:t>
      </w:r>
      <w:r w:rsidR="00724975">
        <w:rPr>
          <w:lang w:val="es-AR"/>
        </w:rPr>
        <w:t xml:space="preserve"> (Alternativa 2).</w:t>
      </w:r>
    </w:p>
    <w:p w14:paraId="71EEF071" w14:textId="77777777" w:rsidR="005B1E97" w:rsidRPr="005B1E97" w:rsidRDefault="005B1E97" w:rsidP="005B1E97">
      <w:pPr>
        <w:pStyle w:val="Encabezado"/>
        <w:rPr>
          <w:lang w:val="es-AR"/>
        </w:rPr>
      </w:pPr>
    </w:p>
    <w:p w14:paraId="768B027A" w14:textId="77777777" w:rsidR="005B1E97" w:rsidRPr="005B1E97" w:rsidRDefault="005B1E97" w:rsidP="005B1E97">
      <w:pPr>
        <w:pStyle w:val="Encabezado"/>
        <w:rPr>
          <w:lang w:val="es-AR"/>
        </w:rPr>
      </w:pPr>
      <w:r w:rsidRPr="005B1E97">
        <w:rPr>
          <w:u w:val="single"/>
          <w:lang w:val="es-AR"/>
        </w:rPr>
        <w:t>Tipo de pensamiento:</w:t>
      </w:r>
      <w:r w:rsidRPr="005B1E97">
        <w:rPr>
          <w:lang w:val="es-AR"/>
        </w:rPr>
        <w:t xml:space="preserve"> Pensamiento sistémico.</w:t>
      </w:r>
    </w:p>
    <w:p w14:paraId="4DEB0405" w14:textId="77777777" w:rsidR="005B1E97" w:rsidRPr="005B1E97" w:rsidRDefault="005B1E97" w:rsidP="005B1E97">
      <w:pPr>
        <w:pStyle w:val="Encabezado"/>
        <w:rPr>
          <w:lang w:val="es-AR"/>
        </w:rPr>
      </w:pPr>
    </w:p>
    <w:p w14:paraId="72D3E3CF" w14:textId="33942E59" w:rsidR="00724975" w:rsidRPr="00724975" w:rsidRDefault="005B1E97" w:rsidP="00724975">
      <w:pPr>
        <w:pStyle w:val="Encabezado"/>
        <w:rPr>
          <w:lang w:val="es-AR"/>
        </w:rPr>
      </w:pPr>
      <w:r w:rsidRPr="005B1E97">
        <w:rPr>
          <w:u w:val="single"/>
          <w:lang w:val="es-AR"/>
        </w:rPr>
        <w:t>Justificación:</w:t>
      </w:r>
      <w:r w:rsidRPr="005B1E97">
        <w:rPr>
          <w:lang w:val="es-AR"/>
        </w:rPr>
        <w:t xml:space="preserve"> El pensamiento es sistémico ya que se escoge la alternativa de fabricar barbijos en base a sus efectos esperados, los cuales son, incrementar las ventas y poder subsistir ya que el negocio de la ropa no estaba siendo</w:t>
      </w:r>
      <w:r w:rsidR="00724975">
        <w:rPr>
          <w:lang w:val="es-AR"/>
        </w:rPr>
        <w:t xml:space="preserve"> </w:t>
      </w:r>
      <w:r w:rsidRPr="005B1E97">
        <w:rPr>
          <w:lang w:val="es-AR"/>
        </w:rPr>
        <w:t>rentable, según ellos creían, por la cuarentena obligatoria. Además, vieron más viable esta alternativa por el hecho de que ya contaban con la maquinaria necesaria para hacerlo.</w:t>
      </w:r>
    </w:p>
    <w:sectPr w:rsidR="00724975" w:rsidRPr="00724975">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F24C" w14:textId="77777777" w:rsidR="00660AAA" w:rsidRDefault="00660AAA">
      <w:r>
        <w:separator/>
      </w:r>
    </w:p>
  </w:endnote>
  <w:endnote w:type="continuationSeparator" w:id="0">
    <w:p w14:paraId="2BCB3347" w14:textId="77777777" w:rsidR="00660AAA" w:rsidRDefault="00660AAA">
      <w:r>
        <w:continuationSeparator/>
      </w:r>
    </w:p>
  </w:endnote>
  <w:endnote w:type="continuationNotice" w:id="1">
    <w:p w14:paraId="61A760F5" w14:textId="77777777" w:rsidR="00660AAA" w:rsidRDefault="00660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Piedepgina"/>
            <w:rPr>
              <w:sz w:val="20"/>
            </w:rPr>
          </w:pPr>
          <w:r>
            <w:t>Sistemas y Procesos de Negocio</w:t>
          </w:r>
        </w:p>
      </w:tc>
      <w:tc>
        <w:tcPr>
          <w:tcW w:w="4890" w:type="dxa"/>
        </w:tcPr>
        <w:p w14:paraId="434D0D65" w14:textId="0C98A023" w:rsidR="00C92E7D" w:rsidRDefault="00C92E7D" w:rsidP="7B0AE05F">
          <w:pPr>
            <w:pStyle w:val="Piedepgina"/>
            <w:spacing w:line="259" w:lineRule="auto"/>
            <w:jc w:val="right"/>
            <w:rPr>
              <w:sz w:val="20"/>
              <w:szCs w:val="20"/>
            </w:rPr>
          </w:pPr>
          <w:r w:rsidRPr="7B0AE05F">
            <w:rPr>
              <w:sz w:val="20"/>
              <w:szCs w:val="20"/>
            </w:rPr>
            <w:t xml:space="preserve">Hoja </w:t>
          </w:r>
          <w:r w:rsidR="7B0AE05F" w:rsidRPr="7B0AE05F">
            <w:rPr>
              <w:sz w:val="20"/>
              <w:szCs w:val="20"/>
            </w:rPr>
            <w:t>2</w:t>
          </w:r>
          <w:r w:rsidRPr="7B0AE05F">
            <w:rPr>
              <w:rStyle w:val="Nmerodepgina"/>
              <w:sz w:val="16"/>
              <w:szCs w:val="16"/>
            </w:rPr>
            <w:t xml:space="preserve"> </w:t>
          </w:r>
          <w:r w:rsidRPr="7B0AE05F">
            <w:rPr>
              <w:rStyle w:val="Nmerodepgina"/>
              <w:sz w:val="20"/>
              <w:szCs w:val="20"/>
            </w:rPr>
            <w:t xml:space="preserve">de </w:t>
          </w:r>
          <w:r w:rsidR="00347E23" w:rsidRPr="7B0AE05F">
            <w:rPr>
              <w:rStyle w:val="Nmerodepgina"/>
              <w:sz w:val="20"/>
              <w:szCs w:val="20"/>
            </w:rPr>
            <w:t>2</w:t>
          </w:r>
          <w:r w:rsidRPr="7B0AE05F">
            <w:rPr>
              <w:rStyle w:val="Nmerodepgina"/>
              <w:sz w:val="20"/>
              <w:szCs w:val="20"/>
            </w:rPr>
            <w:t xml:space="preserve">      </w:t>
          </w:r>
        </w:p>
      </w:tc>
    </w:tr>
  </w:tbl>
  <w:p w14:paraId="0A104F3C" w14:textId="77777777" w:rsidR="00C92E7D" w:rsidRDefault="00C92E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Encabezado"/>
            <w:ind w:left="-115"/>
          </w:pPr>
        </w:p>
      </w:tc>
      <w:tc>
        <w:tcPr>
          <w:tcW w:w="3210" w:type="dxa"/>
        </w:tcPr>
        <w:p w14:paraId="5878BD0A" w14:textId="131496D7" w:rsidR="5D23B93E" w:rsidRDefault="5D23B93E" w:rsidP="5D23B93E">
          <w:pPr>
            <w:pStyle w:val="Encabezado"/>
            <w:jc w:val="center"/>
          </w:pPr>
        </w:p>
      </w:tc>
      <w:tc>
        <w:tcPr>
          <w:tcW w:w="3210" w:type="dxa"/>
        </w:tcPr>
        <w:p w14:paraId="63DA02B0" w14:textId="0CB06591" w:rsidR="5D23B93E" w:rsidRDefault="5D23B93E" w:rsidP="5D23B93E">
          <w:pPr>
            <w:pStyle w:val="Encabezado"/>
            <w:ind w:right="-115"/>
            <w:jc w:val="right"/>
          </w:pPr>
        </w:p>
      </w:tc>
    </w:tr>
  </w:tbl>
  <w:p w14:paraId="1089A2C0" w14:textId="27A740EA" w:rsidR="00063C7D" w:rsidRDefault="00063C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Piedepgina"/>
            <w:rPr>
              <w:sz w:val="20"/>
            </w:rPr>
          </w:pPr>
          <w:r>
            <w:t xml:space="preserve">Sistemas y </w:t>
          </w:r>
          <w:r w:rsidR="008561F4">
            <w:t>Procesos de Negocio</w:t>
          </w:r>
        </w:p>
      </w:tc>
      <w:tc>
        <w:tcPr>
          <w:tcW w:w="4890" w:type="dxa"/>
        </w:tcPr>
        <w:p w14:paraId="4B6A94CD" w14:textId="0DF27271" w:rsidR="008E1CF1" w:rsidRDefault="008E1CF1" w:rsidP="7B0AE05F">
          <w:pPr>
            <w:pStyle w:val="Piedepgina"/>
            <w:spacing w:line="259" w:lineRule="auto"/>
            <w:jc w:val="right"/>
            <w:rPr>
              <w:sz w:val="20"/>
              <w:szCs w:val="20"/>
            </w:rPr>
          </w:pPr>
          <w:r w:rsidRPr="7B0AE05F">
            <w:rPr>
              <w:sz w:val="20"/>
              <w:szCs w:val="20"/>
            </w:rPr>
            <w:t xml:space="preserve">Hoja </w:t>
          </w:r>
          <w:r w:rsidR="7B0AE05F" w:rsidRPr="7B0AE05F">
            <w:rPr>
              <w:rStyle w:val="Nmerodepgina"/>
              <w:noProof/>
              <w:color w:val="000000" w:themeColor="text1"/>
              <w:sz w:val="20"/>
              <w:szCs w:val="20"/>
            </w:rPr>
            <w:t>1</w:t>
          </w:r>
          <w:r w:rsidRPr="7B0AE05F">
            <w:rPr>
              <w:sz w:val="20"/>
              <w:szCs w:val="20"/>
            </w:rPr>
            <w:t xml:space="preserve"> de</w:t>
          </w:r>
          <w:r w:rsidR="00C92E7D" w:rsidRPr="7B0AE05F">
            <w:rPr>
              <w:rStyle w:val="Nmerodepgina"/>
              <w:color w:val="000000" w:themeColor="text1"/>
              <w:sz w:val="20"/>
              <w:szCs w:val="20"/>
            </w:rPr>
            <w:t xml:space="preserve"> </w:t>
          </w:r>
          <w:r w:rsidR="005F1016">
            <w:rPr>
              <w:rStyle w:val="Nmerodepgina"/>
              <w:color w:val="000000" w:themeColor="text1"/>
              <w:sz w:val="20"/>
              <w:szCs w:val="20"/>
            </w:rPr>
            <w:t>3</w:t>
          </w:r>
          <w:r w:rsidR="00F6713D" w:rsidRPr="7B0AE05F">
            <w:rPr>
              <w:rStyle w:val="Nmerodepgina"/>
              <w:sz w:val="20"/>
              <w:szCs w:val="20"/>
            </w:rPr>
            <w:t xml:space="preserve"> </w:t>
          </w:r>
          <w:r w:rsidRPr="7B0AE05F">
            <w:rPr>
              <w:rStyle w:val="Nmerodepgina"/>
              <w:sz w:val="20"/>
              <w:szCs w:val="20"/>
            </w:rPr>
            <w:t xml:space="preserve"> </w:t>
          </w:r>
          <w:r w:rsidR="00F6713D" w:rsidRPr="7B0AE05F">
            <w:rPr>
              <w:rStyle w:val="Nmerodepgina"/>
              <w:sz w:val="20"/>
              <w:szCs w:val="20"/>
            </w:rPr>
            <w:t xml:space="preserve">   </w:t>
          </w:r>
        </w:p>
      </w:tc>
    </w:tr>
  </w:tbl>
  <w:p w14:paraId="469EA94D" w14:textId="77777777" w:rsidR="008E1CF1" w:rsidRDefault="008E1CF1">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1E478" w14:textId="77777777" w:rsidR="00660AAA" w:rsidRDefault="00660AAA">
      <w:r>
        <w:separator/>
      </w:r>
    </w:p>
  </w:footnote>
  <w:footnote w:type="continuationSeparator" w:id="0">
    <w:p w14:paraId="64F1AE76" w14:textId="77777777" w:rsidR="00660AAA" w:rsidRDefault="00660AAA">
      <w:r>
        <w:continuationSeparator/>
      </w:r>
    </w:p>
  </w:footnote>
  <w:footnote w:type="continuationNotice" w:id="1">
    <w:p w14:paraId="035E411D" w14:textId="77777777" w:rsidR="00660AAA" w:rsidRDefault="00660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rsidTr="0E1DDA70">
      <w:tc>
        <w:tcPr>
          <w:tcW w:w="1312" w:type="dxa"/>
        </w:tcPr>
        <w:p w14:paraId="64AAB67B" w14:textId="4F919B93" w:rsidR="00C92E7D" w:rsidRDefault="0E1DDA70" w:rsidP="00C92E7D">
          <w:pPr>
            <w:pStyle w:val="Encabezado"/>
          </w:pPr>
          <w:r>
            <w:t>TP Nro.:</w:t>
          </w:r>
        </w:p>
      </w:tc>
      <w:tc>
        <w:tcPr>
          <w:tcW w:w="1928" w:type="dxa"/>
        </w:tcPr>
        <w:p w14:paraId="04278818" w14:textId="3CD497C3" w:rsidR="00C92E7D" w:rsidRPr="00624081" w:rsidRDefault="00C92E7D" w:rsidP="00C92E7D">
          <w:pPr>
            <w:pStyle w:val="Encabezado"/>
            <w:jc w:val="center"/>
            <w:rPr>
              <w:color w:val="D9D9D9"/>
            </w:rPr>
          </w:pPr>
        </w:p>
      </w:tc>
      <w:tc>
        <w:tcPr>
          <w:tcW w:w="2679" w:type="dxa"/>
        </w:tcPr>
        <w:p w14:paraId="7B9CBA69" w14:textId="1A578A0A" w:rsidR="00C92E7D" w:rsidRDefault="0E1DDA70" w:rsidP="00C92E7D">
          <w:pPr>
            <w:pStyle w:val="Encabezado"/>
          </w:pPr>
          <w:r>
            <w:t xml:space="preserve"> Tema: </w:t>
          </w:r>
          <w:r w:rsidR="00C1780B">
            <w:t>Cursograma “Club de Compinches”</w:t>
          </w:r>
        </w:p>
      </w:tc>
      <w:tc>
        <w:tcPr>
          <w:tcW w:w="1599" w:type="dxa"/>
        </w:tcPr>
        <w:p w14:paraId="46A8491A" w14:textId="77777777" w:rsidR="00C92E7D" w:rsidRDefault="00C92E7D" w:rsidP="00C92E7D">
          <w:pPr>
            <w:pStyle w:val="Encabezado"/>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Encabezado"/>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9E72" w14:textId="77777777" w:rsidR="008E1CF1" w:rsidRDefault="008E1CF1">
    <w:pPr>
      <w:pStyle w:val="Encabezado"/>
      <w:rPr>
        <w:lang w:val="en-US"/>
      </w:rPr>
    </w:pPr>
  </w:p>
  <w:p w14:paraId="78D35D6B" w14:textId="77777777" w:rsidR="008E1CF1" w:rsidRDefault="008E1CF1">
    <w:pPr>
      <w:pStyle w:val="Encabezad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E1DDA70">
      <w:tc>
        <w:tcPr>
          <w:tcW w:w="1312" w:type="dxa"/>
        </w:tcPr>
        <w:p w14:paraId="0E2D9012" w14:textId="0C365233" w:rsidR="008E1CF1" w:rsidRDefault="008E1CF1">
          <w:pPr>
            <w:pStyle w:val="Encabezado"/>
          </w:pPr>
          <w:r>
            <w:t>TP Nro.:</w:t>
          </w:r>
        </w:p>
      </w:tc>
      <w:tc>
        <w:tcPr>
          <w:tcW w:w="1928" w:type="dxa"/>
        </w:tcPr>
        <w:p w14:paraId="04FCB3D9" w14:textId="4CCFC2D1" w:rsidR="008E1CF1" w:rsidRPr="001D1952" w:rsidRDefault="008E1CF1">
          <w:pPr>
            <w:pStyle w:val="Encabezado"/>
            <w:jc w:val="center"/>
            <w:rPr>
              <w:color w:val="000000" w:themeColor="text1"/>
            </w:rPr>
          </w:pPr>
        </w:p>
      </w:tc>
      <w:tc>
        <w:tcPr>
          <w:tcW w:w="2679" w:type="dxa"/>
        </w:tcPr>
        <w:p w14:paraId="6D8C2CDF" w14:textId="1287C596" w:rsidR="008E1CF1" w:rsidRDefault="0E1DDA70" w:rsidP="00F6713D">
          <w:pPr>
            <w:pStyle w:val="Encabezado"/>
          </w:pPr>
          <w:r>
            <w:t xml:space="preserve"> Tema: </w:t>
          </w:r>
          <w:r w:rsidR="006866C3">
            <w:t>PLS “</w:t>
          </w:r>
          <w:proofErr w:type="spellStart"/>
          <w:r w:rsidR="006866C3">
            <w:t>Quegol</w:t>
          </w:r>
          <w:proofErr w:type="spellEnd"/>
          <w:r w:rsidR="006866C3">
            <w:t>”</w:t>
          </w:r>
        </w:p>
      </w:tc>
      <w:tc>
        <w:tcPr>
          <w:tcW w:w="1599" w:type="dxa"/>
        </w:tcPr>
        <w:p w14:paraId="35A26B30" w14:textId="28A8F593" w:rsidR="008E1CF1" w:rsidRDefault="00624081">
          <w:pPr>
            <w:pStyle w:val="Encabezado"/>
            <w:jc w:val="center"/>
          </w:pPr>
          <w:r>
            <w:t>Curso: K</w:t>
          </w:r>
          <w:r w:rsidR="00A87238">
            <w:t>1029</w:t>
          </w:r>
          <w:r w:rsidRPr="00312F40">
            <w:rPr>
              <w:color w:val="FFFFFF" w:themeColor="background1"/>
            </w:rPr>
            <w:t>----</w:t>
          </w:r>
        </w:p>
      </w:tc>
      <w:tc>
        <w:tcPr>
          <w:tcW w:w="2121" w:type="dxa"/>
        </w:tcPr>
        <w:p w14:paraId="32F6D3CD" w14:textId="5B2027D8" w:rsidR="008E1CF1" w:rsidRPr="00F6713D" w:rsidRDefault="00F6713D">
          <w:pPr>
            <w:pStyle w:val="Encabezado"/>
            <w:jc w:val="right"/>
          </w:pPr>
          <w:r>
            <w:t>Grupo Nombre</w:t>
          </w:r>
          <w:r w:rsidR="008E1CF1" w:rsidRPr="00F6713D">
            <w:t>.:</w:t>
          </w:r>
          <w:r w:rsidR="00A87238">
            <w:t xml:space="preserve"> </w:t>
          </w:r>
        </w:p>
      </w:tc>
    </w:tr>
  </w:tbl>
  <w:p w14:paraId="181DD26C" w14:textId="77777777" w:rsidR="008E1CF1" w:rsidRPr="00F6713D" w:rsidRDefault="008E1CF1">
    <w:pPr>
      <w:pStyle w:val="Encabezado"/>
    </w:pPr>
  </w:p>
</w:hdr>
</file>

<file path=word/intelligence2.xml><?xml version="1.0" encoding="utf-8"?>
<int2:intelligence xmlns:int2="http://schemas.microsoft.com/office/intelligence/2020/intelligence" xmlns:oel="http://schemas.microsoft.com/office/2019/extlst">
  <int2:observations>
    <int2:textHash int2:hashCode="IjaChaTLpcKGYV" int2:id="A0eMHrb2">
      <int2:state int2:value="Rejected" int2:type="AugLoop_Text_Critique"/>
    </int2:textHash>
    <int2:textHash int2:hashCode="95VrJ2Pm/xdBOB" int2:id="jdic0TEk">
      <int2:state int2:value="Rejected" int2:type="AugLoop_Text_Critique"/>
    </int2:textHash>
    <int2:textHash int2:hashCode="7+uTLoT4qr97uR" int2:id="wMXUB0x6">
      <int2:state int2:value="Rejected" int2:type="AugLoop_Text_Critique"/>
    </int2:textHash>
    <int2:textHash int2:hashCode="DliPDHHPPfKAiO" int2:id="zfBCKH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00A76"/>
    <w:rsid w:val="00007225"/>
    <w:rsid w:val="000079D6"/>
    <w:rsid w:val="00012610"/>
    <w:rsid w:val="000165B5"/>
    <w:rsid w:val="00016BA3"/>
    <w:rsid w:val="00021CDB"/>
    <w:rsid w:val="00026794"/>
    <w:rsid w:val="00026913"/>
    <w:rsid w:val="000310ED"/>
    <w:rsid w:val="00033BFE"/>
    <w:rsid w:val="00036589"/>
    <w:rsid w:val="00037DE7"/>
    <w:rsid w:val="00041F89"/>
    <w:rsid w:val="00042B21"/>
    <w:rsid w:val="0004658E"/>
    <w:rsid w:val="00047563"/>
    <w:rsid w:val="0005186F"/>
    <w:rsid w:val="00051FB1"/>
    <w:rsid w:val="00054C3D"/>
    <w:rsid w:val="000552A1"/>
    <w:rsid w:val="00055372"/>
    <w:rsid w:val="00055A24"/>
    <w:rsid w:val="00056291"/>
    <w:rsid w:val="00056ADF"/>
    <w:rsid w:val="00063C7D"/>
    <w:rsid w:val="00064290"/>
    <w:rsid w:val="00064CAC"/>
    <w:rsid w:val="00065367"/>
    <w:rsid w:val="00066210"/>
    <w:rsid w:val="00066CEA"/>
    <w:rsid w:val="000721DC"/>
    <w:rsid w:val="00072A5B"/>
    <w:rsid w:val="00072EF7"/>
    <w:rsid w:val="00074B6E"/>
    <w:rsid w:val="000771CA"/>
    <w:rsid w:val="000771DB"/>
    <w:rsid w:val="0008180B"/>
    <w:rsid w:val="00083797"/>
    <w:rsid w:val="000838EC"/>
    <w:rsid w:val="000865E6"/>
    <w:rsid w:val="000868AC"/>
    <w:rsid w:val="00090545"/>
    <w:rsid w:val="0009308B"/>
    <w:rsid w:val="00093A06"/>
    <w:rsid w:val="0009738B"/>
    <w:rsid w:val="000A11E3"/>
    <w:rsid w:val="000A51E5"/>
    <w:rsid w:val="000A6882"/>
    <w:rsid w:val="000B56AF"/>
    <w:rsid w:val="000B5C98"/>
    <w:rsid w:val="000B7648"/>
    <w:rsid w:val="000C0494"/>
    <w:rsid w:val="000C1954"/>
    <w:rsid w:val="000C2415"/>
    <w:rsid w:val="000C2669"/>
    <w:rsid w:val="000C4DC5"/>
    <w:rsid w:val="000C6046"/>
    <w:rsid w:val="000C70ED"/>
    <w:rsid w:val="000C7F3C"/>
    <w:rsid w:val="000D1A5D"/>
    <w:rsid w:val="000D2F55"/>
    <w:rsid w:val="000D4897"/>
    <w:rsid w:val="000D508D"/>
    <w:rsid w:val="000D570D"/>
    <w:rsid w:val="000D5FD0"/>
    <w:rsid w:val="000D7BE7"/>
    <w:rsid w:val="000E1128"/>
    <w:rsid w:val="000E3246"/>
    <w:rsid w:val="000E498C"/>
    <w:rsid w:val="000E54F5"/>
    <w:rsid w:val="000E7630"/>
    <w:rsid w:val="000F0F2C"/>
    <w:rsid w:val="000F12B7"/>
    <w:rsid w:val="000F1AD3"/>
    <w:rsid w:val="000F2100"/>
    <w:rsid w:val="000F4B5B"/>
    <w:rsid w:val="000F561F"/>
    <w:rsid w:val="000F6327"/>
    <w:rsid w:val="000F6793"/>
    <w:rsid w:val="000F7780"/>
    <w:rsid w:val="000F79FF"/>
    <w:rsid w:val="00101D8A"/>
    <w:rsid w:val="00103F16"/>
    <w:rsid w:val="00106F7B"/>
    <w:rsid w:val="00107A2D"/>
    <w:rsid w:val="00110C17"/>
    <w:rsid w:val="00110C81"/>
    <w:rsid w:val="0011593F"/>
    <w:rsid w:val="001163CD"/>
    <w:rsid w:val="001166B5"/>
    <w:rsid w:val="00120868"/>
    <w:rsid w:val="00120A0E"/>
    <w:rsid w:val="001211F6"/>
    <w:rsid w:val="00123266"/>
    <w:rsid w:val="0012429C"/>
    <w:rsid w:val="001244FF"/>
    <w:rsid w:val="001248A1"/>
    <w:rsid w:val="0012539C"/>
    <w:rsid w:val="00126073"/>
    <w:rsid w:val="001267D4"/>
    <w:rsid w:val="00126EA4"/>
    <w:rsid w:val="00127F76"/>
    <w:rsid w:val="00132025"/>
    <w:rsid w:val="00134A4B"/>
    <w:rsid w:val="00134CAB"/>
    <w:rsid w:val="00135C49"/>
    <w:rsid w:val="00141239"/>
    <w:rsid w:val="00143694"/>
    <w:rsid w:val="00144C44"/>
    <w:rsid w:val="00144E7D"/>
    <w:rsid w:val="00147105"/>
    <w:rsid w:val="00151FC8"/>
    <w:rsid w:val="00152A30"/>
    <w:rsid w:val="0015470A"/>
    <w:rsid w:val="00154C57"/>
    <w:rsid w:val="001551DD"/>
    <w:rsid w:val="001571E7"/>
    <w:rsid w:val="00161E98"/>
    <w:rsid w:val="00163417"/>
    <w:rsid w:val="00163765"/>
    <w:rsid w:val="00165868"/>
    <w:rsid w:val="00170942"/>
    <w:rsid w:val="00174FE3"/>
    <w:rsid w:val="00175684"/>
    <w:rsid w:val="00175DD9"/>
    <w:rsid w:val="00181C59"/>
    <w:rsid w:val="00183F96"/>
    <w:rsid w:val="00186661"/>
    <w:rsid w:val="001866B5"/>
    <w:rsid w:val="00187A82"/>
    <w:rsid w:val="0019017D"/>
    <w:rsid w:val="00190214"/>
    <w:rsid w:val="001923EC"/>
    <w:rsid w:val="001924AA"/>
    <w:rsid w:val="001950EC"/>
    <w:rsid w:val="00195515"/>
    <w:rsid w:val="00196F17"/>
    <w:rsid w:val="001A0A88"/>
    <w:rsid w:val="001A1995"/>
    <w:rsid w:val="001A709E"/>
    <w:rsid w:val="001A7647"/>
    <w:rsid w:val="001B08E0"/>
    <w:rsid w:val="001B2567"/>
    <w:rsid w:val="001B6B9E"/>
    <w:rsid w:val="001C1BEC"/>
    <w:rsid w:val="001C20C7"/>
    <w:rsid w:val="001C2C9F"/>
    <w:rsid w:val="001C3462"/>
    <w:rsid w:val="001C3A9C"/>
    <w:rsid w:val="001C4AE0"/>
    <w:rsid w:val="001C5283"/>
    <w:rsid w:val="001C6C90"/>
    <w:rsid w:val="001D1320"/>
    <w:rsid w:val="001D1952"/>
    <w:rsid w:val="001D20C9"/>
    <w:rsid w:val="001D76C5"/>
    <w:rsid w:val="001E04C5"/>
    <w:rsid w:val="001E238B"/>
    <w:rsid w:val="001E4EBF"/>
    <w:rsid w:val="001E51DC"/>
    <w:rsid w:val="001F0BC0"/>
    <w:rsid w:val="001F121D"/>
    <w:rsid w:val="001F4FCC"/>
    <w:rsid w:val="002053CF"/>
    <w:rsid w:val="00205BEF"/>
    <w:rsid w:val="00211E51"/>
    <w:rsid w:val="002144DC"/>
    <w:rsid w:val="00214C5B"/>
    <w:rsid w:val="00215C8B"/>
    <w:rsid w:val="0022141E"/>
    <w:rsid w:val="00222C5D"/>
    <w:rsid w:val="002258A1"/>
    <w:rsid w:val="00226A6F"/>
    <w:rsid w:val="00227493"/>
    <w:rsid w:val="002301A6"/>
    <w:rsid w:val="00230EC3"/>
    <w:rsid w:val="00231D16"/>
    <w:rsid w:val="002354F5"/>
    <w:rsid w:val="00235C32"/>
    <w:rsid w:val="00237610"/>
    <w:rsid w:val="0024007F"/>
    <w:rsid w:val="00242B6E"/>
    <w:rsid w:val="00243D13"/>
    <w:rsid w:val="002448A0"/>
    <w:rsid w:val="00245A13"/>
    <w:rsid w:val="00250092"/>
    <w:rsid w:val="00253632"/>
    <w:rsid w:val="002606B7"/>
    <w:rsid w:val="002674C5"/>
    <w:rsid w:val="00267505"/>
    <w:rsid w:val="00267DAD"/>
    <w:rsid w:val="00273BC7"/>
    <w:rsid w:val="00274045"/>
    <w:rsid w:val="00274367"/>
    <w:rsid w:val="002751D1"/>
    <w:rsid w:val="002751F6"/>
    <w:rsid w:val="002761D6"/>
    <w:rsid w:val="0027632F"/>
    <w:rsid w:val="00282573"/>
    <w:rsid w:val="00282B29"/>
    <w:rsid w:val="0028384A"/>
    <w:rsid w:val="002866C2"/>
    <w:rsid w:val="0028679F"/>
    <w:rsid w:val="00286BA9"/>
    <w:rsid w:val="00287526"/>
    <w:rsid w:val="00295F15"/>
    <w:rsid w:val="0029756B"/>
    <w:rsid w:val="002A0805"/>
    <w:rsid w:val="002A0A18"/>
    <w:rsid w:val="002A0AAA"/>
    <w:rsid w:val="002A2538"/>
    <w:rsid w:val="002A3C11"/>
    <w:rsid w:val="002A4F95"/>
    <w:rsid w:val="002B43F3"/>
    <w:rsid w:val="002B51A9"/>
    <w:rsid w:val="002C0273"/>
    <w:rsid w:val="002C111B"/>
    <w:rsid w:val="002C47A9"/>
    <w:rsid w:val="002C4FC4"/>
    <w:rsid w:val="002D0479"/>
    <w:rsid w:val="002D31FB"/>
    <w:rsid w:val="002D4AD2"/>
    <w:rsid w:val="002D4B88"/>
    <w:rsid w:val="002D4D8C"/>
    <w:rsid w:val="002D5861"/>
    <w:rsid w:val="002D76D4"/>
    <w:rsid w:val="002D793C"/>
    <w:rsid w:val="002E0243"/>
    <w:rsid w:val="002E249F"/>
    <w:rsid w:val="002E3E41"/>
    <w:rsid w:val="002E3E83"/>
    <w:rsid w:val="002E4A4A"/>
    <w:rsid w:val="002E5050"/>
    <w:rsid w:val="002F096A"/>
    <w:rsid w:val="002F282E"/>
    <w:rsid w:val="002F4FFA"/>
    <w:rsid w:val="002F5CD8"/>
    <w:rsid w:val="002F66D6"/>
    <w:rsid w:val="0030221E"/>
    <w:rsid w:val="00302F7E"/>
    <w:rsid w:val="00305DD8"/>
    <w:rsid w:val="003060FA"/>
    <w:rsid w:val="00307491"/>
    <w:rsid w:val="00307725"/>
    <w:rsid w:val="00312F40"/>
    <w:rsid w:val="0031496A"/>
    <w:rsid w:val="003178E3"/>
    <w:rsid w:val="00317E12"/>
    <w:rsid w:val="00323AC0"/>
    <w:rsid w:val="00325431"/>
    <w:rsid w:val="0032611A"/>
    <w:rsid w:val="00334C4D"/>
    <w:rsid w:val="00334FC2"/>
    <w:rsid w:val="00337580"/>
    <w:rsid w:val="00340B42"/>
    <w:rsid w:val="00341460"/>
    <w:rsid w:val="003416C0"/>
    <w:rsid w:val="00342A9A"/>
    <w:rsid w:val="00343092"/>
    <w:rsid w:val="00344237"/>
    <w:rsid w:val="00344984"/>
    <w:rsid w:val="00346018"/>
    <w:rsid w:val="00346752"/>
    <w:rsid w:val="00347E23"/>
    <w:rsid w:val="003506F4"/>
    <w:rsid w:val="00352855"/>
    <w:rsid w:val="00353E5D"/>
    <w:rsid w:val="003606C3"/>
    <w:rsid w:val="00361C9B"/>
    <w:rsid w:val="003639DF"/>
    <w:rsid w:val="003674D3"/>
    <w:rsid w:val="003700E9"/>
    <w:rsid w:val="00373064"/>
    <w:rsid w:val="00373955"/>
    <w:rsid w:val="00376A8C"/>
    <w:rsid w:val="00380A9E"/>
    <w:rsid w:val="003837B7"/>
    <w:rsid w:val="003843E8"/>
    <w:rsid w:val="003925B3"/>
    <w:rsid w:val="00393C89"/>
    <w:rsid w:val="00394364"/>
    <w:rsid w:val="00394B9E"/>
    <w:rsid w:val="0039697B"/>
    <w:rsid w:val="00397FDA"/>
    <w:rsid w:val="003A253B"/>
    <w:rsid w:val="003A3D16"/>
    <w:rsid w:val="003A6E39"/>
    <w:rsid w:val="003C0AF2"/>
    <w:rsid w:val="003C5C9C"/>
    <w:rsid w:val="003C7709"/>
    <w:rsid w:val="003D22A6"/>
    <w:rsid w:val="003D2B45"/>
    <w:rsid w:val="003D2EF3"/>
    <w:rsid w:val="003D45DD"/>
    <w:rsid w:val="003D5C08"/>
    <w:rsid w:val="003D6C84"/>
    <w:rsid w:val="003E348D"/>
    <w:rsid w:val="003E4682"/>
    <w:rsid w:val="003E4E9A"/>
    <w:rsid w:val="003E4EA3"/>
    <w:rsid w:val="003E5758"/>
    <w:rsid w:val="003E5D70"/>
    <w:rsid w:val="003E79C2"/>
    <w:rsid w:val="003E7C36"/>
    <w:rsid w:val="003F1666"/>
    <w:rsid w:val="003F1A95"/>
    <w:rsid w:val="003F315C"/>
    <w:rsid w:val="003F3CCD"/>
    <w:rsid w:val="003F4651"/>
    <w:rsid w:val="003F4882"/>
    <w:rsid w:val="003F49CB"/>
    <w:rsid w:val="003F5F01"/>
    <w:rsid w:val="004141C5"/>
    <w:rsid w:val="00422C56"/>
    <w:rsid w:val="004257AE"/>
    <w:rsid w:val="00427454"/>
    <w:rsid w:val="00427B13"/>
    <w:rsid w:val="00430F0E"/>
    <w:rsid w:val="00432970"/>
    <w:rsid w:val="00432A97"/>
    <w:rsid w:val="00432F2A"/>
    <w:rsid w:val="00433CA0"/>
    <w:rsid w:val="00436443"/>
    <w:rsid w:val="0044463C"/>
    <w:rsid w:val="004508BE"/>
    <w:rsid w:val="004511FB"/>
    <w:rsid w:val="00451EF5"/>
    <w:rsid w:val="004532AC"/>
    <w:rsid w:val="004534FF"/>
    <w:rsid w:val="00470D50"/>
    <w:rsid w:val="00470EF7"/>
    <w:rsid w:val="00471253"/>
    <w:rsid w:val="00473AEB"/>
    <w:rsid w:val="00474934"/>
    <w:rsid w:val="00475CEE"/>
    <w:rsid w:val="0047763C"/>
    <w:rsid w:val="004803C9"/>
    <w:rsid w:val="00481936"/>
    <w:rsid w:val="00482669"/>
    <w:rsid w:val="00485B66"/>
    <w:rsid w:val="00492F9E"/>
    <w:rsid w:val="0049313E"/>
    <w:rsid w:val="0049379A"/>
    <w:rsid w:val="00494AF8"/>
    <w:rsid w:val="00494C33"/>
    <w:rsid w:val="004953DC"/>
    <w:rsid w:val="004975EE"/>
    <w:rsid w:val="004A0136"/>
    <w:rsid w:val="004A08F7"/>
    <w:rsid w:val="004A1729"/>
    <w:rsid w:val="004A23FF"/>
    <w:rsid w:val="004A70A9"/>
    <w:rsid w:val="004A7875"/>
    <w:rsid w:val="004B20B8"/>
    <w:rsid w:val="004B355A"/>
    <w:rsid w:val="004B3D4A"/>
    <w:rsid w:val="004C27CD"/>
    <w:rsid w:val="004C4EA4"/>
    <w:rsid w:val="004D0264"/>
    <w:rsid w:val="004D1EDE"/>
    <w:rsid w:val="004D2C91"/>
    <w:rsid w:val="004D4C91"/>
    <w:rsid w:val="004D4D76"/>
    <w:rsid w:val="004D730F"/>
    <w:rsid w:val="004E01D2"/>
    <w:rsid w:val="004E0338"/>
    <w:rsid w:val="004E32BE"/>
    <w:rsid w:val="004E4329"/>
    <w:rsid w:val="004E58AC"/>
    <w:rsid w:val="004E614E"/>
    <w:rsid w:val="004F0D58"/>
    <w:rsid w:val="004F4522"/>
    <w:rsid w:val="004F50D6"/>
    <w:rsid w:val="004F6CAB"/>
    <w:rsid w:val="004F7A82"/>
    <w:rsid w:val="00500BB4"/>
    <w:rsid w:val="00502300"/>
    <w:rsid w:val="005030D3"/>
    <w:rsid w:val="005044A8"/>
    <w:rsid w:val="00504CD8"/>
    <w:rsid w:val="00505232"/>
    <w:rsid w:val="0050761B"/>
    <w:rsid w:val="00507BBB"/>
    <w:rsid w:val="00512100"/>
    <w:rsid w:val="005134D1"/>
    <w:rsid w:val="0051540E"/>
    <w:rsid w:val="00516CEC"/>
    <w:rsid w:val="0051D271"/>
    <w:rsid w:val="0052009E"/>
    <w:rsid w:val="005203CE"/>
    <w:rsid w:val="005238C1"/>
    <w:rsid w:val="00530A6E"/>
    <w:rsid w:val="00532020"/>
    <w:rsid w:val="00533368"/>
    <w:rsid w:val="0053555F"/>
    <w:rsid w:val="00536D29"/>
    <w:rsid w:val="00540617"/>
    <w:rsid w:val="00542F67"/>
    <w:rsid w:val="00544F1F"/>
    <w:rsid w:val="00546EDA"/>
    <w:rsid w:val="00550284"/>
    <w:rsid w:val="0055098B"/>
    <w:rsid w:val="00557F7C"/>
    <w:rsid w:val="005608F2"/>
    <w:rsid w:val="00560A7F"/>
    <w:rsid w:val="005630FB"/>
    <w:rsid w:val="00563346"/>
    <w:rsid w:val="0056490E"/>
    <w:rsid w:val="00564952"/>
    <w:rsid w:val="00566EAD"/>
    <w:rsid w:val="00571FC9"/>
    <w:rsid w:val="005725FA"/>
    <w:rsid w:val="00573729"/>
    <w:rsid w:val="00575186"/>
    <w:rsid w:val="005758E7"/>
    <w:rsid w:val="00577372"/>
    <w:rsid w:val="00577CFA"/>
    <w:rsid w:val="00581958"/>
    <w:rsid w:val="00583230"/>
    <w:rsid w:val="00585D23"/>
    <w:rsid w:val="00585E4F"/>
    <w:rsid w:val="00591CC4"/>
    <w:rsid w:val="00595A19"/>
    <w:rsid w:val="00595B3E"/>
    <w:rsid w:val="005A2BA5"/>
    <w:rsid w:val="005A4942"/>
    <w:rsid w:val="005A4C57"/>
    <w:rsid w:val="005B1E97"/>
    <w:rsid w:val="005B6EBE"/>
    <w:rsid w:val="005C2D53"/>
    <w:rsid w:val="005C4089"/>
    <w:rsid w:val="005C4659"/>
    <w:rsid w:val="005C5D5A"/>
    <w:rsid w:val="005C6B9A"/>
    <w:rsid w:val="005C71D0"/>
    <w:rsid w:val="005D07EA"/>
    <w:rsid w:val="005D1D26"/>
    <w:rsid w:val="005D6049"/>
    <w:rsid w:val="005D6375"/>
    <w:rsid w:val="005D7084"/>
    <w:rsid w:val="005E0D00"/>
    <w:rsid w:val="005E14C0"/>
    <w:rsid w:val="005E304E"/>
    <w:rsid w:val="005F0AC5"/>
    <w:rsid w:val="005F1016"/>
    <w:rsid w:val="005F3CFF"/>
    <w:rsid w:val="005F5814"/>
    <w:rsid w:val="005F73DE"/>
    <w:rsid w:val="00601298"/>
    <w:rsid w:val="006024EC"/>
    <w:rsid w:val="00603C07"/>
    <w:rsid w:val="00604410"/>
    <w:rsid w:val="006078CC"/>
    <w:rsid w:val="00610BD9"/>
    <w:rsid w:val="00611340"/>
    <w:rsid w:val="00617919"/>
    <w:rsid w:val="00620DA4"/>
    <w:rsid w:val="00620E82"/>
    <w:rsid w:val="00622379"/>
    <w:rsid w:val="00624081"/>
    <w:rsid w:val="00630ACF"/>
    <w:rsid w:val="00632395"/>
    <w:rsid w:val="00636A17"/>
    <w:rsid w:val="006378ED"/>
    <w:rsid w:val="006407D7"/>
    <w:rsid w:val="006467A3"/>
    <w:rsid w:val="00647960"/>
    <w:rsid w:val="006518A4"/>
    <w:rsid w:val="00652024"/>
    <w:rsid w:val="00652358"/>
    <w:rsid w:val="006529F4"/>
    <w:rsid w:val="00654314"/>
    <w:rsid w:val="00654B9C"/>
    <w:rsid w:val="0066089D"/>
    <w:rsid w:val="00660AAA"/>
    <w:rsid w:val="00663B56"/>
    <w:rsid w:val="006654C4"/>
    <w:rsid w:val="0066605E"/>
    <w:rsid w:val="0066616A"/>
    <w:rsid w:val="00666B54"/>
    <w:rsid w:val="00667364"/>
    <w:rsid w:val="006709FF"/>
    <w:rsid w:val="0067248C"/>
    <w:rsid w:val="006743AC"/>
    <w:rsid w:val="00674B28"/>
    <w:rsid w:val="0067534E"/>
    <w:rsid w:val="006759CA"/>
    <w:rsid w:val="00680229"/>
    <w:rsid w:val="00684729"/>
    <w:rsid w:val="00684AB3"/>
    <w:rsid w:val="006866C3"/>
    <w:rsid w:val="006914DD"/>
    <w:rsid w:val="006918F6"/>
    <w:rsid w:val="00691F29"/>
    <w:rsid w:val="00696D09"/>
    <w:rsid w:val="006979FE"/>
    <w:rsid w:val="006A0671"/>
    <w:rsid w:val="006A14E0"/>
    <w:rsid w:val="006A2AA9"/>
    <w:rsid w:val="006A4606"/>
    <w:rsid w:val="006A4C3C"/>
    <w:rsid w:val="006B07A9"/>
    <w:rsid w:val="006B0FC8"/>
    <w:rsid w:val="006B1817"/>
    <w:rsid w:val="006B4BCB"/>
    <w:rsid w:val="006B5900"/>
    <w:rsid w:val="006B67AD"/>
    <w:rsid w:val="006B68D1"/>
    <w:rsid w:val="006C0D7F"/>
    <w:rsid w:val="006C1788"/>
    <w:rsid w:val="006C1FEA"/>
    <w:rsid w:val="006C2386"/>
    <w:rsid w:val="006C4752"/>
    <w:rsid w:val="006C4C8E"/>
    <w:rsid w:val="006C5202"/>
    <w:rsid w:val="006C61D7"/>
    <w:rsid w:val="006C63BF"/>
    <w:rsid w:val="006C6C6D"/>
    <w:rsid w:val="006D046C"/>
    <w:rsid w:val="006D1095"/>
    <w:rsid w:val="006D3E36"/>
    <w:rsid w:val="006D499A"/>
    <w:rsid w:val="006D6369"/>
    <w:rsid w:val="006D66C8"/>
    <w:rsid w:val="006E2EF8"/>
    <w:rsid w:val="006E401E"/>
    <w:rsid w:val="006F3472"/>
    <w:rsid w:val="006F416C"/>
    <w:rsid w:val="006F5073"/>
    <w:rsid w:val="006F54BF"/>
    <w:rsid w:val="00702D84"/>
    <w:rsid w:val="007113AB"/>
    <w:rsid w:val="0071373A"/>
    <w:rsid w:val="00717BAA"/>
    <w:rsid w:val="0072004B"/>
    <w:rsid w:val="007200B1"/>
    <w:rsid w:val="00720D14"/>
    <w:rsid w:val="00721E3E"/>
    <w:rsid w:val="00722851"/>
    <w:rsid w:val="00724975"/>
    <w:rsid w:val="00724E06"/>
    <w:rsid w:val="00726CCD"/>
    <w:rsid w:val="00727A5A"/>
    <w:rsid w:val="007347F6"/>
    <w:rsid w:val="00734D2F"/>
    <w:rsid w:val="007377C6"/>
    <w:rsid w:val="00737AA8"/>
    <w:rsid w:val="00743AC8"/>
    <w:rsid w:val="00747BD9"/>
    <w:rsid w:val="00755551"/>
    <w:rsid w:val="00756319"/>
    <w:rsid w:val="00763539"/>
    <w:rsid w:val="007637D2"/>
    <w:rsid w:val="00763A5D"/>
    <w:rsid w:val="00766493"/>
    <w:rsid w:val="007666F2"/>
    <w:rsid w:val="00770894"/>
    <w:rsid w:val="00772DD2"/>
    <w:rsid w:val="007733BF"/>
    <w:rsid w:val="00773EE9"/>
    <w:rsid w:val="00776677"/>
    <w:rsid w:val="00781ED1"/>
    <w:rsid w:val="00782C3C"/>
    <w:rsid w:val="00785CF9"/>
    <w:rsid w:val="00786BCB"/>
    <w:rsid w:val="00786DDB"/>
    <w:rsid w:val="007876B7"/>
    <w:rsid w:val="00790270"/>
    <w:rsid w:val="00790DC7"/>
    <w:rsid w:val="007911BB"/>
    <w:rsid w:val="00791D8E"/>
    <w:rsid w:val="007935D0"/>
    <w:rsid w:val="007940A4"/>
    <w:rsid w:val="007955AF"/>
    <w:rsid w:val="00796FF7"/>
    <w:rsid w:val="00797B0C"/>
    <w:rsid w:val="007A01E4"/>
    <w:rsid w:val="007A1406"/>
    <w:rsid w:val="007A24FE"/>
    <w:rsid w:val="007A370C"/>
    <w:rsid w:val="007A451A"/>
    <w:rsid w:val="007A59EB"/>
    <w:rsid w:val="007A60FB"/>
    <w:rsid w:val="007A6188"/>
    <w:rsid w:val="007A6793"/>
    <w:rsid w:val="007B1395"/>
    <w:rsid w:val="007B402E"/>
    <w:rsid w:val="007B4127"/>
    <w:rsid w:val="007B629A"/>
    <w:rsid w:val="007B6CA6"/>
    <w:rsid w:val="007C0411"/>
    <w:rsid w:val="007C2B27"/>
    <w:rsid w:val="007C4249"/>
    <w:rsid w:val="007C4C52"/>
    <w:rsid w:val="007C6185"/>
    <w:rsid w:val="007D247C"/>
    <w:rsid w:val="007D329A"/>
    <w:rsid w:val="007D4311"/>
    <w:rsid w:val="007D5BE4"/>
    <w:rsid w:val="007D6501"/>
    <w:rsid w:val="007E1FAD"/>
    <w:rsid w:val="007E20F4"/>
    <w:rsid w:val="007E3AE7"/>
    <w:rsid w:val="007F36C6"/>
    <w:rsid w:val="007F3B9C"/>
    <w:rsid w:val="007F7D47"/>
    <w:rsid w:val="00800337"/>
    <w:rsid w:val="008007D2"/>
    <w:rsid w:val="00802CEC"/>
    <w:rsid w:val="00811467"/>
    <w:rsid w:val="00811BDA"/>
    <w:rsid w:val="00812A56"/>
    <w:rsid w:val="00812B25"/>
    <w:rsid w:val="00812BDE"/>
    <w:rsid w:val="0081473F"/>
    <w:rsid w:val="008174DE"/>
    <w:rsid w:val="00824B4E"/>
    <w:rsid w:val="00825B0E"/>
    <w:rsid w:val="00825E75"/>
    <w:rsid w:val="00827C95"/>
    <w:rsid w:val="008309B3"/>
    <w:rsid w:val="00831105"/>
    <w:rsid w:val="008316F8"/>
    <w:rsid w:val="008345A7"/>
    <w:rsid w:val="00835B73"/>
    <w:rsid w:val="00840272"/>
    <w:rsid w:val="008416B5"/>
    <w:rsid w:val="00846331"/>
    <w:rsid w:val="0084796E"/>
    <w:rsid w:val="0085044F"/>
    <w:rsid w:val="008512C5"/>
    <w:rsid w:val="008517BA"/>
    <w:rsid w:val="00851CA8"/>
    <w:rsid w:val="008561C1"/>
    <w:rsid w:val="008561F4"/>
    <w:rsid w:val="00860A35"/>
    <w:rsid w:val="008625DD"/>
    <w:rsid w:val="00862B76"/>
    <w:rsid w:val="008649D8"/>
    <w:rsid w:val="00864A48"/>
    <w:rsid w:val="00864DF4"/>
    <w:rsid w:val="00865BB4"/>
    <w:rsid w:val="00881BD7"/>
    <w:rsid w:val="008837D7"/>
    <w:rsid w:val="0089224E"/>
    <w:rsid w:val="00894DCE"/>
    <w:rsid w:val="00897784"/>
    <w:rsid w:val="008A2680"/>
    <w:rsid w:val="008A2ED7"/>
    <w:rsid w:val="008A3704"/>
    <w:rsid w:val="008A658B"/>
    <w:rsid w:val="008B4A65"/>
    <w:rsid w:val="008B53B4"/>
    <w:rsid w:val="008B7E66"/>
    <w:rsid w:val="008C1E98"/>
    <w:rsid w:val="008C3D7A"/>
    <w:rsid w:val="008C6698"/>
    <w:rsid w:val="008C66D9"/>
    <w:rsid w:val="008D36DE"/>
    <w:rsid w:val="008D5C2D"/>
    <w:rsid w:val="008D6115"/>
    <w:rsid w:val="008D6E2D"/>
    <w:rsid w:val="008E0030"/>
    <w:rsid w:val="008E1258"/>
    <w:rsid w:val="008E1295"/>
    <w:rsid w:val="008E1CF1"/>
    <w:rsid w:val="008E27C1"/>
    <w:rsid w:val="008E3799"/>
    <w:rsid w:val="008E77CB"/>
    <w:rsid w:val="008F3207"/>
    <w:rsid w:val="008F3BF7"/>
    <w:rsid w:val="008F42C4"/>
    <w:rsid w:val="008F7D04"/>
    <w:rsid w:val="008F7E0A"/>
    <w:rsid w:val="00900D04"/>
    <w:rsid w:val="00900ECD"/>
    <w:rsid w:val="00901C81"/>
    <w:rsid w:val="00903570"/>
    <w:rsid w:val="0090438C"/>
    <w:rsid w:val="00910F2D"/>
    <w:rsid w:val="00911C6B"/>
    <w:rsid w:val="00913675"/>
    <w:rsid w:val="009144D5"/>
    <w:rsid w:val="009149A3"/>
    <w:rsid w:val="00916E7D"/>
    <w:rsid w:val="0091754D"/>
    <w:rsid w:val="00917653"/>
    <w:rsid w:val="009206F9"/>
    <w:rsid w:val="009212B9"/>
    <w:rsid w:val="009273CA"/>
    <w:rsid w:val="00932951"/>
    <w:rsid w:val="009338FA"/>
    <w:rsid w:val="00933DF1"/>
    <w:rsid w:val="009343D0"/>
    <w:rsid w:val="00944234"/>
    <w:rsid w:val="00946453"/>
    <w:rsid w:val="00946AC3"/>
    <w:rsid w:val="00952C60"/>
    <w:rsid w:val="00953DAC"/>
    <w:rsid w:val="00957279"/>
    <w:rsid w:val="00957715"/>
    <w:rsid w:val="00957A2B"/>
    <w:rsid w:val="00961094"/>
    <w:rsid w:val="0096170E"/>
    <w:rsid w:val="00962A00"/>
    <w:rsid w:val="00962A26"/>
    <w:rsid w:val="00963166"/>
    <w:rsid w:val="00963212"/>
    <w:rsid w:val="009667C0"/>
    <w:rsid w:val="00971AAA"/>
    <w:rsid w:val="009754E5"/>
    <w:rsid w:val="00975E47"/>
    <w:rsid w:val="00976B64"/>
    <w:rsid w:val="00976B9B"/>
    <w:rsid w:val="00976DDC"/>
    <w:rsid w:val="00980002"/>
    <w:rsid w:val="009800E7"/>
    <w:rsid w:val="00984A32"/>
    <w:rsid w:val="00987C6C"/>
    <w:rsid w:val="00991A22"/>
    <w:rsid w:val="00991B53"/>
    <w:rsid w:val="00992F4F"/>
    <w:rsid w:val="0099565F"/>
    <w:rsid w:val="0099570A"/>
    <w:rsid w:val="00995715"/>
    <w:rsid w:val="00996F4D"/>
    <w:rsid w:val="009A16FE"/>
    <w:rsid w:val="009A2623"/>
    <w:rsid w:val="009A3EB6"/>
    <w:rsid w:val="009A5C33"/>
    <w:rsid w:val="009B047D"/>
    <w:rsid w:val="009B335A"/>
    <w:rsid w:val="009C08B0"/>
    <w:rsid w:val="009C5502"/>
    <w:rsid w:val="009C57A0"/>
    <w:rsid w:val="009C6DFF"/>
    <w:rsid w:val="009C728C"/>
    <w:rsid w:val="009C7E4A"/>
    <w:rsid w:val="009D300C"/>
    <w:rsid w:val="009D329D"/>
    <w:rsid w:val="009D677E"/>
    <w:rsid w:val="009D7153"/>
    <w:rsid w:val="009E10D0"/>
    <w:rsid w:val="009E60CF"/>
    <w:rsid w:val="009E71FD"/>
    <w:rsid w:val="009F2B0F"/>
    <w:rsid w:val="009F3BD5"/>
    <w:rsid w:val="009F61E2"/>
    <w:rsid w:val="00A02C50"/>
    <w:rsid w:val="00A04A1C"/>
    <w:rsid w:val="00A04F7B"/>
    <w:rsid w:val="00A12C23"/>
    <w:rsid w:val="00A1331D"/>
    <w:rsid w:val="00A136D1"/>
    <w:rsid w:val="00A14ACE"/>
    <w:rsid w:val="00A20C3D"/>
    <w:rsid w:val="00A21553"/>
    <w:rsid w:val="00A22A49"/>
    <w:rsid w:val="00A26BD1"/>
    <w:rsid w:val="00A279BE"/>
    <w:rsid w:val="00A308CF"/>
    <w:rsid w:val="00A325FF"/>
    <w:rsid w:val="00A32F25"/>
    <w:rsid w:val="00A37554"/>
    <w:rsid w:val="00A37AB5"/>
    <w:rsid w:val="00A43E8B"/>
    <w:rsid w:val="00A4658E"/>
    <w:rsid w:val="00A4744A"/>
    <w:rsid w:val="00A477A6"/>
    <w:rsid w:val="00A51451"/>
    <w:rsid w:val="00A52BB0"/>
    <w:rsid w:val="00A53BD0"/>
    <w:rsid w:val="00A5767E"/>
    <w:rsid w:val="00A6051B"/>
    <w:rsid w:val="00A63A48"/>
    <w:rsid w:val="00A64F50"/>
    <w:rsid w:val="00A65E8D"/>
    <w:rsid w:val="00A664C5"/>
    <w:rsid w:val="00A708B4"/>
    <w:rsid w:val="00A70E89"/>
    <w:rsid w:val="00A72B62"/>
    <w:rsid w:val="00A73B83"/>
    <w:rsid w:val="00A741BB"/>
    <w:rsid w:val="00A75118"/>
    <w:rsid w:val="00A75603"/>
    <w:rsid w:val="00A76E12"/>
    <w:rsid w:val="00A81CE1"/>
    <w:rsid w:val="00A87238"/>
    <w:rsid w:val="00A91261"/>
    <w:rsid w:val="00A938A1"/>
    <w:rsid w:val="00AA19FB"/>
    <w:rsid w:val="00AA3B45"/>
    <w:rsid w:val="00AA5287"/>
    <w:rsid w:val="00AA5C41"/>
    <w:rsid w:val="00AB3268"/>
    <w:rsid w:val="00AB379B"/>
    <w:rsid w:val="00AB4776"/>
    <w:rsid w:val="00AC0339"/>
    <w:rsid w:val="00AC14FB"/>
    <w:rsid w:val="00AC199B"/>
    <w:rsid w:val="00AC31D0"/>
    <w:rsid w:val="00AC3519"/>
    <w:rsid w:val="00AC4541"/>
    <w:rsid w:val="00AC5BE4"/>
    <w:rsid w:val="00AC5DDB"/>
    <w:rsid w:val="00AC6F81"/>
    <w:rsid w:val="00AD06C4"/>
    <w:rsid w:val="00AD1F5F"/>
    <w:rsid w:val="00AD37C5"/>
    <w:rsid w:val="00AD38BD"/>
    <w:rsid w:val="00AD6775"/>
    <w:rsid w:val="00AE06BC"/>
    <w:rsid w:val="00AE0878"/>
    <w:rsid w:val="00AE5C05"/>
    <w:rsid w:val="00AF00CE"/>
    <w:rsid w:val="00AF33F3"/>
    <w:rsid w:val="00B008CC"/>
    <w:rsid w:val="00B02676"/>
    <w:rsid w:val="00B0286B"/>
    <w:rsid w:val="00B03DFC"/>
    <w:rsid w:val="00B04C0B"/>
    <w:rsid w:val="00B06BC4"/>
    <w:rsid w:val="00B1157B"/>
    <w:rsid w:val="00B1199C"/>
    <w:rsid w:val="00B11EF4"/>
    <w:rsid w:val="00B16077"/>
    <w:rsid w:val="00B16721"/>
    <w:rsid w:val="00B17C1D"/>
    <w:rsid w:val="00B228CA"/>
    <w:rsid w:val="00B25993"/>
    <w:rsid w:val="00B27D99"/>
    <w:rsid w:val="00B30151"/>
    <w:rsid w:val="00B32B7B"/>
    <w:rsid w:val="00B33ED1"/>
    <w:rsid w:val="00B34AD4"/>
    <w:rsid w:val="00B35A2F"/>
    <w:rsid w:val="00B35D05"/>
    <w:rsid w:val="00B37645"/>
    <w:rsid w:val="00B406E0"/>
    <w:rsid w:val="00B41A3E"/>
    <w:rsid w:val="00B42FF1"/>
    <w:rsid w:val="00B43E71"/>
    <w:rsid w:val="00B4770C"/>
    <w:rsid w:val="00B56984"/>
    <w:rsid w:val="00B56A5F"/>
    <w:rsid w:val="00B56CB6"/>
    <w:rsid w:val="00B57E65"/>
    <w:rsid w:val="00B64A2E"/>
    <w:rsid w:val="00B65B9D"/>
    <w:rsid w:val="00B663D8"/>
    <w:rsid w:val="00B66681"/>
    <w:rsid w:val="00B806C3"/>
    <w:rsid w:val="00B80FB8"/>
    <w:rsid w:val="00B8288C"/>
    <w:rsid w:val="00B83C50"/>
    <w:rsid w:val="00B855B6"/>
    <w:rsid w:val="00B869F3"/>
    <w:rsid w:val="00B915BA"/>
    <w:rsid w:val="00B91BDE"/>
    <w:rsid w:val="00B923F4"/>
    <w:rsid w:val="00B92A31"/>
    <w:rsid w:val="00B92B70"/>
    <w:rsid w:val="00B96FDA"/>
    <w:rsid w:val="00BA5453"/>
    <w:rsid w:val="00BB1736"/>
    <w:rsid w:val="00BB1B87"/>
    <w:rsid w:val="00BB2881"/>
    <w:rsid w:val="00BB761A"/>
    <w:rsid w:val="00BC0E16"/>
    <w:rsid w:val="00BC685B"/>
    <w:rsid w:val="00BC786E"/>
    <w:rsid w:val="00BC7F52"/>
    <w:rsid w:val="00BD4837"/>
    <w:rsid w:val="00BD505A"/>
    <w:rsid w:val="00BD6E0E"/>
    <w:rsid w:val="00BE00D2"/>
    <w:rsid w:val="00BE24B5"/>
    <w:rsid w:val="00BE5336"/>
    <w:rsid w:val="00BF59DD"/>
    <w:rsid w:val="00BF5D34"/>
    <w:rsid w:val="00C000CD"/>
    <w:rsid w:val="00C004D0"/>
    <w:rsid w:val="00C01742"/>
    <w:rsid w:val="00C04B1A"/>
    <w:rsid w:val="00C07632"/>
    <w:rsid w:val="00C137F7"/>
    <w:rsid w:val="00C15183"/>
    <w:rsid w:val="00C15696"/>
    <w:rsid w:val="00C17722"/>
    <w:rsid w:val="00C1780B"/>
    <w:rsid w:val="00C17ABE"/>
    <w:rsid w:val="00C17BEB"/>
    <w:rsid w:val="00C241E5"/>
    <w:rsid w:val="00C263BA"/>
    <w:rsid w:val="00C3278B"/>
    <w:rsid w:val="00C328AC"/>
    <w:rsid w:val="00C32B93"/>
    <w:rsid w:val="00C3788B"/>
    <w:rsid w:val="00C40B82"/>
    <w:rsid w:val="00C45C48"/>
    <w:rsid w:val="00C47335"/>
    <w:rsid w:val="00C5234E"/>
    <w:rsid w:val="00C53709"/>
    <w:rsid w:val="00C55263"/>
    <w:rsid w:val="00C56021"/>
    <w:rsid w:val="00C56286"/>
    <w:rsid w:val="00C600A9"/>
    <w:rsid w:val="00C603A8"/>
    <w:rsid w:val="00C64010"/>
    <w:rsid w:val="00C65ABE"/>
    <w:rsid w:val="00C6604E"/>
    <w:rsid w:val="00C67465"/>
    <w:rsid w:val="00C707B8"/>
    <w:rsid w:val="00C71DF2"/>
    <w:rsid w:val="00C72A99"/>
    <w:rsid w:val="00C73BB6"/>
    <w:rsid w:val="00C73E4C"/>
    <w:rsid w:val="00C755BC"/>
    <w:rsid w:val="00C756BE"/>
    <w:rsid w:val="00C76886"/>
    <w:rsid w:val="00C76AA8"/>
    <w:rsid w:val="00C82534"/>
    <w:rsid w:val="00C829A6"/>
    <w:rsid w:val="00C8422C"/>
    <w:rsid w:val="00C90087"/>
    <w:rsid w:val="00C903E8"/>
    <w:rsid w:val="00C90B3E"/>
    <w:rsid w:val="00C90BEA"/>
    <w:rsid w:val="00C92E7D"/>
    <w:rsid w:val="00C9742F"/>
    <w:rsid w:val="00CA19B0"/>
    <w:rsid w:val="00CA2CD7"/>
    <w:rsid w:val="00CB1739"/>
    <w:rsid w:val="00CB3831"/>
    <w:rsid w:val="00CB3CAB"/>
    <w:rsid w:val="00CB5395"/>
    <w:rsid w:val="00CB6391"/>
    <w:rsid w:val="00CB63F0"/>
    <w:rsid w:val="00CB6918"/>
    <w:rsid w:val="00CC23FB"/>
    <w:rsid w:val="00CC31D5"/>
    <w:rsid w:val="00CC584A"/>
    <w:rsid w:val="00CC6C1F"/>
    <w:rsid w:val="00CD338F"/>
    <w:rsid w:val="00CD54A3"/>
    <w:rsid w:val="00CE053A"/>
    <w:rsid w:val="00CE25D0"/>
    <w:rsid w:val="00CE30C5"/>
    <w:rsid w:val="00CE50F6"/>
    <w:rsid w:val="00CE6761"/>
    <w:rsid w:val="00CE6BA1"/>
    <w:rsid w:val="00CF0161"/>
    <w:rsid w:val="00CF1780"/>
    <w:rsid w:val="00CF1F7B"/>
    <w:rsid w:val="00CF23FA"/>
    <w:rsid w:val="00CF2E3B"/>
    <w:rsid w:val="00CF45B8"/>
    <w:rsid w:val="00D000E8"/>
    <w:rsid w:val="00D0337A"/>
    <w:rsid w:val="00D034CA"/>
    <w:rsid w:val="00D0372F"/>
    <w:rsid w:val="00D066A2"/>
    <w:rsid w:val="00D0700A"/>
    <w:rsid w:val="00D07F45"/>
    <w:rsid w:val="00D11723"/>
    <w:rsid w:val="00D135EA"/>
    <w:rsid w:val="00D13A76"/>
    <w:rsid w:val="00D236A4"/>
    <w:rsid w:val="00D26A0F"/>
    <w:rsid w:val="00D26D74"/>
    <w:rsid w:val="00D31558"/>
    <w:rsid w:val="00D31BDB"/>
    <w:rsid w:val="00D35725"/>
    <w:rsid w:val="00D3750F"/>
    <w:rsid w:val="00D402A2"/>
    <w:rsid w:val="00D404A0"/>
    <w:rsid w:val="00D50D02"/>
    <w:rsid w:val="00D56A7C"/>
    <w:rsid w:val="00D57DE3"/>
    <w:rsid w:val="00D60503"/>
    <w:rsid w:val="00D61027"/>
    <w:rsid w:val="00D61118"/>
    <w:rsid w:val="00D6620B"/>
    <w:rsid w:val="00D666E4"/>
    <w:rsid w:val="00D67A41"/>
    <w:rsid w:val="00D67FA8"/>
    <w:rsid w:val="00D70889"/>
    <w:rsid w:val="00D71444"/>
    <w:rsid w:val="00D72148"/>
    <w:rsid w:val="00D733A5"/>
    <w:rsid w:val="00D75627"/>
    <w:rsid w:val="00D764E7"/>
    <w:rsid w:val="00D76708"/>
    <w:rsid w:val="00D82759"/>
    <w:rsid w:val="00D84079"/>
    <w:rsid w:val="00D85D5B"/>
    <w:rsid w:val="00D9184E"/>
    <w:rsid w:val="00D9390D"/>
    <w:rsid w:val="00DA0D2B"/>
    <w:rsid w:val="00DA201A"/>
    <w:rsid w:val="00DA6DEB"/>
    <w:rsid w:val="00DB117C"/>
    <w:rsid w:val="00DB5B27"/>
    <w:rsid w:val="00DB5EE1"/>
    <w:rsid w:val="00DB6AF4"/>
    <w:rsid w:val="00DC013A"/>
    <w:rsid w:val="00DC2715"/>
    <w:rsid w:val="00DC351A"/>
    <w:rsid w:val="00DC3671"/>
    <w:rsid w:val="00DC6AA8"/>
    <w:rsid w:val="00DD4843"/>
    <w:rsid w:val="00DD4D9A"/>
    <w:rsid w:val="00DD73E5"/>
    <w:rsid w:val="00DE0154"/>
    <w:rsid w:val="00DE4D06"/>
    <w:rsid w:val="00DF1F1E"/>
    <w:rsid w:val="00DF3515"/>
    <w:rsid w:val="00DF3876"/>
    <w:rsid w:val="00DF3C4E"/>
    <w:rsid w:val="00E04BBB"/>
    <w:rsid w:val="00E052AB"/>
    <w:rsid w:val="00E06561"/>
    <w:rsid w:val="00E06B42"/>
    <w:rsid w:val="00E0760D"/>
    <w:rsid w:val="00E103B8"/>
    <w:rsid w:val="00E11FDD"/>
    <w:rsid w:val="00E12889"/>
    <w:rsid w:val="00E1419B"/>
    <w:rsid w:val="00E15C6F"/>
    <w:rsid w:val="00E20C40"/>
    <w:rsid w:val="00E23177"/>
    <w:rsid w:val="00E24B2E"/>
    <w:rsid w:val="00E2623D"/>
    <w:rsid w:val="00E263C2"/>
    <w:rsid w:val="00E279C9"/>
    <w:rsid w:val="00E3016B"/>
    <w:rsid w:val="00E31784"/>
    <w:rsid w:val="00E3704F"/>
    <w:rsid w:val="00E375B6"/>
    <w:rsid w:val="00E40046"/>
    <w:rsid w:val="00E40B9F"/>
    <w:rsid w:val="00E510BA"/>
    <w:rsid w:val="00E51733"/>
    <w:rsid w:val="00E52CD0"/>
    <w:rsid w:val="00E533E8"/>
    <w:rsid w:val="00E54402"/>
    <w:rsid w:val="00E57A29"/>
    <w:rsid w:val="00E600A1"/>
    <w:rsid w:val="00E62AA9"/>
    <w:rsid w:val="00E63D63"/>
    <w:rsid w:val="00E63FA5"/>
    <w:rsid w:val="00E64AC7"/>
    <w:rsid w:val="00E66B8C"/>
    <w:rsid w:val="00E67F32"/>
    <w:rsid w:val="00E71BCC"/>
    <w:rsid w:val="00E72EDF"/>
    <w:rsid w:val="00E74236"/>
    <w:rsid w:val="00E742B9"/>
    <w:rsid w:val="00E76F2B"/>
    <w:rsid w:val="00E77A83"/>
    <w:rsid w:val="00E80A97"/>
    <w:rsid w:val="00E80F5E"/>
    <w:rsid w:val="00E81A58"/>
    <w:rsid w:val="00E82C10"/>
    <w:rsid w:val="00E8416E"/>
    <w:rsid w:val="00E84213"/>
    <w:rsid w:val="00E90682"/>
    <w:rsid w:val="00E9079F"/>
    <w:rsid w:val="00E90E2F"/>
    <w:rsid w:val="00E91373"/>
    <w:rsid w:val="00E9159E"/>
    <w:rsid w:val="00EA0304"/>
    <w:rsid w:val="00EA3026"/>
    <w:rsid w:val="00EA4D88"/>
    <w:rsid w:val="00EB12D8"/>
    <w:rsid w:val="00EB17BA"/>
    <w:rsid w:val="00EB3F1E"/>
    <w:rsid w:val="00EB6B2E"/>
    <w:rsid w:val="00EC1835"/>
    <w:rsid w:val="00EC22D4"/>
    <w:rsid w:val="00EC3284"/>
    <w:rsid w:val="00ED0E74"/>
    <w:rsid w:val="00ED395B"/>
    <w:rsid w:val="00ED4B7C"/>
    <w:rsid w:val="00ED56E7"/>
    <w:rsid w:val="00ED729E"/>
    <w:rsid w:val="00ED7989"/>
    <w:rsid w:val="00EE02FC"/>
    <w:rsid w:val="00EE22C5"/>
    <w:rsid w:val="00EE357B"/>
    <w:rsid w:val="00EE36BA"/>
    <w:rsid w:val="00EE52FF"/>
    <w:rsid w:val="00EE6488"/>
    <w:rsid w:val="00EE7165"/>
    <w:rsid w:val="00EF096C"/>
    <w:rsid w:val="00EF2514"/>
    <w:rsid w:val="00F021D8"/>
    <w:rsid w:val="00F02C4A"/>
    <w:rsid w:val="00F051BB"/>
    <w:rsid w:val="00F16700"/>
    <w:rsid w:val="00F1770D"/>
    <w:rsid w:val="00F17CEC"/>
    <w:rsid w:val="00F203A3"/>
    <w:rsid w:val="00F22CA8"/>
    <w:rsid w:val="00F243DA"/>
    <w:rsid w:val="00F2473B"/>
    <w:rsid w:val="00F24B0E"/>
    <w:rsid w:val="00F25551"/>
    <w:rsid w:val="00F30B1F"/>
    <w:rsid w:val="00F318CB"/>
    <w:rsid w:val="00F33589"/>
    <w:rsid w:val="00F350B6"/>
    <w:rsid w:val="00F359F3"/>
    <w:rsid w:val="00F36013"/>
    <w:rsid w:val="00F36EB5"/>
    <w:rsid w:val="00F37562"/>
    <w:rsid w:val="00F37998"/>
    <w:rsid w:val="00F4241C"/>
    <w:rsid w:val="00F458B7"/>
    <w:rsid w:val="00F470FC"/>
    <w:rsid w:val="00F51442"/>
    <w:rsid w:val="00F52EEC"/>
    <w:rsid w:val="00F5304C"/>
    <w:rsid w:val="00F531D0"/>
    <w:rsid w:val="00F53829"/>
    <w:rsid w:val="00F547C7"/>
    <w:rsid w:val="00F54A45"/>
    <w:rsid w:val="00F55FBD"/>
    <w:rsid w:val="00F56869"/>
    <w:rsid w:val="00F6189C"/>
    <w:rsid w:val="00F64A6C"/>
    <w:rsid w:val="00F6713D"/>
    <w:rsid w:val="00F73ADF"/>
    <w:rsid w:val="00F73B0B"/>
    <w:rsid w:val="00F74807"/>
    <w:rsid w:val="00F77D53"/>
    <w:rsid w:val="00F80D9F"/>
    <w:rsid w:val="00F8255E"/>
    <w:rsid w:val="00F83F89"/>
    <w:rsid w:val="00F91229"/>
    <w:rsid w:val="00F91EDE"/>
    <w:rsid w:val="00F92820"/>
    <w:rsid w:val="00F93E0D"/>
    <w:rsid w:val="00F942CB"/>
    <w:rsid w:val="00F96C54"/>
    <w:rsid w:val="00FA0078"/>
    <w:rsid w:val="00FB156E"/>
    <w:rsid w:val="00FB3D51"/>
    <w:rsid w:val="00FB42EB"/>
    <w:rsid w:val="00FB63D1"/>
    <w:rsid w:val="00FC0A08"/>
    <w:rsid w:val="00FC225C"/>
    <w:rsid w:val="00FC35A7"/>
    <w:rsid w:val="00FC431D"/>
    <w:rsid w:val="00FC4AF5"/>
    <w:rsid w:val="00FC57B4"/>
    <w:rsid w:val="00FC5D2B"/>
    <w:rsid w:val="00FD0B7B"/>
    <w:rsid w:val="00FD65AD"/>
    <w:rsid w:val="00FD6791"/>
    <w:rsid w:val="00FD7609"/>
    <w:rsid w:val="00FE3BDE"/>
    <w:rsid w:val="00FF5B5F"/>
    <w:rsid w:val="01B6F25D"/>
    <w:rsid w:val="02289B5D"/>
    <w:rsid w:val="024EC113"/>
    <w:rsid w:val="0316DE5D"/>
    <w:rsid w:val="032663CE"/>
    <w:rsid w:val="03F504C8"/>
    <w:rsid w:val="040AB157"/>
    <w:rsid w:val="04331533"/>
    <w:rsid w:val="04431732"/>
    <w:rsid w:val="04A6D6AE"/>
    <w:rsid w:val="056E4FC8"/>
    <w:rsid w:val="059F2BAA"/>
    <w:rsid w:val="0631976C"/>
    <w:rsid w:val="0634D968"/>
    <w:rsid w:val="06D71B43"/>
    <w:rsid w:val="06D81143"/>
    <w:rsid w:val="06E6BC64"/>
    <w:rsid w:val="06EE4B62"/>
    <w:rsid w:val="073B5A93"/>
    <w:rsid w:val="0786A08E"/>
    <w:rsid w:val="07CA46BE"/>
    <w:rsid w:val="08A24706"/>
    <w:rsid w:val="08C8B2A4"/>
    <w:rsid w:val="08E32CC4"/>
    <w:rsid w:val="092CBB5A"/>
    <w:rsid w:val="09AAD51E"/>
    <w:rsid w:val="0A08FA89"/>
    <w:rsid w:val="0A0C9B0D"/>
    <w:rsid w:val="0A38239D"/>
    <w:rsid w:val="0A5AD631"/>
    <w:rsid w:val="0A74A9BA"/>
    <w:rsid w:val="0AAE3F51"/>
    <w:rsid w:val="0AD58176"/>
    <w:rsid w:val="0AFAEFFA"/>
    <w:rsid w:val="0B0F76C8"/>
    <w:rsid w:val="0B127AD8"/>
    <w:rsid w:val="0B1F1508"/>
    <w:rsid w:val="0B31A789"/>
    <w:rsid w:val="0B831E8A"/>
    <w:rsid w:val="0B97F9E5"/>
    <w:rsid w:val="0BBBC838"/>
    <w:rsid w:val="0BFC2F1E"/>
    <w:rsid w:val="0C14F8F3"/>
    <w:rsid w:val="0C6B0C97"/>
    <w:rsid w:val="0D204992"/>
    <w:rsid w:val="0D6A51E5"/>
    <w:rsid w:val="0D7FB1A1"/>
    <w:rsid w:val="0E1DDA70"/>
    <w:rsid w:val="0E2C3EE2"/>
    <w:rsid w:val="0E78480C"/>
    <w:rsid w:val="0F234AD2"/>
    <w:rsid w:val="0F53EFC3"/>
    <w:rsid w:val="0FBCDAD5"/>
    <w:rsid w:val="0FCD64FE"/>
    <w:rsid w:val="1020987F"/>
    <w:rsid w:val="10B68915"/>
    <w:rsid w:val="10C32749"/>
    <w:rsid w:val="1115F8F1"/>
    <w:rsid w:val="11E29914"/>
    <w:rsid w:val="122A7244"/>
    <w:rsid w:val="124E8002"/>
    <w:rsid w:val="126B44EB"/>
    <w:rsid w:val="127D9EAB"/>
    <w:rsid w:val="12EED9D5"/>
    <w:rsid w:val="1367BEB2"/>
    <w:rsid w:val="13A65CAD"/>
    <w:rsid w:val="15682922"/>
    <w:rsid w:val="15894E94"/>
    <w:rsid w:val="159DE760"/>
    <w:rsid w:val="15D80CA2"/>
    <w:rsid w:val="15F74AEC"/>
    <w:rsid w:val="1682CC61"/>
    <w:rsid w:val="16AB1F54"/>
    <w:rsid w:val="18B80629"/>
    <w:rsid w:val="1908ACC2"/>
    <w:rsid w:val="191885D8"/>
    <w:rsid w:val="193E6737"/>
    <w:rsid w:val="196FBB5A"/>
    <w:rsid w:val="19B7AA9C"/>
    <w:rsid w:val="1A0F6611"/>
    <w:rsid w:val="1A2AA246"/>
    <w:rsid w:val="1A643711"/>
    <w:rsid w:val="1C8CD276"/>
    <w:rsid w:val="1CC91291"/>
    <w:rsid w:val="1CD8ECA2"/>
    <w:rsid w:val="1D09DB9B"/>
    <w:rsid w:val="1D8785D5"/>
    <w:rsid w:val="1DACD2B9"/>
    <w:rsid w:val="1DBD65E2"/>
    <w:rsid w:val="1DE91BD4"/>
    <w:rsid w:val="1E04E29F"/>
    <w:rsid w:val="1E50A20C"/>
    <w:rsid w:val="1E5CC396"/>
    <w:rsid w:val="1ECF6296"/>
    <w:rsid w:val="1F2CA482"/>
    <w:rsid w:val="1F5F2A90"/>
    <w:rsid w:val="1F94B32F"/>
    <w:rsid w:val="200E06CA"/>
    <w:rsid w:val="20281B10"/>
    <w:rsid w:val="20873D1D"/>
    <w:rsid w:val="20A1CA36"/>
    <w:rsid w:val="20DE323F"/>
    <w:rsid w:val="2102EE96"/>
    <w:rsid w:val="21135905"/>
    <w:rsid w:val="21283B7A"/>
    <w:rsid w:val="215262C1"/>
    <w:rsid w:val="219D7FD3"/>
    <w:rsid w:val="227284A4"/>
    <w:rsid w:val="227B3190"/>
    <w:rsid w:val="2286899F"/>
    <w:rsid w:val="230C9937"/>
    <w:rsid w:val="2362CAFD"/>
    <w:rsid w:val="23AA743D"/>
    <w:rsid w:val="23AB8A8D"/>
    <w:rsid w:val="23B22EF2"/>
    <w:rsid w:val="23C26DAA"/>
    <w:rsid w:val="23F81818"/>
    <w:rsid w:val="24323411"/>
    <w:rsid w:val="244D8A78"/>
    <w:rsid w:val="24A8AA84"/>
    <w:rsid w:val="252890CF"/>
    <w:rsid w:val="2537091F"/>
    <w:rsid w:val="2540BC12"/>
    <w:rsid w:val="2556EF17"/>
    <w:rsid w:val="25AA1B7E"/>
    <w:rsid w:val="25B6A27D"/>
    <w:rsid w:val="26002556"/>
    <w:rsid w:val="2654FCF8"/>
    <w:rsid w:val="272F3264"/>
    <w:rsid w:val="2738E557"/>
    <w:rsid w:val="27680E6B"/>
    <w:rsid w:val="276C09F7"/>
    <w:rsid w:val="2783002B"/>
    <w:rsid w:val="27852B3A"/>
    <w:rsid w:val="27ED62D0"/>
    <w:rsid w:val="28045F23"/>
    <w:rsid w:val="2807FC7D"/>
    <w:rsid w:val="28CAFBAB"/>
    <w:rsid w:val="2909C194"/>
    <w:rsid w:val="293C72D5"/>
    <w:rsid w:val="29E794DD"/>
    <w:rsid w:val="29EB894F"/>
    <w:rsid w:val="2A2FEFE0"/>
    <w:rsid w:val="2ADB1E5D"/>
    <w:rsid w:val="2D069E18"/>
    <w:rsid w:val="2D5B1090"/>
    <w:rsid w:val="2DA7EDEB"/>
    <w:rsid w:val="2E4D0601"/>
    <w:rsid w:val="2E4D6BA3"/>
    <w:rsid w:val="2E618CCF"/>
    <w:rsid w:val="2E666873"/>
    <w:rsid w:val="2EA0A811"/>
    <w:rsid w:val="2EA69C5E"/>
    <w:rsid w:val="2F2475EB"/>
    <w:rsid w:val="2F4883A9"/>
    <w:rsid w:val="2FBC12CB"/>
    <w:rsid w:val="300C1DF6"/>
    <w:rsid w:val="301A12FA"/>
    <w:rsid w:val="30D3E281"/>
    <w:rsid w:val="314771A3"/>
    <w:rsid w:val="31D7759D"/>
    <w:rsid w:val="31DC86EE"/>
    <w:rsid w:val="322C36EA"/>
    <w:rsid w:val="328843C7"/>
    <w:rsid w:val="32A3392E"/>
    <w:rsid w:val="32DBEBF6"/>
    <w:rsid w:val="3328BF69"/>
    <w:rsid w:val="337AE800"/>
    <w:rsid w:val="34C2978C"/>
    <w:rsid w:val="354609AC"/>
    <w:rsid w:val="358FC5F8"/>
    <w:rsid w:val="35A5749C"/>
    <w:rsid w:val="35C8C446"/>
    <w:rsid w:val="363E6942"/>
    <w:rsid w:val="366824C8"/>
    <w:rsid w:val="37235743"/>
    <w:rsid w:val="3776F053"/>
    <w:rsid w:val="379B9BA8"/>
    <w:rsid w:val="3802F90A"/>
    <w:rsid w:val="386B6C5E"/>
    <w:rsid w:val="38D0E0BD"/>
    <w:rsid w:val="390CBC31"/>
    <w:rsid w:val="397E7DD1"/>
    <w:rsid w:val="39E3C05A"/>
    <w:rsid w:val="3AFCCC39"/>
    <w:rsid w:val="3B0CA64A"/>
    <w:rsid w:val="3BBCC30D"/>
    <w:rsid w:val="3BD60F25"/>
    <w:rsid w:val="3BF42FB0"/>
    <w:rsid w:val="3C302946"/>
    <w:rsid w:val="3C445CF3"/>
    <w:rsid w:val="3D214B81"/>
    <w:rsid w:val="3D2335A4"/>
    <w:rsid w:val="3D3231B8"/>
    <w:rsid w:val="3D39B37D"/>
    <w:rsid w:val="3D867EF4"/>
    <w:rsid w:val="3DA4BDA1"/>
    <w:rsid w:val="3DE971B8"/>
    <w:rsid w:val="3E023473"/>
    <w:rsid w:val="3E2A914E"/>
    <w:rsid w:val="3EF64DF2"/>
    <w:rsid w:val="3F4D0E14"/>
    <w:rsid w:val="3F5DD43D"/>
    <w:rsid w:val="3F919942"/>
    <w:rsid w:val="3FA5E43F"/>
    <w:rsid w:val="3FADDEE5"/>
    <w:rsid w:val="3FC3B72B"/>
    <w:rsid w:val="3FEE1B0F"/>
    <w:rsid w:val="401DEB1F"/>
    <w:rsid w:val="405F371C"/>
    <w:rsid w:val="40D1A837"/>
    <w:rsid w:val="40F8CB9D"/>
    <w:rsid w:val="416AD8AE"/>
    <w:rsid w:val="417DAE36"/>
    <w:rsid w:val="41F65A23"/>
    <w:rsid w:val="427F73D0"/>
    <w:rsid w:val="43634DFA"/>
    <w:rsid w:val="43EC2588"/>
    <w:rsid w:val="44656F0C"/>
    <w:rsid w:val="4484BE87"/>
    <w:rsid w:val="44880083"/>
    <w:rsid w:val="44A1E1F8"/>
    <w:rsid w:val="45138AF8"/>
    <w:rsid w:val="455996A6"/>
    <w:rsid w:val="4594D0BA"/>
    <w:rsid w:val="45F461CE"/>
    <w:rsid w:val="461D4E1F"/>
    <w:rsid w:val="4626E7DC"/>
    <w:rsid w:val="46DCA44C"/>
    <w:rsid w:val="46FDA094"/>
    <w:rsid w:val="47896392"/>
    <w:rsid w:val="47B246B4"/>
    <w:rsid w:val="47D6BD38"/>
    <w:rsid w:val="48701F85"/>
    <w:rsid w:val="48ED904C"/>
    <w:rsid w:val="494CE52A"/>
    <w:rsid w:val="4B57495B"/>
    <w:rsid w:val="4B63E2A3"/>
    <w:rsid w:val="4BA56267"/>
    <w:rsid w:val="4BFDEC1B"/>
    <w:rsid w:val="4D8FF9D6"/>
    <w:rsid w:val="4DA9D24B"/>
    <w:rsid w:val="4DD57526"/>
    <w:rsid w:val="4DFAC20A"/>
    <w:rsid w:val="4E951040"/>
    <w:rsid w:val="4ECA98DF"/>
    <w:rsid w:val="4EE6D348"/>
    <w:rsid w:val="4F33E093"/>
    <w:rsid w:val="4F595F31"/>
    <w:rsid w:val="4FC5134E"/>
    <w:rsid w:val="4FF998B4"/>
    <w:rsid w:val="500B392D"/>
    <w:rsid w:val="503932CE"/>
    <w:rsid w:val="5080A170"/>
    <w:rsid w:val="5094C883"/>
    <w:rsid w:val="50FAB53D"/>
    <w:rsid w:val="5132EA0E"/>
    <w:rsid w:val="514A980A"/>
    <w:rsid w:val="5171A13F"/>
    <w:rsid w:val="52768BF2"/>
    <w:rsid w:val="52BAA891"/>
    <w:rsid w:val="5308DFB1"/>
    <w:rsid w:val="538D66A3"/>
    <w:rsid w:val="549987AA"/>
    <w:rsid w:val="55488584"/>
    <w:rsid w:val="559242CB"/>
    <w:rsid w:val="55E63F6D"/>
    <w:rsid w:val="5600FE5C"/>
    <w:rsid w:val="56409F18"/>
    <w:rsid w:val="566BCF90"/>
    <w:rsid w:val="566ECB8A"/>
    <w:rsid w:val="568B252A"/>
    <w:rsid w:val="56958349"/>
    <w:rsid w:val="56ADB887"/>
    <w:rsid w:val="56E61C4D"/>
    <w:rsid w:val="57234880"/>
    <w:rsid w:val="575E69B2"/>
    <w:rsid w:val="57B1EDA0"/>
    <w:rsid w:val="57C29F1A"/>
    <w:rsid w:val="58981FB3"/>
    <w:rsid w:val="58B565EE"/>
    <w:rsid w:val="58D74424"/>
    <w:rsid w:val="592EB95A"/>
    <w:rsid w:val="597341BA"/>
    <w:rsid w:val="599BB59D"/>
    <w:rsid w:val="59A228C2"/>
    <w:rsid w:val="59D20885"/>
    <w:rsid w:val="5B36BCB0"/>
    <w:rsid w:val="5B682A23"/>
    <w:rsid w:val="5B778C5C"/>
    <w:rsid w:val="5C508BBE"/>
    <w:rsid w:val="5C57E1CC"/>
    <w:rsid w:val="5C6098A0"/>
    <w:rsid w:val="5C68852B"/>
    <w:rsid w:val="5C7B09C0"/>
    <w:rsid w:val="5C80EA59"/>
    <w:rsid w:val="5D23B93E"/>
    <w:rsid w:val="5D272B40"/>
    <w:rsid w:val="5D3CC6CD"/>
    <w:rsid w:val="5D5A4EE5"/>
    <w:rsid w:val="5DC01EFE"/>
    <w:rsid w:val="5DC17FC4"/>
    <w:rsid w:val="5DE340A4"/>
    <w:rsid w:val="5DEDB3F8"/>
    <w:rsid w:val="5E14AF12"/>
    <w:rsid w:val="5E1959A1"/>
    <w:rsid w:val="5E478D2D"/>
    <w:rsid w:val="5E79F0A0"/>
    <w:rsid w:val="5FD234D3"/>
    <w:rsid w:val="5FF4DEEA"/>
    <w:rsid w:val="60226030"/>
    <w:rsid w:val="602FA371"/>
    <w:rsid w:val="608BC984"/>
    <w:rsid w:val="60A9E914"/>
    <w:rsid w:val="60B7009E"/>
    <w:rsid w:val="60FB0BA4"/>
    <w:rsid w:val="616EBC66"/>
    <w:rsid w:val="61FD78BD"/>
    <w:rsid w:val="624FBA07"/>
    <w:rsid w:val="62F7FA46"/>
    <w:rsid w:val="63ABA3AA"/>
    <w:rsid w:val="63AE8E1F"/>
    <w:rsid w:val="63BD5DF6"/>
    <w:rsid w:val="6440473C"/>
    <w:rsid w:val="646731CC"/>
    <w:rsid w:val="6474E0CE"/>
    <w:rsid w:val="647830B6"/>
    <w:rsid w:val="64886F6E"/>
    <w:rsid w:val="64DF1A8A"/>
    <w:rsid w:val="655030FE"/>
    <w:rsid w:val="655C9156"/>
    <w:rsid w:val="6653176D"/>
    <w:rsid w:val="668F6F8B"/>
    <w:rsid w:val="66D6AC57"/>
    <w:rsid w:val="66EBC86F"/>
    <w:rsid w:val="6811FEEF"/>
    <w:rsid w:val="690ECA46"/>
    <w:rsid w:val="69275B2B"/>
    <w:rsid w:val="6A201F68"/>
    <w:rsid w:val="6A22A602"/>
    <w:rsid w:val="6A34F1A7"/>
    <w:rsid w:val="6ADC02F6"/>
    <w:rsid w:val="6B558D66"/>
    <w:rsid w:val="6B6D648C"/>
    <w:rsid w:val="6C09F917"/>
    <w:rsid w:val="6C32DC68"/>
    <w:rsid w:val="6C63D461"/>
    <w:rsid w:val="6D23F3DC"/>
    <w:rsid w:val="6DB3BD67"/>
    <w:rsid w:val="6DBC6124"/>
    <w:rsid w:val="6DD51DC0"/>
    <w:rsid w:val="6E121D41"/>
    <w:rsid w:val="6E1E7B84"/>
    <w:rsid w:val="6E3E2FA6"/>
    <w:rsid w:val="6EC8E0B3"/>
    <w:rsid w:val="6ECF06D6"/>
    <w:rsid w:val="6ED85C3C"/>
    <w:rsid w:val="6F425D08"/>
    <w:rsid w:val="6FEA935F"/>
    <w:rsid w:val="6FFE46B5"/>
    <w:rsid w:val="70B6F163"/>
    <w:rsid w:val="71A55781"/>
    <w:rsid w:val="71E10643"/>
    <w:rsid w:val="7238E94F"/>
    <w:rsid w:val="72A471B5"/>
    <w:rsid w:val="72BB1C78"/>
    <w:rsid w:val="73172955"/>
    <w:rsid w:val="73AF76E3"/>
    <w:rsid w:val="74526905"/>
    <w:rsid w:val="75EE761F"/>
    <w:rsid w:val="77FD1F0D"/>
    <w:rsid w:val="788B0762"/>
    <w:rsid w:val="78C3397C"/>
    <w:rsid w:val="791540B1"/>
    <w:rsid w:val="79CB61C8"/>
    <w:rsid w:val="7A0A646A"/>
    <w:rsid w:val="7A6E4532"/>
    <w:rsid w:val="7A945248"/>
    <w:rsid w:val="7A9917A5"/>
    <w:rsid w:val="7B0AE05F"/>
    <w:rsid w:val="7B6796D0"/>
    <w:rsid w:val="7B6B7044"/>
    <w:rsid w:val="7BC1C4A5"/>
    <w:rsid w:val="7BD02455"/>
    <w:rsid w:val="7C010037"/>
    <w:rsid w:val="7C0D1488"/>
    <w:rsid w:val="7C112EE8"/>
    <w:rsid w:val="7C295A2B"/>
    <w:rsid w:val="7C967B24"/>
    <w:rsid w:val="7CCCB6BC"/>
    <w:rsid w:val="7CF03026"/>
    <w:rsid w:val="7D127E13"/>
    <w:rsid w:val="7E26D22A"/>
    <w:rsid w:val="7E42ACD8"/>
    <w:rsid w:val="7EEDA5B6"/>
    <w:rsid w:val="7F4A87F7"/>
    <w:rsid w:val="7F555FC3"/>
    <w:rsid w:val="7F5FDCFF"/>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96F"/>
  <w15:chartTrackingRefBased/>
  <w15:docId w15:val="{6E2E42C1-1EF8-4986-AD4B-3BA7AEC1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character" w:styleId="Nmerodepgina">
    <w:name w:val="page number"/>
    <w:basedOn w:val="Fuentedeprrafopredeter"/>
  </w:style>
  <w:style w:type="character" w:customStyle="1" w:styleId="EncabezadoCar">
    <w:name w:val="Encabezado Car"/>
    <w:basedOn w:val="Fuentedeprrafopredeter"/>
    <w:link w:val="Encabezado"/>
    <w:rsid w:val="00267505"/>
    <w:rPr>
      <w:sz w:val="24"/>
      <w:szCs w:val="24"/>
      <w:lang w:val="es-ES" w:eastAsia="es-ES"/>
    </w:rPr>
  </w:style>
  <w:style w:type="character" w:customStyle="1" w:styleId="PiedepginaCar">
    <w:name w:val="Pie de página Car"/>
    <w:basedOn w:val="Fuentedeprrafopredeter"/>
    <w:link w:val="Piedepgina"/>
    <w:rsid w:val="00C92E7D"/>
    <w:rPr>
      <w:sz w:val="24"/>
      <w:szCs w:val="24"/>
      <w:lang w:val="es-ES" w:eastAsia="es-ES"/>
    </w:rPr>
  </w:style>
  <w:style w:type="character" w:styleId="Hipervnculo">
    <w:name w:val="Hyperlink"/>
    <w:basedOn w:val="Fuentedeprrafopredeter"/>
    <w:uiPriority w:val="99"/>
    <w:unhideWhenUsed/>
    <w:rsid w:val="007733BF"/>
    <w:rPr>
      <w:color w:val="0000FF"/>
      <w:u w:val="single"/>
    </w:rPr>
  </w:style>
  <w:style w:type="paragraph" w:styleId="Textoindependiente">
    <w:name w:val="Body Text"/>
    <w:basedOn w:val="Normal"/>
    <w:link w:val="TextoindependienteC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TextoindependienteCar">
    <w:name w:val="Texto independiente Car"/>
    <w:basedOn w:val="Fuentedeprrafopredeter"/>
    <w:link w:val="Textoindependiente"/>
    <w:uiPriority w:val="1"/>
    <w:rsid w:val="007A59EB"/>
    <w:rPr>
      <w:rFonts w:ascii="Calibri" w:eastAsia="Calibri" w:hAnsi="Calibri" w:cs="Calibri"/>
      <w:sz w:val="22"/>
      <w:szCs w:val="22"/>
      <w:lang w:val="es-ES"/>
    </w:rPr>
  </w:style>
  <w:style w:type="table" w:styleId="Tablaconcuadrcula">
    <w:name w:val="Table Grid"/>
    <w:basedOn w:val="Tabla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Revisin">
    <w:name w:val="Revision"/>
    <w:hidden/>
    <w:uiPriority w:val="99"/>
    <w:semiHidden/>
    <w:rsid w:val="007940A4"/>
    <w:rPr>
      <w:sz w:val="24"/>
      <w:szCs w:val="24"/>
      <w:lang w:val="es-ES" w:eastAsia="es-ES"/>
    </w:rPr>
  </w:style>
  <w:style w:type="paragraph" w:customStyle="1" w:styleId="paragraph">
    <w:name w:val="paragraph"/>
    <w:basedOn w:val="Normal"/>
    <w:rsid w:val="00D50D02"/>
    <w:pPr>
      <w:spacing w:before="100" w:beforeAutospacing="1" w:after="100" w:afterAutospacing="1"/>
    </w:pPr>
    <w:rPr>
      <w:lang w:val="es-AR" w:eastAsia="es-AR"/>
    </w:rPr>
  </w:style>
  <w:style w:type="character" w:customStyle="1" w:styleId="normaltextrun">
    <w:name w:val="normaltextrun"/>
    <w:basedOn w:val="Fuentedeprrafopredeter"/>
    <w:rsid w:val="00D50D02"/>
  </w:style>
  <w:style w:type="character" w:customStyle="1" w:styleId="eop">
    <w:name w:val="eop"/>
    <w:basedOn w:val="Fuentedeprrafopredeter"/>
    <w:rsid w:val="00D50D02"/>
  </w:style>
  <w:style w:type="paragraph" w:customStyle="1" w:styleId="Default">
    <w:name w:val="Default"/>
    <w:rsid w:val="00AD37C5"/>
    <w:pPr>
      <w:autoSpaceDE w:val="0"/>
      <w:autoSpaceDN w:val="0"/>
      <w:adjustRightInd w:val="0"/>
    </w:pPr>
    <w:rPr>
      <w:color w:val="000000"/>
      <w:sz w:val="24"/>
      <w:szCs w:val="24"/>
      <w:lang w:val="es-AR"/>
    </w:rPr>
  </w:style>
  <w:style w:type="paragraph" w:styleId="Prrafodelista">
    <w:name w:val="List Paragraph"/>
    <w:basedOn w:val="Normal"/>
    <w:uiPriority w:val="34"/>
    <w:qFormat/>
    <w:rsid w:val="005F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9274">
      <w:bodyDiv w:val="1"/>
      <w:marLeft w:val="0"/>
      <w:marRight w:val="0"/>
      <w:marTop w:val="0"/>
      <w:marBottom w:val="0"/>
      <w:divBdr>
        <w:top w:val="none" w:sz="0" w:space="0" w:color="auto"/>
        <w:left w:val="none" w:sz="0" w:space="0" w:color="auto"/>
        <w:bottom w:val="none" w:sz="0" w:space="0" w:color="auto"/>
        <w:right w:val="none" w:sz="0" w:space="0" w:color="auto"/>
      </w:divBdr>
      <w:divsChild>
        <w:div w:id="258417743">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1948928975">
          <w:marLeft w:val="0"/>
          <w:marRight w:val="0"/>
          <w:marTop w:val="0"/>
          <w:marBottom w:val="0"/>
          <w:divBdr>
            <w:top w:val="none" w:sz="0" w:space="0" w:color="auto"/>
            <w:left w:val="none" w:sz="0" w:space="0" w:color="auto"/>
            <w:bottom w:val="none" w:sz="0" w:space="0" w:color="auto"/>
            <w:right w:val="none" w:sz="0" w:space="0" w:color="auto"/>
          </w:divBdr>
        </w:div>
      </w:divsChild>
    </w:div>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Template>
  <TotalTime>9</TotalTime>
  <Pages>2</Pages>
  <Words>412</Words>
  <Characters>2308</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agustin herzkovich</cp:lastModifiedBy>
  <cp:revision>14</cp:revision>
  <cp:lastPrinted>2023-11-09T12:15:00Z</cp:lastPrinted>
  <dcterms:created xsi:type="dcterms:W3CDTF">2023-11-09T12:17:00Z</dcterms:created>
  <dcterms:modified xsi:type="dcterms:W3CDTF">2023-11-09T12:33:00Z</dcterms:modified>
</cp:coreProperties>
</file>