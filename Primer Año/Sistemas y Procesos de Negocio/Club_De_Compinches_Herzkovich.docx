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959B" w14:textId="77777777" w:rsidR="00AD37C5" w:rsidRPr="002258A1" w:rsidRDefault="00AD37C5" w:rsidP="00AD37C5">
      <w:pPr>
        <w:pStyle w:val="Default"/>
        <w:rPr>
          <w:b/>
          <w:bCs/>
          <w:sz w:val="28"/>
          <w:szCs w:val="28"/>
          <w:u w:val="single"/>
        </w:rPr>
      </w:pPr>
      <w:r w:rsidRPr="002258A1">
        <w:rPr>
          <w:b/>
          <w:bCs/>
          <w:sz w:val="28"/>
          <w:szCs w:val="28"/>
          <w:u w:val="single"/>
        </w:rPr>
        <w:t xml:space="preserve">Enunciado </w:t>
      </w:r>
    </w:p>
    <w:p w14:paraId="543F7937" w14:textId="77777777" w:rsidR="002258A1" w:rsidRDefault="002258A1" w:rsidP="00AD37C5">
      <w:pPr>
        <w:pStyle w:val="Default"/>
        <w:rPr>
          <w:sz w:val="28"/>
          <w:szCs w:val="28"/>
        </w:rPr>
      </w:pPr>
    </w:p>
    <w:p w14:paraId="48731155" w14:textId="77777777" w:rsidR="00F73B0B" w:rsidRDefault="00F73B0B" w:rsidP="00F73B0B">
      <w:r w:rsidRPr="0047763C">
        <w:rPr>
          <w:b/>
          <w:bCs/>
        </w:rPr>
        <w:t>Objetivos:</w:t>
      </w:r>
      <w:r w:rsidRPr="00F73B0B">
        <w:t xml:space="preserve"> Graficar el cursograma correspondiente teniendo en cuenta el siguiente texto.</w:t>
      </w:r>
    </w:p>
    <w:p w14:paraId="5E0A472D" w14:textId="77777777" w:rsidR="0047763C" w:rsidRPr="00F73B0B" w:rsidRDefault="0047763C" w:rsidP="00F73B0B"/>
    <w:p w14:paraId="37EA1CCB" w14:textId="0E236DC8" w:rsidR="00F73B0B" w:rsidRDefault="00F73B0B" w:rsidP="00F73B0B">
      <w:r w:rsidRPr="00F73B0B">
        <w:t>En el popular barrio de Palermo se encuentra la sede del histórico Club de Compinches, que ofrece actividades</w:t>
      </w:r>
      <w:r>
        <w:t xml:space="preserve"> </w:t>
      </w:r>
      <w:r w:rsidRPr="00F73B0B">
        <w:t>deportivas para adultos y niños. Este club se destaca por sus grandiosos equipos y todos los años recibe muchas</w:t>
      </w:r>
      <w:r>
        <w:t xml:space="preserve"> </w:t>
      </w:r>
      <w:r w:rsidRPr="00F73B0B">
        <w:t>solicitudes de inscripción. Los solicitantes deben pasar por un largo proceso antes de ser afiliados.</w:t>
      </w:r>
      <w:r>
        <w:t xml:space="preserve"> </w:t>
      </w:r>
      <w:r w:rsidRPr="00F73B0B">
        <w:t>Primero, los solicitantes deben ingresar a la página web del Club de Compinches y llenar un Formulario de</w:t>
      </w:r>
      <w:r>
        <w:t xml:space="preserve"> </w:t>
      </w:r>
      <w:r w:rsidRPr="00F73B0B">
        <w:t>Inscripción. Una vez enviados los datos al Sistema, se le manda por mail al solicitante sus respuestas. Luego, el</w:t>
      </w:r>
      <w:r>
        <w:t xml:space="preserve"> </w:t>
      </w:r>
      <w:r w:rsidRPr="00F73B0B">
        <w:t>solicitante se presenta con el Formulario impreso y el Apto Médico (que previamente debía realizarse) en Dirección</w:t>
      </w:r>
      <w:r>
        <w:t xml:space="preserve"> </w:t>
      </w:r>
      <w:r w:rsidRPr="00F73B0B">
        <w:t>y los entrega junto con su DNI. Con estos datos, el encargado controla que todo se corresponda y genera dos</w:t>
      </w:r>
      <w:r>
        <w:t xml:space="preserve"> </w:t>
      </w:r>
      <w:r w:rsidRPr="00F73B0B">
        <w:t>nuevos documentos: una Orden de Pago, para abonar la primera cuota de socio en Tesorería, y una</w:t>
      </w:r>
      <w:r>
        <w:t xml:space="preserve"> </w:t>
      </w:r>
      <w:r w:rsidRPr="00F73B0B">
        <w:t>Constancia</w:t>
      </w:r>
      <w:r>
        <w:t xml:space="preserve"> </w:t>
      </w:r>
      <w:r w:rsidRPr="00F73B0B">
        <w:t>de Socio para presentar en el departamento de Inscripciones luego de abonar la cuota. Finalmente, devuelve el</w:t>
      </w:r>
      <w:r>
        <w:t xml:space="preserve"> </w:t>
      </w:r>
      <w:r w:rsidRPr="00F73B0B">
        <w:t>DNI a su dueño junto con estos dos nuevos documentos.</w:t>
      </w:r>
    </w:p>
    <w:p w14:paraId="38C76993" w14:textId="77777777" w:rsidR="0047763C" w:rsidRPr="00F73B0B" w:rsidRDefault="0047763C" w:rsidP="00F73B0B"/>
    <w:p w14:paraId="0820576E" w14:textId="4509319B" w:rsidR="00F73B0B" w:rsidRDefault="00F73B0B" w:rsidP="00F73B0B">
      <w:r w:rsidRPr="00F73B0B">
        <w:t>En Tesorería, el solicitante presenta la Orden de Pago y abona el dinero. El encargado genera la Factura por</w:t>
      </w:r>
      <w:r>
        <w:t xml:space="preserve"> </w:t>
      </w:r>
      <w:r w:rsidRPr="00F73B0B">
        <w:t>duplicado y entrega la original al socio, archivando el duplicado junto con la Orden de Pago.</w:t>
      </w:r>
      <w:r>
        <w:t xml:space="preserve"> </w:t>
      </w:r>
      <w:r w:rsidRPr="00F73B0B">
        <w:t>Una vez abonada la primera cuota de socio, el solicitante se presenta en Inscripciones con su DNI, la Factura y la</w:t>
      </w:r>
      <w:r>
        <w:t xml:space="preserve"> </w:t>
      </w:r>
      <w:r w:rsidRPr="00F73B0B">
        <w:t>Constancia de Socio. Allí, se controla que el socio esté efectivamente en el sistema y no presente deudas.</w:t>
      </w:r>
      <w:r>
        <w:t xml:space="preserve"> </w:t>
      </w:r>
      <w:r w:rsidRPr="00F73B0B">
        <w:t>Seguidamente, se firma la Constancia de Socio y se actualiza el Sistema con el nuevo afiliado. Una vez hecho esto,</w:t>
      </w:r>
      <w:r>
        <w:t xml:space="preserve"> </w:t>
      </w:r>
      <w:r w:rsidRPr="00F73B0B">
        <w:t>el encargado de Inscripciones archiva una fotocopia de la Constancia de Socio y devuelve el origina al afiliado</w:t>
      </w:r>
      <w:r>
        <w:t xml:space="preserve"> </w:t>
      </w:r>
      <w:r w:rsidRPr="00F73B0B">
        <w:t>junto con la factura y su DNI.</w:t>
      </w:r>
    </w:p>
    <w:p w14:paraId="48CE03BB" w14:textId="77777777" w:rsidR="0047763C" w:rsidRPr="00F73B0B" w:rsidRDefault="0047763C" w:rsidP="00F73B0B"/>
    <w:p w14:paraId="75B98BA8" w14:textId="3829CF73" w:rsidR="00FF5B5F" w:rsidRPr="00F73B0B" w:rsidRDefault="00F73B0B" w:rsidP="00F73B0B">
      <w:r w:rsidRPr="00F73B0B">
        <w:t>Al llegar a esta instancia, el socio ya queda definitivamente afiliado e inscripto a los deportes que</w:t>
      </w:r>
      <w:r>
        <w:t xml:space="preserve"> </w:t>
      </w:r>
      <w:r w:rsidRPr="00F73B0B">
        <w:t>solicitaba, por</w:t>
      </w:r>
      <w:r>
        <w:t xml:space="preserve"> </w:t>
      </w:r>
      <w:r w:rsidRPr="00F73B0B">
        <w:t>lo que ya está habilitado a concurrir a las prácticas desde ese momento.</w:t>
      </w:r>
    </w:p>
    <w:p w14:paraId="5EBACB51" w14:textId="77777777" w:rsidR="002258A1" w:rsidRDefault="002258A1" w:rsidP="00AD37C5">
      <w:pPr>
        <w:pStyle w:val="Default"/>
        <w:rPr>
          <w:sz w:val="23"/>
          <w:szCs w:val="23"/>
        </w:rPr>
      </w:pPr>
    </w:p>
    <w:p w14:paraId="6D440306" w14:textId="11D11E0B" w:rsidR="0E1DDA70" w:rsidRDefault="00AD37C5" w:rsidP="461D4E1F">
      <w:pPr>
        <w:pStyle w:val="Default"/>
        <w:rPr>
          <w:b/>
          <w:sz w:val="28"/>
          <w:szCs w:val="28"/>
          <w:u w:val="single"/>
        </w:rPr>
      </w:pPr>
      <w:r w:rsidRPr="002258A1">
        <w:rPr>
          <w:b/>
          <w:bCs/>
          <w:sz w:val="28"/>
          <w:szCs w:val="28"/>
          <w:u w:val="single"/>
        </w:rPr>
        <w:t xml:space="preserve">Resolución </w:t>
      </w:r>
    </w:p>
    <w:p w14:paraId="0FA98877" w14:textId="299AC43C" w:rsidR="0E1DDA70" w:rsidRDefault="0E1DDA70" w:rsidP="0E1DDA70">
      <w:pPr>
        <w:pStyle w:val="Encabezado"/>
        <w:tabs>
          <w:tab w:val="clear" w:pos="4419"/>
          <w:tab w:val="clear" w:pos="8838"/>
        </w:tabs>
        <w:rPr>
          <w:lang w:val="es-AR"/>
        </w:rPr>
      </w:pPr>
    </w:p>
    <w:p w14:paraId="1C0A32A7" w14:textId="2B5760F3" w:rsidR="0E1DDA70" w:rsidRDefault="0E1DDA70" w:rsidP="0E1DDA70">
      <w:pPr>
        <w:pStyle w:val="Encabezado"/>
        <w:tabs>
          <w:tab w:val="clear" w:pos="4419"/>
          <w:tab w:val="clear" w:pos="8838"/>
        </w:tabs>
        <w:rPr>
          <w:lang w:val="es-AR"/>
        </w:rPr>
      </w:pPr>
    </w:p>
    <w:sectPr w:rsidR="0E1DDA70">
      <w:headerReference w:type="first" r:id="rId8"/>
      <w:footerReference w:type="first" r:id="rId9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9A8A" w14:textId="77777777" w:rsidR="00595B3E" w:rsidRDefault="00595B3E">
      <w:r>
        <w:separator/>
      </w:r>
    </w:p>
  </w:endnote>
  <w:endnote w:type="continuationSeparator" w:id="0">
    <w:p w14:paraId="54495E93" w14:textId="77777777" w:rsidR="00595B3E" w:rsidRDefault="00595B3E">
      <w:r>
        <w:continuationSeparator/>
      </w:r>
    </w:p>
  </w:endnote>
  <w:endnote w:type="continuationNotice" w:id="1">
    <w:p w14:paraId="1CBB979F" w14:textId="77777777" w:rsidR="00595B3E" w:rsidRDefault="00595B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236D4AD3" w:rsidR="008E1CF1" w:rsidRDefault="008E1CF1" w:rsidP="7B0AE05F">
          <w:pPr>
            <w:pStyle w:val="Piedepgina"/>
            <w:spacing w:line="259" w:lineRule="auto"/>
            <w:jc w:val="right"/>
            <w:rPr>
              <w:sz w:val="20"/>
              <w:szCs w:val="20"/>
            </w:rPr>
          </w:pPr>
          <w:r w:rsidRPr="7B0AE05F">
            <w:rPr>
              <w:sz w:val="20"/>
              <w:szCs w:val="20"/>
            </w:rPr>
            <w:t xml:space="preserve">Hoja </w:t>
          </w:r>
          <w:r w:rsidR="008464C3">
            <w:rPr>
              <w:sz w:val="20"/>
              <w:szCs w:val="20"/>
            </w:rPr>
            <w:t>2</w:t>
          </w:r>
          <w:r w:rsidRPr="7B0AE05F">
            <w:rPr>
              <w:sz w:val="20"/>
              <w:szCs w:val="20"/>
            </w:rPr>
            <w:t xml:space="preserve"> de</w:t>
          </w:r>
          <w:r w:rsidR="00C92E7D" w:rsidRPr="7B0AE05F">
            <w:rPr>
              <w:rStyle w:val="Nmerodepgina"/>
              <w:color w:val="000000" w:themeColor="text1"/>
              <w:sz w:val="20"/>
              <w:szCs w:val="20"/>
            </w:rPr>
            <w:t xml:space="preserve"> </w:t>
          </w:r>
          <w:r w:rsidR="00D326AB">
            <w:rPr>
              <w:rStyle w:val="Nmerodepgina"/>
              <w:color w:val="000000" w:themeColor="text1"/>
              <w:sz w:val="20"/>
              <w:szCs w:val="20"/>
            </w:rPr>
            <w:t>3</w:t>
          </w:r>
          <w:r w:rsidR="00F6713D" w:rsidRPr="7B0AE05F">
            <w:rPr>
              <w:rStyle w:val="Nmerodepgina"/>
              <w:sz w:val="20"/>
              <w:szCs w:val="20"/>
            </w:rPr>
            <w:t xml:space="preserve"> </w:t>
          </w:r>
          <w:r w:rsidRPr="7B0AE05F">
            <w:rPr>
              <w:rStyle w:val="Nmerodepgina"/>
              <w:sz w:val="20"/>
              <w:szCs w:val="20"/>
            </w:rPr>
            <w:t xml:space="preserve"> </w:t>
          </w:r>
          <w:r w:rsidR="00F6713D" w:rsidRPr="7B0AE05F">
            <w:rPr>
              <w:rStyle w:val="Nmerodepgina"/>
              <w:sz w:val="20"/>
              <w:szCs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7DF5" w14:textId="77777777" w:rsidR="00595B3E" w:rsidRDefault="00595B3E">
      <w:r>
        <w:separator/>
      </w:r>
    </w:p>
  </w:footnote>
  <w:footnote w:type="continuationSeparator" w:id="0">
    <w:p w14:paraId="2A8AC420" w14:textId="77777777" w:rsidR="00595B3E" w:rsidRDefault="00595B3E">
      <w:r>
        <w:continuationSeparator/>
      </w:r>
    </w:p>
  </w:footnote>
  <w:footnote w:type="continuationNotice" w:id="1">
    <w:p w14:paraId="20AB4A13" w14:textId="77777777" w:rsidR="00595B3E" w:rsidRDefault="00595B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E1DDA70">
      <w:tc>
        <w:tcPr>
          <w:tcW w:w="1312" w:type="dxa"/>
        </w:tcPr>
        <w:p w14:paraId="0E2D9012" w14:textId="0C365233" w:rsidR="008E1CF1" w:rsidRDefault="008E1CF1">
          <w:pPr>
            <w:pStyle w:val="Encabezado"/>
          </w:pPr>
          <w:r>
            <w:t>TP Nro.: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0D1E2C23" w:rsidR="008E1CF1" w:rsidRDefault="0E1DDA70" w:rsidP="00F6713D">
          <w:pPr>
            <w:pStyle w:val="Encabezado"/>
          </w:pPr>
          <w:r>
            <w:t xml:space="preserve"> Tema: </w:t>
          </w:r>
          <w:r w:rsidR="00EE02FC">
            <w:t>Cursograma “Club de Compinches”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Encabezado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5B2027D8" w:rsidR="008E1CF1" w:rsidRPr="00F6713D" w:rsidRDefault="00F6713D">
          <w:pPr>
            <w:pStyle w:val="Encabezado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</w:t>
          </w:r>
        </w:p>
      </w:tc>
    </w:tr>
  </w:tbl>
  <w:p w14:paraId="181DD26C" w14:textId="77777777" w:rsidR="008E1CF1" w:rsidRPr="00F6713D" w:rsidRDefault="008E1CF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jaChaTLpcKGYV" int2:id="A0eMHrb2">
      <int2:state int2:value="Rejected" int2:type="AugLoop_Text_Critique"/>
    </int2:textHash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  <int2:textHash int2:hashCode="DliPDHHPPfKAiO" int2:id="zfBCKH0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00A76"/>
    <w:rsid w:val="00007225"/>
    <w:rsid w:val="000079D6"/>
    <w:rsid w:val="00012610"/>
    <w:rsid w:val="000165B5"/>
    <w:rsid w:val="00016BA3"/>
    <w:rsid w:val="00021CDB"/>
    <w:rsid w:val="00026794"/>
    <w:rsid w:val="00026913"/>
    <w:rsid w:val="000310ED"/>
    <w:rsid w:val="00033BFE"/>
    <w:rsid w:val="00036589"/>
    <w:rsid w:val="00037DE7"/>
    <w:rsid w:val="00041F89"/>
    <w:rsid w:val="00042B21"/>
    <w:rsid w:val="0004658E"/>
    <w:rsid w:val="00047563"/>
    <w:rsid w:val="0005186F"/>
    <w:rsid w:val="00051FB1"/>
    <w:rsid w:val="00054C3D"/>
    <w:rsid w:val="000552A1"/>
    <w:rsid w:val="00055372"/>
    <w:rsid w:val="00055A24"/>
    <w:rsid w:val="00056291"/>
    <w:rsid w:val="00056ADF"/>
    <w:rsid w:val="00063C7D"/>
    <w:rsid w:val="00064290"/>
    <w:rsid w:val="00064CAC"/>
    <w:rsid w:val="00065367"/>
    <w:rsid w:val="00066210"/>
    <w:rsid w:val="00066CEA"/>
    <w:rsid w:val="000721DC"/>
    <w:rsid w:val="00072A5B"/>
    <w:rsid w:val="00072EF7"/>
    <w:rsid w:val="00074B6E"/>
    <w:rsid w:val="000771CA"/>
    <w:rsid w:val="000771DB"/>
    <w:rsid w:val="0008180B"/>
    <w:rsid w:val="00083797"/>
    <w:rsid w:val="000838EC"/>
    <w:rsid w:val="000865E6"/>
    <w:rsid w:val="000868AC"/>
    <w:rsid w:val="00090545"/>
    <w:rsid w:val="0009308B"/>
    <w:rsid w:val="00093A06"/>
    <w:rsid w:val="0009738B"/>
    <w:rsid w:val="000A11E3"/>
    <w:rsid w:val="000A51E5"/>
    <w:rsid w:val="000A6882"/>
    <w:rsid w:val="000B56AF"/>
    <w:rsid w:val="000B5C98"/>
    <w:rsid w:val="000B7648"/>
    <w:rsid w:val="000C0494"/>
    <w:rsid w:val="000C1954"/>
    <w:rsid w:val="000C2415"/>
    <w:rsid w:val="000C2669"/>
    <w:rsid w:val="000C4DC5"/>
    <w:rsid w:val="000C6046"/>
    <w:rsid w:val="000C70ED"/>
    <w:rsid w:val="000C7F3C"/>
    <w:rsid w:val="000D1A5D"/>
    <w:rsid w:val="000D2F55"/>
    <w:rsid w:val="000D508D"/>
    <w:rsid w:val="000D570D"/>
    <w:rsid w:val="000D5FD0"/>
    <w:rsid w:val="000D7BE7"/>
    <w:rsid w:val="000E1128"/>
    <w:rsid w:val="000E3246"/>
    <w:rsid w:val="000E498C"/>
    <w:rsid w:val="000E54F5"/>
    <w:rsid w:val="000E7630"/>
    <w:rsid w:val="000F0F2C"/>
    <w:rsid w:val="000F12B7"/>
    <w:rsid w:val="000F1AD3"/>
    <w:rsid w:val="000F2100"/>
    <w:rsid w:val="000F4B5B"/>
    <w:rsid w:val="000F561F"/>
    <w:rsid w:val="000F6327"/>
    <w:rsid w:val="000F6793"/>
    <w:rsid w:val="000F7780"/>
    <w:rsid w:val="000F79FF"/>
    <w:rsid w:val="00101D8A"/>
    <w:rsid w:val="00103F16"/>
    <w:rsid w:val="00106F7B"/>
    <w:rsid w:val="00107A2D"/>
    <w:rsid w:val="00110C17"/>
    <w:rsid w:val="00110C81"/>
    <w:rsid w:val="0011593F"/>
    <w:rsid w:val="001163CD"/>
    <w:rsid w:val="001166B5"/>
    <w:rsid w:val="00120868"/>
    <w:rsid w:val="00120A0E"/>
    <w:rsid w:val="001211F6"/>
    <w:rsid w:val="00123266"/>
    <w:rsid w:val="0012429C"/>
    <w:rsid w:val="001244FF"/>
    <w:rsid w:val="001248A1"/>
    <w:rsid w:val="0012539C"/>
    <w:rsid w:val="00126073"/>
    <w:rsid w:val="001267D4"/>
    <w:rsid w:val="00126EA4"/>
    <w:rsid w:val="00127F76"/>
    <w:rsid w:val="00132025"/>
    <w:rsid w:val="00134A4B"/>
    <w:rsid w:val="00134CAB"/>
    <w:rsid w:val="00135C49"/>
    <w:rsid w:val="00141239"/>
    <w:rsid w:val="00143694"/>
    <w:rsid w:val="00144C44"/>
    <w:rsid w:val="00144E7D"/>
    <w:rsid w:val="00147105"/>
    <w:rsid w:val="00151FC8"/>
    <w:rsid w:val="00152A30"/>
    <w:rsid w:val="0015470A"/>
    <w:rsid w:val="00154C57"/>
    <w:rsid w:val="001551DD"/>
    <w:rsid w:val="001571E7"/>
    <w:rsid w:val="00161E98"/>
    <w:rsid w:val="00163417"/>
    <w:rsid w:val="00163765"/>
    <w:rsid w:val="00165868"/>
    <w:rsid w:val="00170942"/>
    <w:rsid w:val="00174FE3"/>
    <w:rsid w:val="00175684"/>
    <w:rsid w:val="00175DD9"/>
    <w:rsid w:val="00181C59"/>
    <w:rsid w:val="00183F96"/>
    <w:rsid w:val="00186661"/>
    <w:rsid w:val="001866B5"/>
    <w:rsid w:val="00187A82"/>
    <w:rsid w:val="0019017D"/>
    <w:rsid w:val="00190214"/>
    <w:rsid w:val="001923EC"/>
    <w:rsid w:val="001924AA"/>
    <w:rsid w:val="001950EC"/>
    <w:rsid w:val="00195515"/>
    <w:rsid w:val="00196F17"/>
    <w:rsid w:val="001A0A88"/>
    <w:rsid w:val="001A1995"/>
    <w:rsid w:val="001A709E"/>
    <w:rsid w:val="001A7647"/>
    <w:rsid w:val="001B08E0"/>
    <w:rsid w:val="001B2567"/>
    <w:rsid w:val="001B6B9E"/>
    <w:rsid w:val="001C1BEC"/>
    <w:rsid w:val="001C20C7"/>
    <w:rsid w:val="001C2C9F"/>
    <w:rsid w:val="001C3462"/>
    <w:rsid w:val="001C3A9C"/>
    <w:rsid w:val="001C4AE0"/>
    <w:rsid w:val="001C5283"/>
    <w:rsid w:val="001C6C90"/>
    <w:rsid w:val="001D1320"/>
    <w:rsid w:val="001D1952"/>
    <w:rsid w:val="001D20C9"/>
    <w:rsid w:val="001D76C5"/>
    <w:rsid w:val="001E04C5"/>
    <w:rsid w:val="001E238B"/>
    <w:rsid w:val="001E4EBF"/>
    <w:rsid w:val="001E51DC"/>
    <w:rsid w:val="001F0BC0"/>
    <w:rsid w:val="001F121D"/>
    <w:rsid w:val="001F4FCC"/>
    <w:rsid w:val="002053CF"/>
    <w:rsid w:val="00205BEF"/>
    <w:rsid w:val="00211E51"/>
    <w:rsid w:val="002144DC"/>
    <w:rsid w:val="00214C5B"/>
    <w:rsid w:val="00215C8B"/>
    <w:rsid w:val="0022141E"/>
    <w:rsid w:val="00222C5D"/>
    <w:rsid w:val="002258A1"/>
    <w:rsid w:val="00226A6F"/>
    <w:rsid w:val="00227493"/>
    <w:rsid w:val="002301A6"/>
    <w:rsid w:val="00230EC3"/>
    <w:rsid w:val="00231D16"/>
    <w:rsid w:val="002354F5"/>
    <w:rsid w:val="00235C32"/>
    <w:rsid w:val="00237610"/>
    <w:rsid w:val="0024007F"/>
    <w:rsid w:val="00242B6E"/>
    <w:rsid w:val="00243D13"/>
    <w:rsid w:val="002448A0"/>
    <w:rsid w:val="00245A13"/>
    <w:rsid w:val="00253632"/>
    <w:rsid w:val="002606B7"/>
    <w:rsid w:val="002674C5"/>
    <w:rsid w:val="00267505"/>
    <w:rsid w:val="00267DAD"/>
    <w:rsid w:val="00273BC7"/>
    <w:rsid w:val="00274045"/>
    <w:rsid w:val="00274367"/>
    <w:rsid w:val="002751D1"/>
    <w:rsid w:val="002751F6"/>
    <w:rsid w:val="002761D6"/>
    <w:rsid w:val="0027632F"/>
    <w:rsid w:val="00282573"/>
    <w:rsid w:val="00282B29"/>
    <w:rsid w:val="0028384A"/>
    <w:rsid w:val="002866C2"/>
    <w:rsid w:val="0028679F"/>
    <w:rsid w:val="00286BA9"/>
    <w:rsid w:val="00287526"/>
    <w:rsid w:val="00295F15"/>
    <w:rsid w:val="0029756B"/>
    <w:rsid w:val="002A0805"/>
    <w:rsid w:val="002A0A18"/>
    <w:rsid w:val="002A0AAA"/>
    <w:rsid w:val="002A2538"/>
    <w:rsid w:val="002A3C11"/>
    <w:rsid w:val="002A4F95"/>
    <w:rsid w:val="002B43F3"/>
    <w:rsid w:val="002B51A9"/>
    <w:rsid w:val="002C0273"/>
    <w:rsid w:val="002C111B"/>
    <w:rsid w:val="002C47A9"/>
    <w:rsid w:val="002C4FC4"/>
    <w:rsid w:val="002D0479"/>
    <w:rsid w:val="002D31FB"/>
    <w:rsid w:val="002D4AD2"/>
    <w:rsid w:val="002D4B88"/>
    <w:rsid w:val="002D4D8C"/>
    <w:rsid w:val="002D5861"/>
    <w:rsid w:val="002D76D4"/>
    <w:rsid w:val="002D793C"/>
    <w:rsid w:val="002E0243"/>
    <w:rsid w:val="002E249F"/>
    <w:rsid w:val="002E3E41"/>
    <w:rsid w:val="002E3E83"/>
    <w:rsid w:val="002E4A4A"/>
    <w:rsid w:val="002E5050"/>
    <w:rsid w:val="002F096A"/>
    <w:rsid w:val="002F282E"/>
    <w:rsid w:val="002F4FFA"/>
    <w:rsid w:val="002F66D6"/>
    <w:rsid w:val="0030221E"/>
    <w:rsid w:val="00302F7E"/>
    <w:rsid w:val="00305DD8"/>
    <w:rsid w:val="003060FA"/>
    <w:rsid w:val="00307491"/>
    <w:rsid w:val="00307725"/>
    <w:rsid w:val="00312F40"/>
    <w:rsid w:val="0031496A"/>
    <w:rsid w:val="003178E3"/>
    <w:rsid w:val="00317E12"/>
    <w:rsid w:val="00323AC0"/>
    <w:rsid w:val="00325431"/>
    <w:rsid w:val="0032611A"/>
    <w:rsid w:val="00334C4D"/>
    <w:rsid w:val="00334FC2"/>
    <w:rsid w:val="00337580"/>
    <w:rsid w:val="00340B42"/>
    <w:rsid w:val="00341460"/>
    <w:rsid w:val="003416C0"/>
    <w:rsid w:val="00342A9A"/>
    <w:rsid w:val="00343092"/>
    <w:rsid w:val="00344237"/>
    <w:rsid w:val="00344984"/>
    <w:rsid w:val="00346018"/>
    <w:rsid w:val="00346752"/>
    <w:rsid w:val="00347E23"/>
    <w:rsid w:val="003506F4"/>
    <w:rsid w:val="00352855"/>
    <w:rsid w:val="00353E5D"/>
    <w:rsid w:val="003606C3"/>
    <w:rsid w:val="00361C9B"/>
    <w:rsid w:val="003639DF"/>
    <w:rsid w:val="003674D3"/>
    <w:rsid w:val="003700E9"/>
    <w:rsid w:val="00373064"/>
    <w:rsid w:val="00373955"/>
    <w:rsid w:val="00376A8C"/>
    <w:rsid w:val="00380A9E"/>
    <w:rsid w:val="003837B7"/>
    <w:rsid w:val="003843E8"/>
    <w:rsid w:val="003925B3"/>
    <w:rsid w:val="00393C89"/>
    <w:rsid w:val="00394364"/>
    <w:rsid w:val="00394B9E"/>
    <w:rsid w:val="0039697B"/>
    <w:rsid w:val="00397FDA"/>
    <w:rsid w:val="003A253B"/>
    <w:rsid w:val="003A3D16"/>
    <w:rsid w:val="003A6E39"/>
    <w:rsid w:val="003C0AF2"/>
    <w:rsid w:val="003C5C9C"/>
    <w:rsid w:val="003C7709"/>
    <w:rsid w:val="003D22A6"/>
    <w:rsid w:val="003D2B45"/>
    <w:rsid w:val="003D2EF3"/>
    <w:rsid w:val="003D45DD"/>
    <w:rsid w:val="003D5C08"/>
    <w:rsid w:val="003D6C84"/>
    <w:rsid w:val="003E348D"/>
    <w:rsid w:val="003E4682"/>
    <w:rsid w:val="003E4E9A"/>
    <w:rsid w:val="003E4EA3"/>
    <w:rsid w:val="003E5758"/>
    <w:rsid w:val="003E5D70"/>
    <w:rsid w:val="003E79C2"/>
    <w:rsid w:val="003E7C36"/>
    <w:rsid w:val="003F1666"/>
    <w:rsid w:val="003F1A95"/>
    <w:rsid w:val="003F315C"/>
    <w:rsid w:val="003F3CCD"/>
    <w:rsid w:val="003F4651"/>
    <w:rsid w:val="003F4882"/>
    <w:rsid w:val="003F49CB"/>
    <w:rsid w:val="003F5F01"/>
    <w:rsid w:val="004141C5"/>
    <w:rsid w:val="00422C56"/>
    <w:rsid w:val="004257AE"/>
    <w:rsid w:val="00427454"/>
    <w:rsid w:val="00427B13"/>
    <w:rsid w:val="00430F0E"/>
    <w:rsid w:val="00432970"/>
    <w:rsid w:val="00432A97"/>
    <w:rsid w:val="00432F2A"/>
    <w:rsid w:val="00433CA0"/>
    <w:rsid w:val="00436443"/>
    <w:rsid w:val="0044463C"/>
    <w:rsid w:val="004508BE"/>
    <w:rsid w:val="004511FB"/>
    <w:rsid w:val="00451EF5"/>
    <w:rsid w:val="004532AC"/>
    <w:rsid w:val="004534FF"/>
    <w:rsid w:val="00470D50"/>
    <w:rsid w:val="00470EF7"/>
    <w:rsid w:val="00471253"/>
    <w:rsid w:val="00473AEB"/>
    <w:rsid w:val="00474934"/>
    <w:rsid w:val="00475CEE"/>
    <w:rsid w:val="0047763C"/>
    <w:rsid w:val="004803C9"/>
    <w:rsid w:val="00481936"/>
    <w:rsid w:val="00482669"/>
    <w:rsid w:val="00485B66"/>
    <w:rsid w:val="00492F9E"/>
    <w:rsid w:val="0049313E"/>
    <w:rsid w:val="0049379A"/>
    <w:rsid w:val="00494AF8"/>
    <w:rsid w:val="00494C33"/>
    <w:rsid w:val="004953DC"/>
    <w:rsid w:val="004975EE"/>
    <w:rsid w:val="004A0136"/>
    <w:rsid w:val="004A08F7"/>
    <w:rsid w:val="004A1729"/>
    <w:rsid w:val="004A23FF"/>
    <w:rsid w:val="004A70A9"/>
    <w:rsid w:val="004A7875"/>
    <w:rsid w:val="004B20B8"/>
    <w:rsid w:val="004B355A"/>
    <w:rsid w:val="004B3D4A"/>
    <w:rsid w:val="004C27CD"/>
    <w:rsid w:val="004C4EA4"/>
    <w:rsid w:val="004D0264"/>
    <w:rsid w:val="004D1EDE"/>
    <w:rsid w:val="004D2C91"/>
    <w:rsid w:val="004D4C91"/>
    <w:rsid w:val="004D4D76"/>
    <w:rsid w:val="004D730F"/>
    <w:rsid w:val="004E01D2"/>
    <w:rsid w:val="004E0338"/>
    <w:rsid w:val="004E32BE"/>
    <w:rsid w:val="004E4329"/>
    <w:rsid w:val="004E58AC"/>
    <w:rsid w:val="004E614E"/>
    <w:rsid w:val="004F0D58"/>
    <w:rsid w:val="004F4522"/>
    <w:rsid w:val="004F50D6"/>
    <w:rsid w:val="004F6CAB"/>
    <w:rsid w:val="004F7A82"/>
    <w:rsid w:val="00502300"/>
    <w:rsid w:val="005030D3"/>
    <w:rsid w:val="005044A8"/>
    <w:rsid w:val="00504CD8"/>
    <w:rsid w:val="00505232"/>
    <w:rsid w:val="0050761B"/>
    <w:rsid w:val="00507BBB"/>
    <w:rsid w:val="00512100"/>
    <w:rsid w:val="005134D1"/>
    <w:rsid w:val="0051540E"/>
    <w:rsid w:val="00516CEC"/>
    <w:rsid w:val="0051D271"/>
    <w:rsid w:val="0052009E"/>
    <w:rsid w:val="005203CE"/>
    <w:rsid w:val="005238C1"/>
    <w:rsid w:val="00530A6E"/>
    <w:rsid w:val="00532020"/>
    <w:rsid w:val="00533368"/>
    <w:rsid w:val="0053555F"/>
    <w:rsid w:val="00536D29"/>
    <w:rsid w:val="00540617"/>
    <w:rsid w:val="00542F67"/>
    <w:rsid w:val="00544F1F"/>
    <w:rsid w:val="00546EDA"/>
    <w:rsid w:val="00550284"/>
    <w:rsid w:val="0055098B"/>
    <w:rsid w:val="00557F7C"/>
    <w:rsid w:val="005608F2"/>
    <w:rsid w:val="00560A7F"/>
    <w:rsid w:val="005630FB"/>
    <w:rsid w:val="00563346"/>
    <w:rsid w:val="0056490E"/>
    <w:rsid w:val="00564952"/>
    <w:rsid w:val="00566EAD"/>
    <w:rsid w:val="00571FC9"/>
    <w:rsid w:val="005725FA"/>
    <w:rsid w:val="00573729"/>
    <w:rsid w:val="00575186"/>
    <w:rsid w:val="005758E7"/>
    <w:rsid w:val="00577372"/>
    <w:rsid w:val="00577CFA"/>
    <w:rsid w:val="00581958"/>
    <w:rsid w:val="00583230"/>
    <w:rsid w:val="00585D23"/>
    <w:rsid w:val="00585E4F"/>
    <w:rsid w:val="00591CC4"/>
    <w:rsid w:val="00595A19"/>
    <w:rsid w:val="00595B3E"/>
    <w:rsid w:val="005A2BA5"/>
    <w:rsid w:val="005A4942"/>
    <w:rsid w:val="005A4C57"/>
    <w:rsid w:val="005B6EBE"/>
    <w:rsid w:val="005C2D53"/>
    <w:rsid w:val="005C4089"/>
    <w:rsid w:val="005C4659"/>
    <w:rsid w:val="005C5D5A"/>
    <w:rsid w:val="005C6B9A"/>
    <w:rsid w:val="005C71D0"/>
    <w:rsid w:val="005D07EA"/>
    <w:rsid w:val="005D1D26"/>
    <w:rsid w:val="005D6049"/>
    <w:rsid w:val="005D6375"/>
    <w:rsid w:val="005D7084"/>
    <w:rsid w:val="005E14C0"/>
    <w:rsid w:val="005E304E"/>
    <w:rsid w:val="005F0AC5"/>
    <w:rsid w:val="005F3CFF"/>
    <w:rsid w:val="005F5814"/>
    <w:rsid w:val="005F73DE"/>
    <w:rsid w:val="00601298"/>
    <w:rsid w:val="006024D5"/>
    <w:rsid w:val="006024EC"/>
    <w:rsid w:val="00603C07"/>
    <w:rsid w:val="00604410"/>
    <w:rsid w:val="006078CC"/>
    <w:rsid w:val="00610BD9"/>
    <w:rsid w:val="00611340"/>
    <w:rsid w:val="00617919"/>
    <w:rsid w:val="00620DA4"/>
    <w:rsid w:val="00620E82"/>
    <w:rsid w:val="00622379"/>
    <w:rsid w:val="00624081"/>
    <w:rsid w:val="00630ACF"/>
    <w:rsid w:val="00632395"/>
    <w:rsid w:val="00636A17"/>
    <w:rsid w:val="006378ED"/>
    <w:rsid w:val="006407D7"/>
    <w:rsid w:val="006467A3"/>
    <w:rsid w:val="00647960"/>
    <w:rsid w:val="006518A4"/>
    <w:rsid w:val="00652024"/>
    <w:rsid w:val="00652358"/>
    <w:rsid w:val="006529F4"/>
    <w:rsid w:val="00654314"/>
    <w:rsid w:val="00654B9C"/>
    <w:rsid w:val="0066089D"/>
    <w:rsid w:val="00663B56"/>
    <w:rsid w:val="006654C4"/>
    <w:rsid w:val="0066605E"/>
    <w:rsid w:val="0066616A"/>
    <w:rsid w:val="00666B54"/>
    <w:rsid w:val="00667364"/>
    <w:rsid w:val="006709FF"/>
    <w:rsid w:val="0067248C"/>
    <w:rsid w:val="006743AC"/>
    <w:rsid w:val="00674B28"/>
    <w:rsid w:val="0067534E"/>
    <w:rsid w:val="006759CA"/>
    <w:rsid w:val="00680229"/>
    <w:rsid w:val="00684729"/>
    <w:rsid w:val="00684AB3"/>
    <w:rsid w:val="006914DD"/>
    <w:rsid w:val="006918F6"/>
    <w:rsid w:val="00691F29"/>
    <w:rsid w:val="00696D09"/>
    <w:rsid w:val="006979FE"/>
    <w:rsid w:val="006A0671"/>
    <w:rsid w:val="006A14E0"/>
    <w:rsid w:val="006A2AA9"/>
    <w:rsid w:val="006A4606"/>
    <w:rsid w:val="006A4C3C"/>
    <w:rsid w:val="006B07A9"/>
    <w:rsid w:val="006B0FC8"/>
    <w:rsid w:val="006B1817"/>
    <w:rsid w:val="006B4BCB"/>
    <w:rsid w:val="006B5900"/>
    <w:rsid w:val="006B67AD"/>
    <w:rsid w:val="006B68D1"/>
    <w:rsid w:val="006C0D7F"/>
    <w:rsid w:val="006C1788"/>
    <w:rsid w:val="006C1FEA"/>
    <w:rsid w:val="006C2386"/>
    <w:rsid w:val="006C4752"/>
    <w:rsid w:val="006C4C8E"/>
    <w:rsid w:val="006C5202"/>
    <w:rsid w:val="006C61D7"/>
    <w:rsid w:val="006C63BF"/>
    <w:rsid w:val="006C6C6D"/>
    <w:rsid w:val="006D046C"/>
    <w:rsid w:val="006D1095"/>
    <w:rsid w:val="006D3E36"/>
    <w:rsid w:val="006D499A"/>
    <w:rsid w:val="006D6369"/>
    <w:rsid w:val="006D66C8"/>
    <w:rsid w:val="006E2EF8"/>
    <w:rsid w:val="006E401E"/>
    <w:rsid w:val="006F3472"/>
    <w:rsid w:val="006F5073"/>
    <w:rsid w:val="006F54BF"/>
    <w:rsid w:val="00702D84"/>
    <w:rsid w:val="007113AB"/>
    <w:rsid w:val="0071373A"/>
    <w:rsid w:val="00717BAA"/>
    <w:rsid w:val="0072004B"/>
    <w:rsid w:val="007200B1"/>
    <w:rsid w:val="00720D14"/>
    <w:rsid w:val="00721E3E"/>
    <w:rsid w:val="00722851"/>
    <w:rsid w:val="00724E06"/>
    <w:rsid w:val="00726CCD"/>
    <w:rsid w:val="00727A5A"/>
    <w:rsid w:val="007347F6"/>
    <w:rsid w:val="00734D2F"/>
    <w:rsid w:val="007377C6"/>
    <w:rsid w:val="00737AA8"/>
    <w:rsid w:val="00743AC8"/>
    <w:rsid w:val="00747BD9"/>
    <w:rsid w:val="00755551"/>
    <w:rsid w:val="00756319"/>
    <w:rsid w:val="00763539"/>
    <w:rsid w:val="007637D2"/>
    <w:rsid w:val="00763A5D"/>
    <w:rsid w:val="00766493"/>
    <w:rsid w:val="007666F2"/>
    <w:rsid w:val="00770894"/>
    <w:rsid w:val="00772DD2"/>
    <w:rsid w:val="007733BF"/>
    <w:rsid w:val="00773EE9"/>
    <w:rsid w:val="00776677"/>
    <w:rsid w:val="00781ED1"/>
    <w:rsid w:val="00782C3C"/>
    <w:rsid w:val="00785CF9"/>
    <w:rsid w:val="00786BCB"/>
    <w:rsid w:val="00786DDB"/>
    <w:rsid w:val="007876B7"/>
    <w:rsid w:val="00790270"/>
    <w:rsid w:val="00790DC7"/>
    <w:rsid w:val="007911BB"/>
    <w:rsid w:val="00791D8E"/>
    <w:rsid w:val="007935D0"/>
    <w:rsid w:val="007940A4"/>
    <w:rsid w:val="007955AF"/>
    <w:rsid w:val="00796FF7"/>
    <w:rsid w:val="00797B0C"/>
    <w:rsid w:val="007A01E4"/>
    <w:rsid w:val="007A1406"/>
    <w:rsid w:val="007A24FE"/>
    <w:rsid w:val="007A370C"/>
    <w:rsid w:val="007A451A"/>
    <w:rsid w:val="007A59EB"/>
    <w:rsid w:val="007A60FB"/>
    <w:rsid w:val="007A6188"/>
    <w:rsid w:val="007A6793"/>
    <w:rsid w:val="007B1395"/>
    <w:rsid w:val="007B402E"/>
    <w:rsid w:val="007B4127"/>
    <w:rsid w:val="007B629A"/>
    <w:rsid w:val="007B6CA6"/>
    <w:rsid w:val="007C0411"/>
    <w:rsid w:val="007C2B27"/>
    <w:rsid w:val="007C4249"/>
    <w:rsid w:val="007C4C52"/>
    <w:rsid w:val="007C6185"/>
    <w:rsid w:val="007D247C"/>
    <w:rsid w:val="007D329A"/>
    <w:rsid w:val="007D4311"/>
    <w:rsid w:val="007D5BE4"/>
    <w:rsid w:val="007D6501"/>
    <w:rsid w:val="007E1FAD"/>
    <w:rsid w:val="007E20F4"/>
    <w:rsid w:val="007E3AE7"/>
    <w:rsid w:val="007F36C6"/>
    <w:rsid w:val="007F3B9C"/>
    <w:rsid w:val="007F7D47"/>
    <w:rsid w:val="00800337"/>
    <w:rsid w:val="008007D2"/>
    <w:rsid w:val="00802CEC"/>
    <w:rsid w:val="00811467"/>
    <w:rsid w:val="00812A56"/>
    <w:rsid w:val="00812B25"/>
    <w:rsid w:val="00812BDE"/>
    <w:rsid w:val="0081473F"/>
    <w:rsid w:val="008174DE"/>
    <w:rsid w:val="00824B4E"/>
    <w:rsid w:val="00825B0E"/>
    <w:rsid w:val="00825E75"/>
    <w:rsid w:val="00827C95"/>
    <w:rsid w:val="008309B3"/>
    <w:rsid w:val="00831105"/>
    <w:rsid w:val="008316F8"/>
    <w:rsid w:val="008345A7"/>
    <w:rsid w:val="00835B73"/>
    <w:rsid w:val="00840272"/>
    <w:rsid w:val="008416B5"/>
    <w:rsid w:val="00846331"/>
    <w:rsid w:val="008464C3"/>
    <w:rsid w:val="0084796E"/>
    <w:rsid w:val="0085044F"/>
    <w:rsid w:val="008512C5"/>
    <w:rsid w:val="008517BA"/>
    <w:rsid w:val="00851CA8"/>
    <w:rsid w:val="008561C1"/>
    <w:rsid w:val="008561F4"/>
    <w:rsid w:val="00860A35"/>
    <w:rsid w:val="008625DD"/>
    <w:rsid w:val="00862B76"/>
    <w:rsid w:val="008649D8"/>
    <w:rsid w:val="00864A48"/>
    <w:rsid w:val="00864DF4"/>
    <w:rsid w:val="00865BB4"/>
    <w:rsid w:val="00881BD7"/>
    <w:rsid w:val="008837D7"/>
    <w:rsid w:val="0089224E"/>
    <w:rsid w:val="00894DCE"/>
    <w:rsid w:val="00897784"/>
    <w:rsid w:val="008A2680"/>
    <w:rsid w:val="008A2ED7"/>
    <w:rsid w:val="008A3704"/>
    <w:rsid w:val="008A658B"/>
    <w:rsid w:val="008B4A65"/>
    <w:rsid w:val="008B53B4"/>
    <w:rsid w:val="008B7E66"/>
    <w:rsid w:val="008C1E98"/>
    <w:rsid w:val="008C3D7A"/>
    <w:rsid w:val="008C6698"/>
    <w:rsid w:val="008C66D9"/>
    <w:rsid w:val="008D36DE"/>
    <w:rsid w:val="008D5C2D"/>
    <w:rsid w:val="008D6115"/>
    <w:rsid w:val="008D6E2D"/>
    <w:rsid w:val="008E0030"/>
    <w:rsid w:val="008E1258"/>
    <w:rsid w:val="008E1295"/>
    <w:rsid w:val="008E1CF1"/>
    <w:rsid w:val="008E27C1"/>
    <w:rsid w:val="008E3799"/>
    <w:rsid w:val="008E77CB"/>
    <w:rsid w:val="008F3207"/>
    <w:rsid w:val="008F3BF7"/>
    <w:rsid w:val="008F42C4"/>
    <w:rsid w:val="008F7D04"/>
    <w:rsid w:val="008F7E0A"/>
    <w:rsid w:val="00900D04"/>
    <w:rsid w:val="00900ECD"/>
    <w:rsid w:val="00901C81"/>
    <w:rsid w:val="00903570"/>
    <w:rsid w:val="0090438C"/>
    <w:rsid w:val="00910F2D"/>
    <w:rsid w:val="00911C6B"/>
    <w:rsid w:val="00913675"/>
    <w:rsid w:val="009144D5"/>
    <w:rsid w:val="009149A3"/>
    <w:rsid w:val="00916E7D"/>
    <w:rsid w:val="0091754D"/>
    <w:rsid w:val="00917653"/>
    <w:rsid w:val="009206F9"/>
    <w:rsid w:val="009212B9"/>
    <w:rsid w:val="009273CA"/>
    <w:rsid w:val="00932951"/>
    <w:rsid w:val="009338FA"/>
    <w:rsid w:val="00933DF1"/>
    <w:rsid w:val="009343D0"/>
    <w:rsid w:val="00944234"/>
    <w:rsid w:val="00946453"/>
    <w:rsid w:val="00946AC3"/>
    <w:rsid w:val="00952C60"/>
    <w:rsid w:val="00953DAC"/>
    <w:rsid w:val="00957279"/>
    <w:rsid w:val="00957715"/>
    <w:rsid w:val="00957A2B"/>
    <w:rsid w:val="00961094"/>
    <w:rsid w:val="0096170E"/>
    <w:rsid w:val="00962A00"/>
    <w:rsid w:val="00962A26"/>
    <w:rsid w:val="00963166"/>
    <w:rsid w:val="00963212"/>
    <w:rsid w:val="009667C0"/>
    <w:rsid w:val="00971AAA"/>
    <w:rsid w:val="009754E5"/>
    <w:rsid w:val="00975E47"/>
    <w:rsid w:val="00976B64"/>
    <w:rsid w:val="00976B9B"/>
    <w:rsid w:val="00976DDC"/>
    <w:rsid w:val="00980002"/>
    <w:rsid w:val="009800E7"/>
    <w:rsid w:val="00984A32"/>
    <w:rsid w:val="00987C6C"/>
    <w:rsid w:val="00991A22"/>
    <w:rsid w:val="00991B53"/>
    <w:rsid w:val="00992F4F"/>
    <w:rsid w:val="0099565F"/>
    <w:rsid w:val="0099570A"/>
    <w:rsid w:val="00995715"/>
    <w:rsid w:val="00996F4D"/>
    <w:rsid w:val="009A16FE"/>
    <w:rsid w:val="009A2623"/>
    <w:rsid w:val="009A3EB6"/>
    <w:rsid w:val="009A5C33"/>
    <w:rsid w:val="009B047D"/>
    <w:rsid w:val="009B335A"/>
    <w:rsid w:val="009C5502"/>
    <w:rsid w:val="009C57A0"/>
    <w:rsid w:val="009C6DFF"/>
    <w:rsid w:val="009C728C"/>
    <w:rsid w:val="009C7E4A"/>
    <w:rsid w:val="009D300C"/>
    <w:rsid w:val="009D329D"/>
    <w:rsid w:val="009D677E"/>
    <w:rsid w:val="009D7153"/>
    <w:rsid w:val="009E10D0"/>
    <w:rsid w:val="009E60CF"/>
    <w:rsid w:val="009E71FD"/>
    <w:rsid w:val="009F2B0F"/>
    <w:rsid w:val="009F3BD5"/>
    <w:rsid w:val="009F61E2"/>
    <w:rsid w:val="00A02C50"/>
    <w:rsid w:val="00A04A1C"/>
    <w:rsid w:val="00A04F7B"/>
    <w:rsid w:val="00A12C23"/>
    <w:rsid w:val="00A1331D"/>
    <w:rsid w:val="00A136D1"/>
    <w:rsid w:val="00A14ACE"/>
    <w:rsid w:val="00A20C3D"/>
    <w:rsid w:val="00A21553"/>
    <w:rsid w:val="00A22A49"/>
    <w:rsid w:val="00A26BD1"/>
    <w:rsid w:val="00A279BE"/>
    <w:rsid w:val="00A308CF"/>
    <w:rsid w:val="00A325FF"/>
    <w:rsid w:val="00A32F25"/>
    <w:rsid w:val="00A37554"/>
    <w:rsid w:val="00A37AB5"/>
    <w:rsid w:val="00A43E8B"/>
    <w:rsid w:val="00A4658E"/>
    <w:rsid w:val="00A4744A"/>
    <w:rsid w:val="00A477A6"/>
    <w:rsid w:val="00A51451"/>
    <w:rsid w:val="00A52BB0"/>
    <w:rsid w:val="00A53BD0"/>
    <w:rsid w:val="00A5767E"/>
    <w:rsid w:val="00A6051B"/>
    <w:rsid w:val="00A63A48"/>
    <w:rsid w:val="00A64F50"/>
    <w:rsid w:val="00A65E8D"/>
    <w:rsid w:val="00A664C5"/>
    <w:rsid w:val="00A708B4"/>
    <w:rsid w:val="00A70E89"/>
    <w:rsid w:val="00A72B62"/>
    <w:rsid w:val="00A73B83"/>
    <w:rsid w:val="00A741BB"/>
    <w:rsid w:val="00A75118"/>
    <w:rsid w:val="00A75603"/>
    <w:rsid w:val="00A76E12"/>
    <w:rsid w:val="00A81CE1"/>
    <w:rsid w:val="00A87238"/>
    <w:rsid w:val="00A91261"/>
    <w:rsid w:val="00A938A1"/>
    <w:rsid w:val="00AA19FB"/>
    <w:rsid w:val="00AA3B45"/>
    <w:rsid w:val="00AA5287"/>
    <w:rsid w:val="00AA5C41"/>
    <w:rsid w:val="00AB3268"/>
    <w:rsid w:val="00AB379B"/>
    <w:rsid w:val="00AB4776"/>
    <w:rsid w:val="00AC0339"/>
    <w:rsid w:val="00AC14FB"/>
    <w:rsid w:val="00AC199B"/>
    <w:rsid w:val="00AC31D0"/>
    <w:rsid w:val="00AC3519"/>
    <w:rsid w:val="00AC4541"/>
    <w:rsid w:val="00AC5BE4"/>
    <w:rsid w:val="00AC5DDB"/>
    <w:rsid w:val="00AC6F81"/>
    <w:rsid w:val="00AD06C4"/>
    <w:rsid w:val="00AD1F5F"/>
    <w:rsid w:val="00AD37C5"/>
    <w:rsid w:val="00AD38BD"/>
    <w:rsid w:val="00AD6775"/>
    <w:rsid w:val="00AE06BC"/>
    <w:rsid w:val="00AE0878"/>
    <w:rsid w:val="00AE5C05"/>
    <w:rsid w:val="00AF00CE"/>
    <w:rsid w:val="00AF33F3"/>
    <w:rsid w:val="00B008CC"/>
    <w:rsid w:val="00B02676"/>
    <w:rsid w:val="00B0286B"/>
    <w:rsid w:val="00B03DFC"/>
    <w:rsid w:val="00B04C0B"/>
    <w:rsid w:val="00B06BC4"/>
    <w:rsid w:val="00B1157B"/>
    <w:rsid w:val="00B1199C"/>
    <w:rsid w:val="00B11EF4"/>
    <w:rsid w:val="00B16077"/>
    <w:rsid w:val="00B16721"/>
    <w:rsid w:val="00B17C1D"/>
    <w:rsid w:val="00B228CA"/>
    <w:rsid w:val="00B25993"/>
    <w:rsid w:val="00B27D99"/>
    <w:rsid w:val="00B30151"/>
    <w:rsid w:val="00B32B7B"/>
    <w:rsid w:val="00B33ED1"/>
    <w:rsid w:val="00B34AD4"/>
    <w:rsid w:val="00B35A2F"/>
    <w:rsid w:val="00B35D05"/>
    <w:rsid w:val="00B37645"/>
    <w:rsid w:val="00B406E0"/>
    <w:rsid w:val="00B41A3E"/>
    <w:rsid w:val="00B42FF1"/>
    <w:rsid w:val="00B43E71"/>
    <w:rsid w:val="00B4770C"/>
    <w:rsid w:val="00B56984"/>
    <w:rsid w:val="00B56A5F"/>
    <w:rsid w:val="00B56CB6"/>
    <w:rsid w:val="00B57E65"/>
    <w:rsid w:val="00B64A2E"/>
    <w:rsid w:val="00B65B9D"/>
    <w:rsid w:val="00B663D8"/>
    <w:rsid w:val="00B66681"/>
    <w:rsid w:val="00B806C3"/>
    <w:rsid w:val="00B80FB8"/>
    <w:rsid w:val="00B8288C"/>
    <w:rsid w:val="00B83C50"/>
    <w:rsid w:val="00B855B6"/>
    <w:rsid w:val="00B869F3"/>
    <w:rsid w:val="00B915BA"/>
    <w:rsid w:val="00B91BDE"/>
    <w:rsid w:val="00B923F4"/>
    <w:rsid w:val="00B92A31"/>
    <w:rsid w:val="00B92B70"/>
    <w:rsid w:val="00B96FDA"/>
    <w:rsid w:val="00BA5453"/>
    <w:rsid w:val="00BB1736"/>
    <w:rsid w:val="00BB1B87"/>
    <w:rsid w:val="00BB2881"/>
    <w:rsid w:val="00BB761A"/>
    <w:rsid w:val="00BC0E16"/>
    <w:rsid w:val="00BC685B"/>
    <w:rsid w:val="00BC786E"/>
    <w:rsid w:val="00BC7F52"/>
    <w:rsid w:val="00BD4837"/>
    <w:rsid w:val="00BD505A"/>
    <w:rsid w:val="00BD6E0E"/>
    <w:rsid w:val="00BE00D2"/>
    <w:rsid w:val="00BE24B5"/>
    <w:rsid w:val="00BE5336"/>
    <w:rsid w:val="00BF59DD"/>
    <w:rsid w:val="00BF5D34"/>
    <w:rsid w:val="00C000CD"/>
    <w:rsid w:val="00C004D0"/>
    <w:rsid w:val="00C01742"/>
    <w:rsid w:val="00C04B1A"/>
    <w:rsid w:val="00C07632"/>
    <w:rsid w:val="00C137F7"/>
    <w:rsid w:val="00C15183"/>
    <w:rsid w:val="00C15696"/>
    <w:rsid w:val="00C17722"/>
    <w:rsid w:val="00C1780B"/>
    <w:rsid w:val="00C17ABE"/>
    <w:rsid w:val="00C17BEB"/>
    <w:rsid w:val="00C241E5"/>
    <w:rsid w:val="00C263BA"/>
    <w:rsid w:val="00C3278B"/>
    <w:rsid w:val="00C328AC"/>
    <w:rsid w:val="00C32B93"/>
    <w:rsid w:val="00C3788B"/>
    <w:rsid w:val="00C40B82"/>
    <w:rsid w:val="00C45C48"/>
    <w:rsid w:val="00C47335"/>
    <w:rsid w:val="00C5234E"/>
    <w:rsid w:val="00C53709"/>
    <w:rsid w:val="00C55263"/>
    <w:rsid w:val="00C56021"/>
    <w:rsid w:val="00C56286"/>
    <w:rsid w:val="00C600A9"/>
    <w:rsid w:val="00C603A8"/>
    <w:rsid w:val="00C64010"/>
    <w:rsid w:val="00C65ABE"/>
    <w:rsid w:val="00C6604E"/>
    <w:rsid w:val="00C67465"/>
    <w:rsid w:val="00C707B8"/>
    <w:rsid w:val="00C71DF2"/>
    <w:rsid w:val="00C72A99"/>
    <w:rsid w:val="00C73BB6"/>
    <w:rsid w:val="00C73E4C"/>
    <w:rsid w:val="00C755BC"/>
    <w:rsid w:val="00C756BE"/>
    <w:rsid w:val="00C76886"/>
    <w:rsid w:val="00C76AA8"/>
    <w:rsid w:val="00C82534"/>
    <w:rsid w:val="00C829A6"/>
    <w:rsid w:val="00C8422C"/>
    <w:rsid w:val="00C90087"/>
    <w:rsid w:val="00C903E8"/>
    <w:rsid w:val="00C90B3E"/>
    <w:rsid w:val="00C90BEA"/>
    <w:rsid w:val="00C92E7D"/>
    <w:rsid w:val="00C9742F"/>
    <w:rsid w:val="00CA19B0"/>
    <w:rsid w:val="00CA2CD7"/>
    <w:rsid w:val="00CB1739"/>
    <w:rsid w:val="00CB3831"/>
    <w:rsid w:val="00CB3CAB"/>
    <w:rsid w:val="00CB5395"/>
    <w:rsid w:val="00CB6391"/>
    <w:rsid w:val="00CB63F0"/>
    <w:rsid w:val="00CB6918"/>
    <w:rsid w:val="00CC23FB"/>
    <w:rsid w:val="00CC31D5"/>
    <w:rsid w:val="00CC584A"/>
    <w:rsid w:val="00CC6C1F"/>
    <w:rsid w:val="00CD338F"/>
    <w:rsid w:val="00CD54A3"/>
    <w:rsid w:val="00CE053A"/>
    <w:rsid w:val="00CE25D0"/>
    <w:rsid w:val="00CE30C5"/>
    <w:rsid w:val="00CE50F6"/>
    <w:rsid w:val="00CE6761"/>
    <w:rsid w:val="00CE6BA1"/>
    <w:rsid w:val="00CF0161"/>
    <w:rsid w:val="00CF1780"/>
    <w:rsid w:val="00CF1F7B"/>
    <w:rsid w:val="00CF23FA"/>
    <w:rsid w:val="00CF2E3B"/>
    <w:rsid w:val="00CF45B8"/>
    <w:rsid w:val="00D000E8"/>
    <w:rsid w:val="00D0337A"/>
    <w:rsid w:val="00D034CA"/>
    <w:rsid w:val="00D0372F"/>
    <w:rsid w:val="00D066A2"/>
    <w:rsid w:val="00D0700A"/>
    <w:rsid w:val="00D07F45"/>
    <w:rsid w:val="00D11723"/>
    <w:rsid w:val="00D135EA"/>
    <w:rsid w:val="00D13A76"/>
    <w:rsid w:val="00D236A4"/>
    <w:rsid w:val="00D26A0F"/>
    <w:rsid w:val="00D26D74"/>
    <w:rsid w:val="00D31558"/>
    <w:rsid w:val="00D31BDB"/>
    <w:rsid w:val="00D326AB"/>
    <w:rsid w:val="00D35725"/>
    <w:rsid w:val="00D3750F"/>
    <w:rsid w:val="00D402A2"/>
    <w:rsid w:val="00D404A0"/>
    <w:rsid w:val="00D50D02"/>
    <w:rsid w:val="00D56A7C"/>
    <w:rsid w:val="00D57DE3"/>
    <w:rsid w:val="00D60503"/>
    <w:rsid w:val="00D61027"/>
    <w:rsid w:val="00D61118"/>
    <w:rsid w:val="00D6620B"/>
    <w:rsid w:val="00D666E4"/>
    <w:rsid w:val="00D67A41"/>
    <w:rsid w:val="00D67FA8"/>
    <w:rsid w:val="00D70889"/>
    <w:rsid w:val="00D71444"/>
    <w:rsid w:val="00D72148"/>
    <w:rsid w:val="00D733A5"/>
    <w:rsid w:val="00D75627"/>
    <w:rsid w:val="00D764E7"/>
    <w:rsid w:val="00D76708"/>
    <w:rsid w:val="00D82759"/>
    <w:rsid w:val="00D84079"/>
    <w:rsid w:val="00D85D5B"/>
    <w:rsid w:val="00D9184E"/>
    <w:rsid w:val="00D9390D"/>
    <w:rsid w:val="00DA0D2B"/>
    <w:rsid w:val="00DA201A"/>
    <w:rsid w:val="00DA6DEB"/>
    <w:rsid w:val="00DB117C"/>
    <w:rsid w:val="00DB5B27"/>
    <w:rsid w:val="00DB5EE1"/>
    <w:rsid w:val="00DB6AF4"/>
    <w:rsid w:val="00DC013A"/>
    <w:rsid w:val="00DC2715"/>
    <w:rsid w:val="00DC351A"/>
    <w:rsid w:val="00DC3671"/>
    <w:rsid w:val="00DC6AA8"/>
    <w:rsid w:val="00DD4843"/>
    <w:rsid w:val="00DD4D9A"/>
    <w:rsid w:val="00DD73E5"/>
    <w:rsid w:val="00DE0154"/>
    <w:rsid w:val="00DE4D06"/>
    <w:rsid w:val="00DF1F1E"/>
    <w:rsid w:val="00DF3515"/>
    <w:rsid w:val="00DF3876"/>
    <w:rsid w:val="00DF3C4E"/>
    <w:rsid w:val="00E04BBB"/>
    <w:rsid w:val="00E052AB"/>
    <w:rsid w:val="00E06561"/>
    <w:rsid w:val="00E06B42"/>
    <w:rsid w:val="00E0760D"/>
    <w:rsid w:val="00E103B8"/>
    <w:rsid w:val="00E11FDD"/>
    <w:rsid w:val="00E12889"/>
    <w:rsid w:val="00E1419B"/>
    <w:rsid w:val="00E15C6F"/>
    <w:rsid w:val="00E20C40"/>
    <w:rsid w:val="00E23177"/>
    <w:rsid w:val="00E24B2E"/>
    <w:rsid w:val="00E2623D"/>
    <w:rsid w:val="00E263C2"/>
    <w:rsid w:val="00E279C9"/>
    <w:rsid w:val="00E3016B"/>
    <w:rsid w:val="00E31784"/>
    <w:rsid w:val="00E3704F"/>
    <w:rsid w:val="00E375B6"/>
    <w:rsid w:val="00E40046"/>
    <w:rsid w:val="00E40B9F"/>
    <w:rsid w:val="00E510BA"/>
    <w:rsid w:val="00E51733"/>
    <w:rsid w:val="00E52CD0"/>
    <w:rsid w:val="00E533E8"/>
    <w:rsid w:val="00E54402"/>
    <w:rsid w:val="00E57A29"/>
    <w:rsid w:val="00E600A1"/>
    <w:rsid w:val="00E62AA9"/>
    <w:rsid w:val="00E63D63"/>
    <w:rsid w:val="00E63FA5"/>
    <w:rsid w:val="00E64AC7"/>
    <w:rsid w:val="00E66B8C"/>
    <w:rsid w:val="00E67F32"/>
    <w:rsid w:val="00E71BCC"/>
    <w:rsid w:val="00E72EDF"/>
    <w:rsid w:val="00E74236"/>
    <w:rsid w:val="00E742B9"/>
    <w:rsid w:val="00E76F2B"/>
    <w:rsid w:val="00E77A83"/>
    <w:rsid w:val="00E80A97"/>
    <w:rsid w:val="00E80F5E"/>
    <w:rsid w:val="00E81A58"/>
    <w:rsid w:val="00E82C10"/>
    <w:rsid w:val="00E8416E"/>
    <w:rsid w:val="00E84213"/>
    <w:rsid w:val="00E90682"/>
    <w:rsid w:val="00E9079F"/>
    <w:rsid w:val="00E90E2F"/>
    <w:rsid w:val="00E91373"/>
    <w:rsid w:val="00E9159E"/>
    <w:rsid w:val="00EA0304"/>
    <w:rsid w:val="00EA3026"/>
    <w:rsid w:val="00EA4D88"/>
    <w:rsid w:val="00EB12D8"/>
    <w:rsid w:val="00EB3F1E"/>
    <w:rsid w:val="00EB6B2E"/>
    <w:rsid w:val="00EC1835"/>
    <w:rsid w:val="00EC22D4"/>
    <w:rsid w:val="00EC3284"/>
    <w:rsid w:val="00ED0E74"/>
    <w:rsid w:val="00ED395B"/>
    <w:rsid w:val="00ED4B7C"/>
    <w:rsid w:val="00ED56E7"/>
    <w:rsid w:val="00ED729E"/>
    <w:rsid w:val="00ED7989"/>
    <w:rsid w:val="00EE02FC"/>
    <w:rsid w:val="00EE22C5"/>
    <w:rsid w:val="00EE357B"/>
    <w:rsid w:val="00EE36BA"/>
    <w:rsid w:val="00EE52FF"/>
    <w:rsid w:val="00EE6488"/>
    <w:rsid w:val="00EE7165"/>
    <w:rsid w:val="00EF096C"/>
    <w:rsid w:val="00EF2514"/>
    <w:rsid w:val="00F021D8"/>
    <w:rsid w:val="00F02C4A"/>
    <w:rsid w:val="00F051BB"/>
    <w:rsid w:val="00F16700"/>
    <w:rsid w:val="00F1770D"/>
    <w:rsid w:val="00F17CEC"/>
    <w:rsid w:val="00F203A3"/>
    <w:rsid w:val="00F22CA8"/>
    <w:rsid w:val="00F243DA"/>
    <w:rsid w:val="00F2473B"/>
    <w:rsid w:val="00F24B0E"/>
    <w:rsid w:val="00F25551"/>
    <w:rsid w:val="00F30B1F"/>
    <w:rsid w:val="00F318CB"/>
    <w:rsid w:val="00F33589"/>
    <w:rsid w:val="00F350B6"/>
    <w:rsid w:val="00F359F3"/>
    <w:rsid w:val="00F36013"/>
    <w:rsid w:val="00F36EB5"/>
    <w:rsid w:val="00F37562"/>
    <w:rsid w:val="00F37998"/>
    <w:rsid w:val="00F4241C"/>
    <w:rsid w:val="00F458B7"/>
    <w:rsid w:val="00F470FC"/>
    <w:rsid w:val="00F51442"/>
    <w:rsid w:val="00F52EEC"/>
    <w:rsid w:val="00F5304C"/>
    <w:rsid w:val="00F531D0"/>
    <w:rsid w:val="00F53829"/>
    <w:rsid w:val="00F547C7"/>
    <w:rsid w:val="00F54A45"/>
    <w:rsid w:val="00F55FBD"/>
    <w:rsid w:val="00F56869"/>
    <w:rsid w:val="00F6189C"/>
    <w:rsid w:val="00F64A6C"/>
    <w:rsid w:val="00F6713D"/>
    <w:rsid w:val="00F73ADF"/>
    <w:rsid w:val="00F73B0B"/>
    <w:rsid w:val="00F74807"/>
    <w:rsid w:val="00F77D53"/>
    <w:rsid w:val="00F80D9F"/>
    <w:rsid w:val="00F8255E"/>
    <w:rsid w:val="00F83F89"/>
    <w:rsid w:val="00F91229"/>
    <w:rsid w:val="00F91EDE"/>
    <w:rsid w:val="00F92820"/>
    <w:rsid w:val="00F93E0D"/>
    <w:rsid w:val="00F942CB"/>
    <w:rsid w:val="00F96C54"/>
    <w:rsid w:val="00FA0078"/>
    <w:rsid w:val="00FB156E"/>
    <w:rsid w:val="00FB3D51"/>
    <w:rsid w:val="00FB42EB"/>
    <w:rsid w:val="00FB63D1"/>
    <w:rsid w:val="00FC0A08"/>
    <w:rsid w:val="00FC225C"/>
    <w:rsid w:val="00FC35A7"/>
    <w:rsid w:val="00FC431D"/>
    <w:rsid w:val="00FC4AF5"/>
    <w:rsid w:val="00FC57B4"/>
    <w:rsid w:val="00FC5D2B"/>
    <w:rsid w:val="00FD0B7B"/>
    <w:rsid w:val="00FD65AD"/>
    <w:rsid w:val="00FD6791"/>
    <w:rsid w:val="00FD7609"/>
    <w:rsid w:val="00FE3BDE"/>
    <w:rsid w:val="00FF5B5F"/>
    <w:rsid w:val="01B6F25D"/>
    <w:rsid w:val="02289B5D"/>
    <w:rsid w:val="024EC113"/>
    <w:rsid w:val="0316DE5D"/>
    <w:rsid w:val="032663CE"/>
    <w:rsid w:val="03F504C8"/>
    <w:rsid w:val="040AB157"/>
    <w:rsid w:val="04331533"/>
    <w:rsid w:val="04431732"/>
    <w:rsid w:val="04A6D6AE"/>
    <w:rsid w:val="056E4FC8"/>
    <w:rsid w:val="059F2BAA"/>
    <w:rsid w:val="0631976C"/>
    <w:rsid w:val="0634D968"/>
    <w:rsid w:val="06D71B43"/>
    <w:rsid w:val="06D81143"/>
    <w:rsid w:val="06E6BC64"/>
    <w:rsid w:val="06EE4B62"/>
    <w:rsid w:val="073B5A93"/>
    <w:rsid w:val="0786A08E"/>
    <w:rsid w:val="07CA46BE"/>
    <w:rsid w:val="08A24706"/>
    <w:rsid w:val="08C8B2A4"/>
    <w:rsid w:val="08E32CC4"/>
    <w:rsid w:val="092CBB5A"/>
    <w:rsid w:val="09AAD51E"/>
    <w:rsid w:val="0A08FA89"/>
    <w:rsid w:val="0A0C9B0D"/>
    <w:rsid w:val="0A38239D"/>
    <w:rsid w:val="0A5AD631"/>
    <w:rsid w:val="0A74A9BA"/>
    <w:rsid w:val="0AAE3F51"/>
    <w:rsid w:val="0AD58176"/>
    <w:rsid w:val="0AFAEFFA"/>
    <w:rsid w:val="0B0F76C8"/>
    <w:rsid w:val="0B127AD8"/>
    <w:rsid w:val="0B1F1508"/>
    <w:rsid w:val="0B31A789"/>
    <w:rsid w:val="0B831E8A"/>
    <w:rsid w:val="0B97F9E5"/>
    <w:rsid w:val="0BBBC838"/>
    <w:rsid w:val="0BFC2F1E"/>
    <w:rsid w:val="0C14F8F3"/>
    <w:rsid w:val="0C6B0C97"/>
    <w:rsid w:val="0D204992"/>
    <w:rsid w:val="0D6A51E5"/>
    <w:rsid w:val="0D7FB1A1"/>
    <w:rsid w:val="0E1DDA70"/>
    <w:rsid w:val="0E2C3EE2"/>
    <w:rsid w:val="0E78480C"/>
    <w:rsid w:val="0F234AD2"/>
    <w:rsid w:val="0F53EFC3"/>
    <w:rsid w:val="0FBCDAD5"/>
    <w:rsid w:val="0FCD64FE"/>
    <w:rsid w:val="1020987F"/>
    <w:rsid w:val="10B68915"/>
    <w:rsid w:val="10C32749"/>
    <w:rsid w:val="1115F8F1"/>
    <w:rsid w:val="11E29914"/>
    <w:rsid w:val="122A7244"/>
    <w:rsid w:val="124E8002"/>
    <w:rsid w:val="126B44EB"/>
    <w:rsid w:val="127D9EAB"/>
    <w:rsid w:val="12EED9D5"/>
    <w:rsid w:val="1367BEB2"/>
    <w:rsid w:val="13A65CAD"/>
    <w:rsid w:val="15682922"/>
    <w:rsid w:val="15894E94"/>
    <w:rsid w:val="159DE760"/>
    <w:rsid w:val="15D80CA2"/>
    <w:rsid w:val="15F74AEC"/>
    <w:rsid w:val="1682CC61"/>
    <w:rsid w:val="16AB1F54"/>
    <w:rsid w:val="18B80629"/>
    <w:rsid w:val="1908ACC2"/>
    <w:rsid w:val="191885D8"/>
    <w:rsid w:val="193E6737"/>
    <w:rsid w:val="196FBB5A"/>
    <w:rsid w:val="19B7AA9C"/>
    <w:rsid w:val="1A0F6611"/>
    <w:rsid w:val="1A2AA246"/>
    <w:rsid w:val="1A643711"/>
    <w:rsid w:val="1C8CD276"/>
    <w:rsid w:val="1CC91291"/>
    <w:rsid w:val="1CD8ECA2"/>
    <w:rsid w:val="1D09DB9B"/>
    <w:rsid w:val="1D8785D5"/>
    <w:rsid w:val="1DACD2B9"/>
    <w:rsid w:val="1DBD65E2"/>
    <w:rsid w:val="1DE91BD4"/>
    <w:rsid w:val="1E04E29F"/>
    <w:rsid w:val="1E50A20C"/>
    <w:rsid w:val="1E5CC396"/>
    <w:rsid w:val="1ECF6296"/>
    <w:rsid w:val="1F2CA482"/>
    <w:rsid w:val="1F5F2A90"/>
    <w:rsid w:val="1F94B32F"/>
    <w:rsid w:val="200E06CA"/>
    <w:rsid w:val="20281B10"/>
    <w:rsid w:val="20873D1D"/>
    <w:rsid w:val="20A1CA36"/>
    <w:rsid w:val="20DE323F"/>
    <w:rsid w:val="2102EE96"/>
    <w:rsid w:val="21135905"/>
    <w:rsid w:val="21283B7A"/>
    <w:rsid w:val="215262C1"/>
    <w:rsid w:val="219D7FD3"/>
    <w:rsid w:val="227284A4"/>
    <w:rsid w:val="227B3190"/>
    <w:rsid w:val="2286899F"/>
    <w:rsid w:val="230C9937"/>
    <w:rsid w:val="2362CAFD"/>
    <w:rsid w:val="23AA743D"/>
    <w:rsid w:val="23AB8A8D"/>
    <w:rsid w:val="23B22EF2"/>
    <w:rsid w:val="23C26DAA"/>
    <w:rsid w:val="23F81818"/>
    <w:rsid w:val="24323411"/>
    <w:rsid w:val="244D8A78"/>
    <w:rsid w:val="24A8AA84"/>
    <w:rsid w:val="252890CF"/>
    <w:rsid w:val="2537091F"/>
    <w:rsid w:val="2540BC12"/>
    <w:rsid w:val="2556EF17"/>
    <w:rsid w:val="25AA1B7E"/>
    <w:rsid w:val="25B6A27D"/>
    <w:rsid w:val="26002556"/>
    <w:rsid w:val="2654FCF8"/>
    <w:rsid w:val="272F3264"/>
    <w:rsid w:val="2738E557"/>
    <w:rsid w:val="27680E6B"/>
    <w:rsid w:val="276C09F7"/>
    <w:rsid w:val="2783002B"/>
    <w:rsid w:val="27852B3A"/>
    <w:rsid w:val="27ED62D0"/>
    <w:rsid w:val="28045F23"/>
    <w:rsid w:val="2807FC7D"/>
    <w:rsid w:val="28CAFBAB"/>
    <w:rsid w:val="2909C194"/>
    <w:rsid w:val="293C72D5"/>
    <w:rsid w:val="29E794DD"/>
    <w:rsid w:val="29EB894F"/>
    <w:rsid w:val="2A2FEFE0"/>
    <w:rsid w:val="2ADB1E5D"/>
    <w:rsid w:val="2D069E18"/>
    <w:rsid w:val="2D5B1090"/>
    <w:rsid w:val="2DA7EDEB"/>
    <w:rsid w:val="2E4D0601"/>
    <w:rsid w:val="2E4D6BA3"/>
    <w:rsid w:val="2E618CCF"/>
    <w:rsid w:val="2E666873"/>
    <w:rsid w:val="2EA0A811"/>
    <w:rsid w:val="2EA69C5E"/>
    <w:rsid w:val="2F2475EB"/>
    <w:rsid w:val="2F4883A9"/>
    <w:rsid w:val="2FBC12CB"/>
    <w:rsid w:val="300C1DF6"/>
    <w:rsid w:val="301A12FA"/>
    <w:rsid w:val="30D3E281"/>
    <w:rsid w:val="314771A3"/>
    <w:rsid w:val="31D7759D"/>
    <w:rsid w:val="31DC86EE"/>
    <w:rsid w:val="322C36EA"/>
    <w:rsid w:val="328843C7"/>
    <w:rsid w:val="32A3392E"/>
    <w:rsid w:val="32DBEBF6"/>
    <w:rsid w:val="3328BF69"/>
    <w:rsid w:val="337AE800"/>
    <w:rsid w:val="34C2978C"/>
    <w:rsid w:val="354609AC"/>
    <w:rsid w:val="358FC5F8"/>
    <w:rsid w:val="35A5749C"/>
    <w:rsid w:val="35C8C446"/>
    <w:rsid w:val="363E6942"/>
    <w:rsid w:val="366824C8"/>
    <w:rsid w:val="37235743"/>
    <w:rsid w:val="3776F053"/>
    <w:rsid w:val="379B9BA8"/>
    <w:rsid w:val="3802F90A"/>
    <w:rsid w:val="386B6C5E"/>
    <w:rsid w:val="38D0E0BD"/>
    <w:rsid w:val="390CBC31"/>
    <w:rsid w:val="397E7DD1"/>
    <w:rsid w:val="39E3C05A"/>
    <w:rsid w:val="3AFCCC39"/>
    <w:rsid w:val="3B0CA64A"/>
    <w:rsid w:val="3BBCC30D"/>
    <w:rsid w:val="3BD60F25"/>
    <w:rsid w:val="3BF42FB0"/>
    <w:rsid w:val="3C302946"/>
    <w:rsid w:val="3C445CF3"/>
    <w:rsid w:val="3D214B81"/>
    <w:rsid w:val="3D2335A4"/>
    <w:rsid w:val="3D3231B8"/>
    <w:rsid w:val="3D39B37D"/>
    <w:rsid w:val="3D867EF4"/>
    <w:rsid w:val="3DA4BDA1"/>
    <w:rsid w:val="3DE971B8"/>
    <w:rsid w:val="3E023473"/>
    <w:rsid w:val="3E2A914E"/>
    <w:rsid w:val="3EF64DF2"/>
    <w:rsid w:val="3F4D0E14"/>
    <w:rsid w:val="3F5DD43D"/>
    <w:rsid w:val="3F919942"/>
    <w:rsid w:val="3FA5E43F"/>
    <w:rsid w:val="3FADDEE5"/>
    <w:rsid w:val="3FC3B72B"/>
    <w:rsid w:val="3FEE1B0F"/>
    <w:rsid w:val="401DEB1F"/>
    <w:rsid w:val="405F371C"/>
    <w:rsid w:val="40D1A837"/>
    <w:rsid w:val="40F8CB9D"/>
    <w:rsid w:val="416AD8AE"/>
    <w:rsid w:val="417DAE36"/>
    <w:rsid w:val="41F65A23"/>
    <w:rsid w:val="427F73D0"/>
    <w:rsid w:val="43634DFA"/>
    <w:rsid w:val="43EC2588"/>
    <w:rsid w:val="44656F0C"/>
    <w:rsid w:val="4484BE87"/>
    <w:rsid w:val="44880083"/>
    <w:rsid w:val="44A1E1F8"/>
    <w:rsid w:val="45138AF8"/>
    <w:rsid w:val="455996A6"/>
    <w:rsid w:val="4594D0BA"/>
    <w:rsid w:val="45F461CE"/>
    <w:rsid w:val="461D4E1F"/>
    <w:rsid w:val="4626E7DC"/>
    <w:rsid w:val="46DCA44C"/>
    <w:rsid w:val="46FDA094"/>
    <w:rsid w:val="47896392"/>
    <w:rsid w:val="47B246B4"/>
    <w:rsid w:val="47D6BD38"/>
    <w:rsid w:val="48701F85"/>
    <w:rsid w:val="48ED904C"/>
    <w:rsid w:val="494CE52A"/>
    <w:rsid w:val="4B57495B"/>
    <w:rsid w:val="4B63E2A3"/>
    <w:rsid w:val="4BA56267"/>
    <w:rsid w:val="4BFDEC1B"/>
    <w:rsid w:val="4D8FF9D6"/>
    <w:rsid w:val="4DA9D24B"/>
    <w:rsid w:val="4DD57526"/>
    <w:rsid w:val="4DFAC20A"/>
    <w:rsid w:val="4E951040"/>
    <w:rsid w:val="4ECA98DF"/>
    <w:rsid w:val="4EE6D348"/>
    <w:rsid w:val="4F33E093"/>
    <w:rsid w:val="4F595F31"/>
    <w:rsid w:val="4FC5134E"/>
    <w:rsid w:val="4FF998B4"/>
    <w:rsid w:val="500B392D"/>
    <w:rsid w:val="503932CE"/>
    <w:rsid w:val="5080A170"/>
    <w:rsid w:val="5094C883"/>
    <w:rsid w:val="50FAB53D"/>
    <w:rsid w:val="5132EA0E"/>
    <w:rsid w:val="514A980A"/>
    <w:rsid w:val="5171A13F"/>
    <w:rsid w:val="52768BF2"/>
    <w:rsid w:val="52BAA891"/>
    <w:rsid w:val="5308DFB1"/>
    <w:rsid w:val="538D66A3"/>
    <w:rsid w:val="549987AA"/>
    <w:rsid w:val="55488584"/>
    <w:rsid w:val="559242CB"/>
    <w:rsid w:val="55E63F6D"/>
    <w:rsid w:val="5600FE5C"/>
    <w:rsid w:val="56409F18"/>
    <w:rsid w:val="566BCF90"/>
    <w:rsid w:val="566ECB8A"/>
    <w:rsid w:val="568B252A"/>
    <w:rsid w:val="56958349"/>
    <w:rsid w:val="56ADB887"/>
    <w:rsid w:val="56E61C4D"/>
    <w:rsid w:val="57234880"/>
    <w:rsid w:val="575E69B2"/>
    <w:rsid w:val="57B1EDA0"/>
    <w:rsid w:val="57C29F1A"/>
    <w:rsid w:val="58981FB3"/>
    <w:rsid w:val="58B565EE"/>
    <w:rsid w:val="58D74424"/>
    <w:rsid w:val="592EB95A"/>
    <w:rsid w:val="597341BA"/>
    <w:rsid w:val="599BB59D"/>
    <w:rsid w:val="59A228C2"/>
    <w:rsid w:val="59D20885"/>
    <w:rsid w:val="5B36BCB0"/>
    <w:rsid w:val="5B682A23"/>
    <w:rsid w:val="5B778C5C"/>
    <w:rsid w:val="5C508BBE"/>
    <w:rsid w:val="5C57E1CC"/>
    <w:rsid w:val="5C6098A0"/>
    <w:rsid w:val="5C68852B"/>
    <w:rsid w:val="5C7B09C0"/>
    <w:rsid w:val="5C80EA59"/>
    <w:rsid w:val="5D23B93E"/>
    <w:rsid w:val="5D272B40"/>
    <w:rsid w:val="5D3CC6CD"/>
    <w:rsid w:val="5D5A4EE5"/>
    <w:rsid w:val="5DC01EFE"/>
    <w:rsid w:val="5DC17FC4"/>
    <w:rsid w:val="5DE340A4"/>
    <w:rsid w:val="5DEDB3F8"/>
    <w:rsid w:val="5E14AF12"/>
    <w:rsid w:val="5E1959A1"/>
    <w:rsid w:val="5E478D2D"/>
    <w:rsid w:val="5E79F0A0"/>
    <w:rsid w:val="5FD234D3"/>
    <w:rsid w:val="5FF4DEEA"/>
    <w:rsid w:val="60226030"/>
    <w:rsid w:val="602FA371"/>
    <w:rsid w:val="608BC984"/>
    <w:rsid w:val="60A9E914"/>
    <w:rsid w:val="60B7009E"/>
    <w:rsid w:val="60FB0BA4"/>
    <w:rsid w:val="616EBC66"/>
    <w:rsid w:val="61FD78BD"/>
    <w:rsid w:val="624FBA07"/>
    <w:rsid w:val="62F7FA46"/>
    <w:rsid w:val="63ABA3AA"/>
    <w:rsid w:val="63AE8E1F"/>
    <w:rsid w:val="63BD5DF6"/>
    <w:rsid w:val="6440473C"/>
    <w:rsid w:val="646731CC"/>
    <w:rsid w:val="6474E0CE"/>
    <w:rsid w:val="647830B6"/>
    <w:rsid w:val="64886F6E"/>
    <w:rsid w:val="64DF1A8A"/>
    <w:rsid w:val="655030FE"/>
    <w:rsid w:val="655C9156"/>
    <w:rsid w:val="6653176D"/>
    <w:rsid w:val="668F6F8B"/>
    <w:rsid w:val="66D6AC57"/>
    <w:rsid w:val="66EBC86F"/>
    <w:rsid w:val="6811FEEF"/>
    <w:rsid w:val="690ECA46"/>
    <w:rsid w:val="69275B2B"/>
    <w:rsid w:val="6A201F68"/>
    <w:rsid w:val="6A22A602"/>
    <w:rsid w:val="6A34F1A7"/>
    <w:rsid w:val="6ADC02F6"/>
    <w:rsid w:val="6B558D66"/>
    <w:rsid w:val="6B6D648C"/>
    <w:rsid w:val="6C09F917"/>
    <w:rsid w:val="6C32DC68"/>
    <w:rsid w:val="6C63D461"/>
    <w:rsid w:val="6D23F3DC"/>
    <w:rsid w:val="6DB3BD67"/>
    <w:rsid w:val="6DBC6124"/>
    <w:rsid w:val="6DD51DC0"/>
    <w:rsid w:val="6E121D41"/>
    <w:rsid w:val="6E1E7B84"/>
    <w:rsid w:val="6E3E2FA6"/>
    <w:rsid w:val="6EC8E0B3"/>
    <w:rsid w:val="6ECF06D6"/>
    <w:rsid w:val="6ED85C3C"/>
    <w:rsid w:val="6F425D08"/>
    <w:rsid w:val="6FEA935F"/>
    <w:rsid w:val="6FFE46B5"/>
    <w:rsid w:val="70B6F163"/>
    <w:rsid w:val="71A55781"/>
    <w:rsid w:val="71E10643"/>
    <w:rsid w:val="7238E94F"/>
    <w:rsid w:val="72A471B5"/>
    <w:rsid w:val="72BB1C78"/>
    <w:rsid w:val="73172955"/>
    <w:rsid w:val="73AF76E3"/>
    <w:rsid w:val="74526905"/>
    <w:rsid w:val="75EE761F"/>
    <w:rsid w:val="77FD1F0D"/>
    <w:rsid w:val="788B0762"/>
    <w:rsid w:val="78C3397C"/>
    <w:rsid w:val="791540B1"/>
    <w:rsid w:val="79CB61C8"/>
    <w:rsid w:val="7A0A646A"/>
    <w:rsid w:val="7A6E4532"/>
    <w:rsid w:val="7A945248"/>
    <w:rsid w:val="7A9917A5"/>
    <w:rsid w:val="7B0AE05F"/>
    <w:rsid w:val="7B6796D0"/>
    <w:rsid w:val="7B6B7044"/>
    <w:rsid w:val="7BC1C4A5"/>
    <w:rsid w:val="7BD02455"/>
    <w:rsid w:val="7C010037"/>
    <w:rsid w:val="7C0D1488"/>
    <w:rsid w:val="7C112EE8"/>
    <w:rsid w:val="7C295A2B"/>
    <w:rsid w:val="7C967B24"/>
    <w:rsid w:val="7CCCB6BC"/>
    <w:rsid w:val="7CF03026"/>
    <w:rsid w:val="7D127E13"/>
    <w:rsid w:val="7E26D22A"/>
    <w:rsid w:val="7E42ACD8"/>
    <w:rsid w:val="7EEDA5B6"/>
    <w:rsid w:val="7F4A87F7"/>
    <w:rsid w:val="7F555FC3"/>
    <w:rsid w:val="7F5FDCFF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A1396F"/>
  <w15:chartTrackingRefBased/>
  <w15:docId w15:val="{6E2E42C1-1EF8-4986-AD4B-3BA7AEC1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267505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C92E7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733B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7940A4"/>
    <w:rPr>
      <w:sz w:val="24"/>
      <w:szCs w:val="24"/>
      <w:lang w:val="es-ES" w:eastAsia="es-ES"/>
    </w:rPr>
  </w:style>
  <w:style w:type="paragraph" w:customStyle="1" w:styleId="paragraph">
    <w:name w:val="paragraph"/>
    <w:basedOn w:val="Normal"/>
    <w:rsid w:val="00D50D02"/>
    <w:pPr>
      <w:spacing w:before="100" w:beforeAutospacing="1" w:after="100" w:afterAutospacing="1"/>
    </w:pPr>
    <w:rPr>
      <w:lang w:val="es-AR" w:eastAsia="es-AR"/>
    </w:rPr>
  </w:style>
  <w:style w:type="character" w:customStyle="1" w:styleId="normaltextrun">
    <w:name w:val="normaltextrun"/>
    <w:basedOn w:val="Fuentedeprrafopredeter"/>
    <w:rsid w:val="00D50D02"/>
  </w:style>
  <w:style w:type="character" w:customStyle="1" w:styleId="eop">
    <w:name w:val="eop"/>
    <w:basedOn w:val="Fuentedeprrafopredeter"/>
    <w:rsid w:val="00D50D02"/>
  </w:style>
  <w:style w:type="paragraph" w:customStyle="1" w:styleId="Default">
    <w:name w:val="Default"/>
    <w:rsid w:val="00AD37C5"/>
    <w:pPr>
      <w:autoSpaceDE w:val="0"/>
      <w:autoSpaceDN w:val="0"/>
      <w:adjustRightInd w:val="0"/>
    </w:pPr>
    <w:rPr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</Template>
  <TotalTime>6</TotalTime>
  <Pages>1</Pages>
  <Words>335</Words>
  <Characters>1696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10</cp:revision>
  <cp:lastPrinted>2023-11-09T12:33:00Z</cp:lastPrinted>
  <dcterms:created xsi:type="dcterms:W3CDTF">2023-11-09T12:11:00Z</dcterms:created>
  <dcterms:modified xsi:type="dcterms:W3CDTF">2023-11-09T12:35:00Z</dcterms:modified>
</cp:coreProperties>
</file>