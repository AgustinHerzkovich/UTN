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1F073DB4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355F7D">
        <w:rPr>
          <w:color w:val="000000" w:themeColor="text1"/>
          <w:sz w:val="52"/>
          <w:lang w:val="es-AR"/>
        </w:rPr>
        <w:t>1</w:t>
      </w:r>
      <w:r w:rsidR="00AE3B13">
        <w:rPr>
          <w:color w:val="000000" w:themeColor="text1"/>
          <w:sz w:val="52"/>
          <w:lang w:val="es-AR"/>
        </w:rPr>
        <w:t>4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3840323C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8B2E61">
        <w:rPr>
          <w:sz w:val="52"/>
          <w:lang w:val="es-AR"/>
        </w:rPr>
        <w:t xml:space="preserve">PLS </w:t>
      </w:r>
      <w:r w:rsidR="007177E4">
        <w:rPr>
          <w:sz w:val="52"/>
          <w:lang w:val="es-AR"/>
        </w:rPr>
        <w:t>“</w:t>
      </w:r>
      <w:r w:rsidR="0016115B">
        <w:rPr>
          <w:sz w:val="52"/>
          <w:lang w:val="es-AR"/>
        </w:rPr>
        <w:t>Maltrato laboral”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7B66E6DB" w14:textId="1934E82D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12ECF027" w14:textId="57B3E462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5E7A3FE6" w:rsidR="008E1CF1" w:rsidRPr="009A5C33" w:rsidRDefault="00D85167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26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E01C69">
              <w:rPr>
                <w:color w:val="000000" w:themeColor="text1"/>
                <w:sz w:val="20"/>
                <w:lang w:val="es-AR"/>
              </w:rPr>
              <w:t>10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47079DF3" w14:textId="3000F6A3" w:rsidR="00183A4E" w:rsidRDefault="1A643711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lastRenderedPageBreak/>
        <w:t>Enunciad</w:t>
      </w:r>
      <w:r w:rsidR="001707B7">
        <w:rPr>
          <w:b/>
          <w:bCs/>
          <w:sz w:val="28"/>
          <w:szCs w:val="28"/>
          <w:u w:val="single"/>
          <w:lang w:val="es-AR"/>
        </w:rPr>
        <w:t>o</w:t>
      </w:r>
    </w:p>
    <w:p w14:paraId="7E5763E9" w14:textId="77777777" w:rsidR="001707B7" w:rsidRDefault="001707B7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</w:p>
    <w:p w14:paraId="22D7B74A" w14:textId="147FF741" w:rsidR="00183A4E" w:rsidRDefault="00183A4E" w:rsidP="00183A4E">
      <w:r w:rsidRPr="00183A4E">
        <w:rPr>
          <w:b/>
          <w:bCs/>
        </w:rPr>
        <w:t>Objetivos:</w:t>
      </w:r>
      <w:r w:rsidRPr="00183A4E">
        <w:t xml:space="preserve"> A partir del enunciado identifique: Protagonista, Problema, Causa, Solución, Tipo de pensamiento</w:t>
      </w:r>
      <w:r>
        <w:t xml:space="preserve"> </w:t>
      </w:r>
      <w:r w:rsidRPr="00183A4E">
        <w:t>y justifique adecuadamente.</w:t>
      </w:r>
    </w:p>
    <w:p w14:paraId="797892EE" w14:textId="77777777" w:rsidR="00183A4E" w:rsidRPr="00183A4E" w:rsidRDefault="00183A4E" w:rsidP="00183A4E"/>
    <w:p w14:paraId="11BE805A" w14:textId="63B8B12D" w:rsidR="00183A4E" w:rsidRDefault="00183A4E" w:rsidP="00183A4E">
      <w:r w:rsidRPr="00183A4E">
        <w:t>Claudia, era empleada administrativa en una empresa de seguridad y vivía muy estresada su día a día</w:t>
      </w:r>
      <w:r>
        <w:t xml:space="preserve"> </w:t>
      </w:r>
      <w:r w:rsidRPr="00183A4E">
        <w:t>laboral. Estaba cansada de los malos tratos de Felipe, su jefe. Era una persona muy irritable, que le gritaba</w:t>
      </w:r>
      <w:r>
        <w:t xml:space="preserve"> </w:t>
      </w:r>
      <w:r w:rsidRPr="00183A4E">
        <w:t>al personal durante todo el día. Una mañana insultó a viva voz a un nuevo cadete porque no había conseguido</w:t>
      </w:r>
      <w:r>
        <w:t xml:space="preserve"> </w:t>
      </w:r>
      <w:r w:rsidRPr="00183A4E">
        <w:t>una revista para uno de sus hijos. Al día siguiente, Claudia llegó decidida a hacer algo al respecto, decidió</w:t>
      </w:r>
      <w:r>
        <w:t xml:space="preserve"> </w:t>
      </w:r>
      <w:r w:rsidRPr="00183A4E">
        <w:t>entonces hacer causa común con Margarita, una compañera. Claudia le pidió a su amiga que la acompañe al</w:t>
      </w:r>
      <w:r>
        <w:t xml:space="preserve"> </w:t>
      </w:r>
      <w:r w:rsidRPr="00183A4E">
        <w:t>despacho de Felipe, para exigirle un cambio de actitud</w:t>
      </w:r>
      <w:r w:rsidR="00CD3B25">
        <w:t>.</w:t>
      </w:r>
    </w:p>
    <w:p w14:paraId="1035AB52" w14:textId="77777777" w:rsidR="00CD3B25" w:rsidRPr="00183A4E" w:rsidRDefault="00CD3B25" w:rsidP="00183A4E"/>
    <w:p w14:paraId="511ADEC7" w14:textId="2AA764E4" w:rsidR="00183A4E" w:rsidRPr="00183A4E" w:rsidRDefault="00183A4E" w:rsidP="00183A4E">
      <w:r w:rsidRPr="00183A4E">
        <w:t>Cuando ambas tocaron temerosas la puerta del despacho de su jefe, una voz suave les pidió que entraran.</w:t>
      </w:r>
      <w:r w:rsidR="000C3955">
        <w:t xml:space="preserve"> </w:t>
      </w:r>
      <w:r w:rsidRPr="00183A4E">
        <w:t>Al ingresar al recinto, ni Claudia ni Margarita podían creer lo que veían: Benito, un fiel empleado de más de</w:t>
      </w:r>
      <w:r w:rsidR="000C3955">
        <w:t xml:space="preserve"> </w:t>
      </w:r>
      <w:r w:rsidRPr="00183A4E">
        <w:t>10 años de antigüedad en la compañía, ocupaba muy sonriente el sillón de Felipe. Benito las hizo pasar y les</w:t>
      </w:r>
      <w:r w:rsidR="000C3955">
        <w:t xml:space="preserve"> </w:t>
      </w:r>
      <w:r w:rsidRPr="00183A4E">
        <w:t xml:space="preserve">contó que los dueños de la empresa </w:t>
      </w:r>
      <w:r w:rsidR="00CD3B25" w:rsidRPr="00183A4E">
        <w:t>había</w:t>
      </w:r>
      <w:r w:rsidR="00CD3B25">
        <w:t>n</w:t>
      </w:r>
      <w:r w:rsidRPr="00183A4E">
        <w:t xml:space="preserve"> decidi</w:t>
      </w:r>
      <w:r w:rsidR="001707B7">
        <w:t>do</w:t>
      </w:r>
      <w:r w:rsidRPr="00183A4E">
        <w:t xml:space="preserve"> correr a Felipe por malos tratos. Les contó </w:t>
      </w:r>
      <w:r w:rsidR="00CD3B25" w:rsidRPr="00183A4E">
        <w:t>que,</w:t>
      </w:r>
      <w:r w:rsidRPr="00183A4E">
        <w:t xml:space="preserve"> debido a</w:t>
      </w:r>
      <w:r w:rsidR="00CD3B25">
        <w:t xml:space="preserve"> </w:t>
      </w:r>
      <w:r w:rsidRPr="00183A4E">
        <w:t>los rumores, nunca probados, sobre Felipe, est</w:t>
      </w:r>
      <w:r w:rsidR="008C22FC">
        <w:t xml:space="preserve">a </w:t>
      </w:r>
      <w:r w:rsidRPr="00183A4E">
        <w:t>situación inquietaba a los socios, ya que ellos querían un</w:t>
      </w:r>
      <w:r w:rsidR="000C3955">
        <w:t xml:space="preserve"> </w:t>
      </w:r>
      <w:r w:rsidRPr="00183A4E">
        <w:t>buen ambiente para sus empleados. Decidieron, entonces, enviar a un conocido a hacerse pasar como cadete</w:t>
      </w:r>
      <w:r w:rsidR="000C3955">
        <w:t xml:space="preserve"> </w:t>
      </w:r>
      <w:r w:rsidRPr="00183A4E">
        <w:t>(esto les permitiría</w:t>
      </w:r>
      <w:r w:rsidR="00B85331">
        <w:t xml:space="preserve"> </w:t>
      </w:r>
      <w:r w:rsidRPr="00183A4E">
        <w:t>encontrar pruebas para echarlo con causa). Cuando el falso cadete fue maltratado por</w:t>
      </w:r>
      <w:r w:rsidR="000C3955">
        <w:t xml:space="preserve"> </w:t>
      </w:r>
      <w:r w:rsidRPr="00183A4E">
        <w:t>Felipe de inmediato se los hizo saber y despidieron al hombre, sin dudarlo.</w:t>
      </w:r>
    </w:p>
    <w:p w14:paraId="59FE3013" w14:textId="2798C563" w:rsidR="67CFCA47" w:rsidRDefault="67CFCA47"/>
    <w:p w14:paraId="2A290A95" w14:textId="33C947F5" w:rsidR="00DB64DF" w:rsidRDefault="00DB64DF" w:rsidP="67CFCA47">
      <w:pPr>
        <w:tabs>
          <w:tab w:val="left" w:pos="720"/>
        </w:tabs>
      </w:pPr>
      <w:r>
        <w:rPr>
          <w:b/>
          <w:bCs/>
          <w:sz w:val="28"/>
          <w:szCs w:val="28"/>
          <w:u w:val="single"/>
          <w:lang w:val="es-AR"/>
        </w:rPr>
        <w:t>Resolución</w:t>
      </w:r>
    </w:p>
    <w:p w14:paraId="443DA3F8" w14:textId="6F3E976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14678E3B" w14:textId="7E4976D1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Protagonista:</w:t>
      </w:r>
      <w:r w:rsidR="00A07500">
        <w:rPr>
          <w:lang w:val="es-AR"/>
        </w:rPr>
        <w:t xml:space="preserve"> Claudia.</w:t>
      </w:r>
    </w:p>
    <w:p w14:paraId="16DB64AF" w14:textId="2869802B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37D231C3" w14:textId="4F09F3CB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Problema:</w:t>
      </w:r>
      <w:r w:rsidRPr="67CFCA47">
        <w:rPr>
          <w:lang w:val="es-AR"/>
        </w:rPr>
        <w:t xml:space="preserve"> </w:t>
      </w:r>
      <w:r w:rsidR="00B7369F">
        <w:rPr>
          <w:lang w:val="es-AR"/>
        </w:rPr>
        <w:t>Claudia vivía muy estresada su día a día laboral.</w:t>
      </w:r>
    </w:p>
    <w:p w14:paraId="1A100B45" w14:textId="5B741572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06683AB8" w14:textId="5C2EE9FC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Causa:</w:t>
      </w:r>
      <w:r w:rsidRPr="67CFCA47">
        <w:rPr>
          <w:lang w:val="es-AR"/>
        </w:rPr>
        <w:t xml:space="preserve"> </w:t>
      </w:r>
      <w:r w:rsidR="00B7369F">
        <w:rPr>
          <w:lang w:val="es-AR"/>
        </w:rPr>
        <w:t xml:space="preserve"> </w:t>
      </w:r>
      <w:r w:rsidR="002E5AB1">
        <w:rPr>
          <w:lang w:val="es-AR"/>
        </w:rPr>
        <w:t>Los maltratos de su jefe</w:t>
      </w:r>
      <w:r w:rsidR="00461285">
        <w:rPr>
          <w:lang w:val="es-AR"/>
        </w:rPr>
        <w:t>, Felipe</w:t>
      </w:r>
      <w:r w:rsidR="002E5AB1">
        <w:rPr>
          <w:lang w:val="es-AR"/>
        </w:rPr>
        <w:t>, que le gritaba al personal durante todo el día.</w:t>
      </w:r>
    </w:p>
    <w:p w14:paraId="568640C1" w14:textId="3F339BA0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75B1982C" w14:textId="1A257860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Solución:</w:t>
      </w:r>
      <w:r w:rsidRPr="67CFCA47">
        <w:rPr>
          <w:lang w:val="es-AR"/>
        </w:rPr>
        <w:t xml:space="preserve"> </w:t>
      </w:r>
      <w:r w:rsidR="00461285">
        <w:rPr>
          <w:lang w:val="es-AR"/>
        </w:rPr>
        <w:t xml:space="preserve">Hacer causa </w:t>
      </w:r>
      <w:r w:rsidR="005B273E">
        <w:rPr>
          <w:lang w:val="es-AR"/>
        </w:rPr>
        <w:t>común</w:t>
      </w:r>
      <w:r w:rsidR="00461285">
        <w:rPr>
          <w:lang w:val="es-AR"/>
        </w:rPr>
        <w:t xml:space="preserve"> con </w:t>
      </w:r>
      <w:r w:rsidR="005B273E">
        <w:rPr>
          <w:lang w:val="es-AR"/>
        </w:rPr>
        <w:t>Margarita</w:t>
      </w:r>
      <w:r w:rsidR="00461285">
        <w:rPr>
          <w:lang w:val="es-AR"/>
        </w:rPr>
        <w:t>, una compañera, para exigirle a su jefe</w:t>
      </w:r>
      <w:r w:rsidR="005B273E">
        <w:rPr>
          <w:lang w:val="es-AR"/>
        </w:rPr>
        <w:t xml:space="preserve"> un cambio de actitud.</w:t>
      </w:r>
    </w:p>
    <w:p w14:paraId="3F036C79" w14:textId="69F249DC" w:rsidR="67CFCA47" w:rsidRDefault="67CFCA47" w:rsidP="67CFCA47">
      <w:pPr>
        <w:tabs>
          <w:tab w:val="left" w:pos="720"/>
        </w:tabs>
      </w:pPr>
    </w:p>
    <w:p w14:paraId="0BD48D5D" w14:textId="0C805021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Tipo de Pensamiento:</w:t>
      </w:r>
      <w:r w:rsidR="005B273E">
        <w:rPr>
          <w:lang w:val="es-AR"/>
        </w:rPr>
        <w:t xml:space="preserve"> Pensamiento lineal.</w:t>
      </w:r>
    </w:p>
    <w:p w14:paraId="78C699D1" w14:textId="4D77735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7B614A56" w14:textId="74722028" w:rsidR="67CFCA47" w:rsidRDefault="67CFCA47" w:rsidP="67CFCA47">
      <w:pPr>
        <w:tabs>
          <w:tab w:val="left" w:pos="720"/>
        </w:tabs>
        <w:rPr>
          <w:lang w:val="es-AR"/>
        </w:rPr>
      </w:pPr>
      <w:r w:rsidRPr="67CFCA47">
        <w:rPr>
          <w:u w:val="single"/>
          <w:lang w:val="es-AR"/>
        </w:rPr>
        <w:t>Justificación:</w:t>
      </w:r>
      <w:r w:rsidRPr="67CFCA47">
        <w:rPr>
          <w:lang w:val="es-AR"/>
        </w:rPr>
        <w:t xml:space="preserve"> </w:t>
      </w:r>
      <w:r w:rsidR="005B273E">
        <w:rPr>
          <w:lang w:val="es-AR"/>
        </w:rPr>
        <w:t xml:space="preserve">El enfoque que utiliza Claudia para resolver su problema de estrés en </w:t>
      </w:r>
      <w:r w:rsidR="00946C74">
        <w:rPr>
          <w:lang w:val="es-AR"/>
        </w:rPr>
        <w:t xml:space="preserve">la vida laboral es de tipo lineal, debido a que la </w:t>
      </w:r>
      <w:r w:rsidR="00F254D7">
        <w:rPr>
          <w:lang w:val="es-AR"/>
        </w:rPr>
        <w:t>solución que</w:t>
      </w:r>
      <w:r w:rsidR="00946C74">
        <w:rPr>
          <w:lang w:val="es-AR"/>
        </w:rPr>
        <w:t xml:space="preserve"> plantea </w:t>
      </w:r>
      <w:r w:rsidR="00916444">
        <w:rPr>
          <w:lang w:val="es-AR"/>
        </w:rPr>
        <w:t xml:space="preserve">radica en exigir un cambio de actitud de su jefe Felipe, </w:t>
      </w:r>
      <w:r w:rsidR="00E62ED5">
        <w:rPr>
          <w:lang w:val="es-AR"/>
        </w:rPr>
        <w:t xml:space="preserve">apuntando a mitigar los maltratos que este </w:t>
      </w:r>
      <w:r w:rsidR="00F254D7">
        <w:rPr>
          <w:lang w:val="es-AR"/>
        </w:rPr>
        <w:t>imponía sobre sus empleados, y de esta manera, eliminando</w:t>
      </w:r>
      <w:r w:rsidR="00D54EDA">
        <w:rPr>
          <w:lang w:val="es-AR"/>
        </w:rPr>
        <w:t xml:space="preserve"> </w:t>
      </w:r>
      <w:r w:rsidR="00F254D7">
        <w:rPr>
          <w:lang w:val="es-AR"/>
        </w:rPr>
        <w:t>la causa de su problema de estrés.</w:t>
      </w:r>
    </w:p>
    <w:p w14:paraId="520703BB" w14:textId="5FEC80C2" w:rsidR="001C420B" w:rsidRDefault="001C420B" w:rsidP="67CFCA47">
      <w:pPr>
        <w:tabs>
          <w:tab w:val="left" w:pos="720"/>
        </w:tabs>
        <w:rPr>
          <w:lang w:val="es-AR"/>
        </w:rPr>
      </w:pPr>
      <w:r>
        <w:rPr>
          <w:lang w:val="es-AR"/>
        </w:rPr>
        <w:t xml:space="preserve">Sin embargo, la solución no llegó a ser aplicada </w:t>
      </w:r>
      <w:r w:rsidR="00CE2945">
        <w:rPr>
          <w:lang w:val="es-AR"/>
        </w:rPr>
        <w:t>ya que,</w:t>
      </w:r>
      <w:r>
        <w:rPr>
          <w:lang w:val="es-AR"/>
        </w:rPr>
        <w:t xml:space="preserve"> a la hora de enfrentar a su jefe, resulta que este ya había sido expulsado</w:t>
      </w:r>
      <w:r w:rsidR="00FF685B">
        <w:rPr>
          <w:lang w:val="es-AR"/>
        </w:rPr>
        <w:t xml:space="preserve"> por los dueños de la empresa.</w:t>
      </w:r>
    </w:p>
    <w:p w14:paraId="49010E6A" w14:textId="5F3A008F" w:rsidR="00F254D7" w:rsidRDefault="00F254D7" w:rsidP="67CFCA47">
      <w:pPr>
        <w:tabs>
          <w:tab w:val="left" w:pos="720"/>
        </w:tabs>
      </w:pPr>
    </w:p>
    <w:p w14:paraId="1DE94D2C" w14:textId="6996E735" w:rsidR="67CFCA47" w:rsidRDefault="67CFCA47" w:rsidP="67CFCA47">
      <w:pPr>
        <w:tabs>
          <w:tab w:val="left" w:pos="720"/>
        </w:tabs>
        <w:rPr>
          <w:lang w:val="es-AR"/>
        </w:rPr>
      </w:pPr>
    </w:p>
    <w:p w14:paraId="635E510D" w14:textId="653B3FE7" w:rsidR="67CFCA47" w:rsidRDefault="67CFCA47" w:rsidP="67CFCA47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614F003" w14:textId="77777777" w:rsidR="008B2F0A" w:rsidRDefault="008B2F0A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43E71B3" w14:textId="731FC79F" w:rsidR="001827B1" w:rsidRPr="0021675A" w:rsidRDefault="001827B1" w:rsidP="001B2F8E">
      <w:pPr>
        <w:jc w:val="center"/>
      </w:pPr>
    </w:p>
    <w:sectPr w:rsidR="001827B1" w:rsidRPr="0021675A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2A6F" w14:textId="77777777" w:rsidR="0054198B" w:rsidRDefault="0054198B">
      <w:r>
        <w:separator/>
      </w:r>
    </w:p>
  </w:endnote>
  <w:endnote w:type="continuationSeparator" w:id="0">
    <w:p w14:paraId="0872D202" w14:textId="77777777" w:rsidR="0054198B" w:rsidRDefault="0054198B">
      <w:r>
        <w:continuationSeparator/>
      </w:r>
    </w:p>
  </w:endnote>
  <w:endnote w:type="continuationNotice" w:id="1">
    <w:p w14:paraId="7282B89C" w14:textId="77777777" w:rsidR="0054198B" w:rsidRDefault="00541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473E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AF7B" w14:textId="77777777" w:rsidR="0054198B" w:rsidRDefault="0054198B">
      <w:r>
        <w:separator/>
      </w:r>
    </w:p>
  </w:footnote>
  <w:footnote w:type="continuationSeparator" w:id="0">
    <w:p w14:paraId="3841E219" w14:textId="77777777" w:rsidR="0054198B" w:rsidRDefault="0054198B">
      <w:r>
        <w:continuationSeparator/>
      </w:r>
    </w:p>
  </w:footnote>
  <w:footnote w:type="continuationNotice" w:id="1">
    <w:p w14:paraId="5541CF0F" w14:textId="77777777" w:rsidR="0054198B" w:rsidRDefault="005419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4D8A2DE2" w:rsidR="00C92E7D" w:rsidRDefault="00C92E7D" w:rsidP="00C92E7D">
          <w:pPr>
            <w:pStyle w:val="Encabezado"/>
          </w:pPr>
          <w:r>
            <w:t xml:space="preserve">TP Nro.: </w:t>
          </w:r>
          <w:r w:rsidR="00A5666A">
            <w:t>1</w:t>
          </w:r>
          <w:r w:rsidR="001B2F8E">
            <w:t>2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73B95E38" w:rsidR="00C92E7D" w:rsidRDefault="00C92E7D" w:rsidP="00C92E7D">
          <w:pPr>
            <w:pStyle w:val="Encabezado"/>
          </w:pPr>
          <w:r>
            <w:t xml:space="preserve"> Tema: </w:t>
          </w:r>
          <w:r w:rsidR="00584B4A">
            <w:t>PLS “Donde hay luz hay esperanza”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431EA3D8" w:rsidR="008E1CF1" w:rsidRDefault="008E1CF1">
          <w:pPr>
            <w:pStyle w:val="Encabezado"/>
          </w:pPr>
          <w:r>
            <w:t xml:space="preserve">TP Nro.: </w:t>
          </w:r>
          <w:r w:rsidR="00A5666A">
            <w:t>1</w:t>
          </w:r>
          <w:r w:rsidR="00AE3B13">
            <w:t>4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7F4689D1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8B2E61">
            <w:t>PLS “</w:t>
          </w:r>
          <w:r w:rsidR="00173B36">
            <w:t>Maltrato laboral</w:t>
          </w:r>
          <w:r w:rsidR="008B2E61">
            <w:t>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273"/>
    <w:rsid w:val="00033BFE"/>
    <w:rsid w:val="000364C8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97759"/>
    <w:rsid w:val="000A51E5"/>
    <w:rsid w:val="000B5C98"/>
    <w:rsid w:val="000C0494"/>
    <w:rsid w:val="000C3955"/>
    <w:rsid w:val="000C4DC5"/>
    <w:rsid w:val="000C7F3C"/>
    <w:rsid w:val="000D1A5D"/>
    <w:rsid w:val="000D2F55"/>
    <w:rsid w:val="000E1128"/>
    <w:rsid w:val="000E498C"/>
    <w:rsid w:val="000E54F5"/>
    <w:rsid w:val="000F0F2C"/>
    <w:rsid w:val="000F47BD"/>
    <w:rsid w:val="000F6793"/>
    <w:rsid w:val="000F7780"/>
    <w:rsid w:val="000F79FF"/>
    <w:rsid w:val="00101D8A"/>
    <w:rsid w:val="00105BB5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115B"/>
    <w:rsid w:val="00163765"/>
    <w:rsid w:val="001707B7"/>
    <w:rsid w:val="00173B36"/>
    <w:rsid w:val="00174FE3"/>
    <w:rsid w:val="00175684"/>
    <w:rsid w:val="00175DD9"/>
    <w:rsid w:val="00177E64"/>
    <w:rsid w:val="00181C59"/>
    <w:rsid w:val="001827B1"/>
    <w:rsid w:val="00183A4E"/>
    <w:rsid w:val="001920B1"/>
    <w:rsid w:val="001923EC"/>
    <w:rsid w:val="001924AA"/>
    <w:rsid w:val="00197409"/>
    <w:rsid w:val="001A1995"/>
    <w:rsid w:val="001A709E"/>
    <w:rsid w:val="001A7647"/>
    <w:rsid w:val="001B2F8E"/>
    <w:rsid w:val="001B6B9E"/>
    <w:rsid w:val="001C1BEC"/>
    <w:rsid w:val="001C2C9F"/>
    <w:rsid w:val="001C3462"/>
    <w:rsid w:val="001C420B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1675A"/>
    <w:rsid w:val="00226A6F"/>
    <w:rsid w:val="002348E2"/>
    <w:rsid w:val="002354F5"/>
    <w:rsid w:val="00235C32"/>
    <w:rsid w:val="002425B0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907F5"/>
    <w:rsid w:val="00290CA4"/>
    <w:rsid w:val="002A0A18"/>
    <w:rsid w:val="002A0AAA"/>
    <w:rsid w:val="002A2538"/>
    <w:rsid w:val="002A3C11"/>
    <w:rsid w:val="002A4F95"/>
    <w:rsid w:val="002C0273"/>
    <w:rsid w:val="002C45FD"/>
    <w:rsid w:val="002C4FC4"/>
    <w:rsid w:val="002D4D8C"/>
    <w:rsid w:val="002D5861"/>
    <w:rsid w:val="002E0243"/>
    <w:rsid w:val="002E0D50"/>
    <w:rsid w:val="002E5050"/>
    <w:rsid w:val="002E5AB1"/>
    <w:rsid w:val="002F282E"/>
    <w:rsid w:val="003007D4"/>
    <w:rsid w:val="003018DE"/>
    <w:rsid w:val="00305758"/>
    <w:rsid w:val="00307725"/>
    <w:rsid w:val="00312F40"/>
    <w:rsid w:val="0031496A"/>
    <w:rsid w:val="00317E12"/>
    <w:rsid w:val="0032611A"/>
    <w:rsid w:val="00331612"/>
    <w:rsid w:val="00334C4D"/>
    <w:rsid w:val="00334FC2"/>
    <w:rsid w:val="00336A5C"/>
    <w:rsid w:val="00337580"/>
    <w:rsid w:val="003416C0"/>
    <w:rsid w:val="00342A9A"/>
    <w:rsid w:val="00344237"/>
    <w:rsid w:val="00346752"/>
    <w:rsid w:val="00355F7D"/>
    <w:rsid w:val="00360D52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114D"/>
    <w:rsid w:val="003D22A6"/>
    <w:rsid w:val="003D2B45"/>
    <w:rsid w:val="003D45DD"/>
    <w:rsid w:val="003D5C08"/>
    <w:rsid w:val="003E348D"/>
    <w:rsid w:val="003E4E9A"/>
    <w:rsid w:val="003E5D70"/>
    <w:rsid w:val="003F1666"/>
    <w:rsid w:val="003F36FA"/>
    <w:rsid w:val="003F5F01"/>
    <w:rsid w:val="00410A02"/>
    <w:rsid w:val="00414ADB"/>
    <w:rsid w:val="00432970"/>
    <w:rsid w:val="00432A97"/>
    <w:rsid w:val="00433CA0"/>
    <w:rsid w:val="0044463C"/>
    <w:rsid w:val="00451EF5"/>
    <w:rsid w:val="004532AC"/>
    <w:rsid w:val="004534FF"/>
    <w:rsid w:val="00461285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A630B"/>
    <w:rsid w:val="004B3D4A"/>
    <w:rsid w:val="004C07EE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26181"/>
    <w:rsid w:val="00532020"/>
    <w:rsid w:val="00540617"/>
    <w:rsid w:val="00540CB6"/>
    <w:rsid w:val="0054198B"/>
    <w:rsid w:val="005608F2"/>
    <w:rsid w:val="005630FB"/>
    <w:rsid w:val="00571FC9"/>
    <w:rsid w:val="00577372"/>
    <w:rsid w:val="00584B4A"/>
    <w:rsid w:val="00585E4F"/>
    <w:rsid w:val="00595A19"/>
    <w:rsid w:val="005A56D4"/>
    <w:rsid w:val="005B273E"/>
    <w:rsid w:val="005B3566"/>
    <w:rsid w:val="005B6EBE"/>
    <w:rsid w:val="005B7A69"/>
    <w:rsid w:val="005C6129"/>
    <w:rsid w:val="005E4D65"/>
    <w:rsid w:val="005F0AC5"/>
    <w:rsid w:val="00601298"/>
    <w:rsid w:val="00602280"/>
    <w:rsid w:val="00602546"/>
    <w:rsid w:val="00604410"/>
    <w:rsid w:val="006078CC"/>
    <w:rsid w:val="00610BD9"/>
    <w:rsid w:val="00610E27"/>
    <w:rsid w:val="00611340"/>
    <w:rsid w:val="0061231C"/>
    <w:rsid w:val="00620DA4"/>
    <w:rsid w:val="00624081"/>
    <w:rsid w:val="00632395"/>
    <w:rsid w:val="006356FA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A4B01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734D"/>
    <w:rsid w:val="006F5073"/>
    <w:rsid w:val="007113AB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3617"/>
    <w:rsid w:val="00776677"/>
    <w:rsid w:val="00781ED1"/>
    <w:rsid w:val="00786DDB"/>
    <w:rsid w:val="007870E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B8C"/>
    <w:rsid w:val="00864DF4"/>
    <w:rsid w:val="00865BB4"/>
    <w:rsid w:val="00870B5A"/>
    <w:rsid w:val="00877F62"/>
    <w:rsid w:val="0088298D"/>
    <w:rsid w:val="0089224E"/>
    <w:rsid w:val="008A0B06"/>
    <w:rsid w:val="008A2680"/>
    <w:rsid w:val="008A3704"/>
    <w:rsid w:val="008A6DE4"/>
    <w:rsid w:val="008B2E61"/>
    <w:rsid w:val="008B2F0A"/>
    <w:rsid w:val="008B53B4"/>
    <w:rsid w:val="008C22FC"/>
    <w:rsid w:val="008C6698"/>
    <w:rsid w:val="008C66D9"/>
    <w:rsid w:val="008D5445"/>
    <w:rsid w:val="008D6E2D"/>
    <w:rsid w:val="008E0030"/>
    <w:rsid w:val="008E1CF1"/>
    <w:rsid w:val="008E24C3"/>
    <w:rsid w:val="008E27C1"/>
    <w:rsid w:val="008E2C3C"/>
    <w:rsid w:val="008E3799"/>
    <w:rsid w:val="008E6D12"/>
    <w:rsid w:val="008E77CB"/>
    <w:rsid w:val="008F7E0A"/>
    <w:rsid w:val="00900D04"/>
    <w:rsid w:val="00901C81"/>
    <w:rsid w:val="00916444"/>
    <w:rsid w:val="00916E7D"/>
    <w:rsid w:val="00917653"/>
    <w:rsid w:val="00932951"/>
    <w:rsid w:val="00944234"/>
    <w:rsid w:val="00946453"/>
    <w:rsid w:val="00946C74"/>
    <w:rsid w:val="00953DAC"/>
    <w:rsid w:val="00957715"/>
    <w:rsid w:val="00960AC4"/>
    <w:rsid w:val="00962A00"/>
    <w:rsid w:val="00963166"/>
    <w:rsid w:val="00963212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37CB"/>
    <w:rsid w:val="00A04A1C"/>
    <w:rsid w:val="00A05DA6"/>
    <w:rsid w:val="00A07500"/>
    <w:rsid w:val="00A1331D"/>
    <w:rsid w:val="00A201BC"/>
    <w:rsid w:val="00A22A49"/>
    <w:rsid w:val="00A37AB5"/>
    <w:rsid w:val="00A43E8B"/>
    <w:rsid w:val="00A477A6"/>
    <w:rsid w:val="00A53BD0"/>
    <w:rsid w:val="00A5666A"/>
    <w:rsid w:val="00A5767E"/>
    <w:rsid w:val="00A63C62"/>
    <w:rsid w:val="00A7156F"/>
    <w:rsid w:val="00A72B62"/>
    <w:rsid w:val="00A73B83"/>
    <w:rsid w:val="00A741BB"/>
    <w:rsid w:val="00A83A17"/>
    <w:rsid w:val="00A8473E"/>
    <w:rsid w:val="00A85B39"/>
    <w:rsid w:val="00A87238"/>
    <w:rsid w:val="00A90E69"/>
    <w:rsid w:val="00A938A1"/>
    <w:rsid w:val="00AA19FB"/>
    <w:rsid w:val="00AA3B45"/>
    <w:rsid w:val="00AA5C41"/>
    <w:rsid w:val="00AB379B"/>
    <w:rsid w:val="00AB40C4"/>
    <w:rsid w:val="00AC0339"/>
    <w:rsid w:val="00AC199B"/>
    <w:rsid w:val="00AC4541"/>
    <w:rsid w:val="00AC6F81"/>
    <w:rsid w:val="00AD06C4"/>
    <w:rsid w:val="00AD223D"/>
    <w:rsid w:val="00AD375D"/>
    <w:rsid w:val="00AD38BD"/>
    <w:rsid w:val="00AE3B13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149F"/>
    <w:rsid w:val="00B4770C"/>
    <w:rsid w:val="00B57E65"/>
    <w:rsid w:val="00B70168"/>
    <w:rsid w:val="00B7369F"/>
    <w:rsid w:val="00B77DAB"/>
    <w:rsid w:val="00B85331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07392"/>
    <w:rsid w:val="00C137F7"/>
    <w:rsid w:val="00C15696"/>
    <w:rsid w:val="00C17ABE"/>
    <w:rsid w:val="00C203B9"/>
    <w:rsid w:val="00C32B93"/>
    <w:rsid w:val="00C600A9"/>
    <w:rsid w:val="00C6604E"/>
    <w:rsid w:val="00C66F6B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4E2"/>
    <w:rsid w:val="00C92E7D"/>
    <w:rsid w:val="00C951F7"/>
    <w:rsid w:val="00CA1451"/>
    <w:rsid w:val="00CA2CD7"/>
    <w:rsid w:val="00CB3831"/>
    <w:rsid w:val="00CB5395"/>
    <w:rsid w:val="00CC39AD"/>
    <w:rsid w:val="00CD3B25"/>
    <w:rsid w:val="00CE25D0"/>
    <w:rsid w:val="00CE2945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20F7E"/>
    <w:rsid w:val="00D31BDB"/>
    <w:rsid w:val="00D3750F"/>
    <w:rsid w:val="00D402A2"/>
    <w:rsid w:val="00D54EDA"/>
    <w:rsid w:val="00D61027"/>
    <w:rsid w:val="00D67A41"/>
    <w:rsid w:val="00D70889"/>
    <w:rsid w:val="00D72148"/>
    <w:rsid w:val="00D764E7"/>
    <w:rsid w:val="00D82759"/>
    <w:rsid w:val="00D85167"/>
    <w:rsid w:val="00D9390D"/>
    <w:rsid w:val="00DA0D2B"/>
    <w:rsid w:val="00DB5B27"/>
    <w:rsid w:val="00DB5EE1"/>
    <w:rsid w:val="00DB5F6B"/>
    <w:rsid w:val="00DB64DF"/>
    <w:rsid w:val="00DC2715"/>
    <w:rsid w:val="00DC6AA8"/>
    <w:rsid w:val="00DD4843"/>
    <w:rsid w:val="00DD73E5"/>
    <w:rsid w:val="00DE4D06"/>
    <w:rsid w:val="00DF1F1E"/>
    <w:rsid w:val="00DF3876"/>
    <w:rsid w:val="00DF3C4E"/>
    <w:rsid w:val="00E01C69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2ED5"/>
    <w:rsid w:val="00E63D63"/>
    <w:rsid w:val="00E64AC7"/>
    <w:rsid w:val="00E67F32"/>
    <w:rsid w:val="00E72EDF"/>
    <w:rsid w:val="00E76F2B"/>
    <w:rsid w:val="00E77A83"/>
    <w:rsid w:val="00E8033E"/>
    <w:rsid w:val="00E82C10"/>
    <w:rsid w:val="00E8399E"/>
    <w:rsid w:val="00E84213"/>
    <w:rsid w:val="00E9079F"/>
    <w:rsid w:val="00E9159E"/>
    <w:rsid w:val="00EA0304"/>
    <w:rsid w:val="00EB12D8"/>
    <w:rsid w:val="00EB3F1E"/>
    <w:rsid w:val="00EB539A"/>
    <w:rsid w:val="00EC22D4"/>
    <w:rsid w:val="00ED4B7C"/>
    <w:rsid w:val="00ED729E"/>
    <w:rsid w:val="00EE1F77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254D7"/>
    <w:rsid w:val="00F318CB"/>
    <w:rsid w:val="00F359F3"/>
    <w:rsid w:val="00F36013"/>
    <w:rsid w:val="00F4241C"/>
    <w:rsid w:val="00F44242"/>
    <w:rsid w:val="00F4561C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65AD"/>
    <w:rsid w:val="00FD6791"/>
    <w:rsid w:val="00FF685B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EFC647B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1FE15D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3DACD9"/>
    <w:rsid w:val="6653176D"/>
    <w:rsid w:val="66D6AC57"/>
    <w:rsid w:val="67CFCA4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25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28</cp:revision>
  <cp:lastPrinted>2023-10-20T18:03:00Z</cp:lastPrinted>
  <dcterms:created xsi:type="dcterms:W3CDTF">2023-10-20T18:03:00Z</dcterms:created>
  <dcterms:modified xsi:type="dcterms:W3CDTF">2023-10-20T18:27:00Z</dcterms:modified>
</cp:coreProperties>
</file>