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E99C95" w14:textId="3C41162B" w:rsidR="008E1CF1" w:rsidRPr="002A2538" w:rsidRDefault="597341BA">
      <w:pPr>
        <w:rPr>
          <w:lang w:val="es-AR"/>
        </w:rPr>
      </w:pPr>
      <w:r w:rsidRPr="597341BA">
        <w:rPr>
          <w:lang w:val="es-AR"/>
        </w:rPr>
        <w:t>UTN – FACULTAD REGIONAL BUENOS AIRES</w:t>
      </w:r>
    </w:p>
    <w:p w14:paraId="5928F70A" w14:textId="04E8EA87" w:rsidR="008E1CF1" w:rsidRPr="002A2538" w:rsidRDefault="008E1CF1">
      <w:pPr>
        <w:rPr>
          <w:lang w:val="es-AR"/>
        </w:rPr>
      </w:pPr>
      <w:r w:rsidRPr="002A2538">
        <w:rPr>
          <w:lang w:val="es-AR"/>
        </w:rPr>
        <w:t>Materia:</w:t>
      </w:r>
      <w:r w:rsidR="0089224E" w:rsidRPr="002A2538">
        <w:rPr>
          <w:lang w:val="es-AR"/>
        </w:rPr>
        <w:t xml:space="preserve"> </w:t>
      </w:r>
      <w:r w:rsidR="00601298" w:rsidRPr="002A2538">
        <w:rPr>
          <w:lang w:val="es-AR"/>
        </w:rPr>
        <w:t xml:space="preserve">Sistemas y </w:t>
      </w:r>
      <w:r w:rsidR="008561F4">
        <w:rPr>
          <w:lang w:val="es-AR"/>
        </w:rPr>
        <w:t>Procesos de Negocio</w:t>
      </w:r>
      <w:r w:rsidR="00601298" w:rsidRPr="002A2538">
        <w:rPr>
          <w:lang w:val="es-AR"/>
        </w:rPr>
        <w:t xml:space="preserve"> – 20</w:t>
      </w:r>
      <w:r w:rsidR="00312F40">
        <w:rPr>
          <w:lang w:val="es-AR"/>
        </w:rPr>
        <w:t>23</w:t>
      </w:r>
    </w:p>
    <w:p w14:paraId="139A1EAA" w14:textId="77777777" w:rsidR="008E1CF1" w:rsidRPr="002A2538" w:rsidRDefault="00624081">
      <w:pPr>
        <w:rPr>
          <w:lang w:val="es-AR"/>
        </w:rPr>
      </w:pPr>
      <w:r w:rsidRPr="002A2538">
        <w:rPr>
          <w:lang w:val="es-AR"/>
        </w:rPr>
        <w:t>CURSO K</w:t>
      </w:r>
      <w:r w:rsidR="00312F40">
        <w:rPr>
          <w:lang w:val="es-AR"/>
        </w:rPr>
        <w:t>1029</w:t>
      </w:r>
    </w:p>
    <w:p w14:paraId="1A97260B" w14:textId="77777777" w:rsidR="008E1CF1" w:rsidRPr="002A2538" w:rsidRDefault="008E1CF1">
      <w:pPr>
        <w:rPr>
          <w:lang w:val="es-AR"/>
        </w:rPr>
      </w:pPr>
    </w:p>
    <w:p w14:paraId="339B3602" w14:textId="77777777" w:rsidR="008E1CF1" w:rsidRPr="002A2538" w:rsidRDefault="008E1CF1">
      <w:pPr>
        <w:rPr>
          <w:lang w:val="es-AR"/>
        </w:rPr>
      </w:pPr>
    </w:p>
    <w:p w14:paraId="6473C58A" w14:textId="77777777" w:rsidR="008E1CF1" w:rsidRPr="002A2538" w:rsidRDefault="008E1CF1">
      <w:pPr>
        <w:rPr>
          <w:lang w:val="es-AR"/>
        </w:rPr>
      </w:pPr>
    </w:p>
    <w:p w14:paraId="486E1EAB" w14:textId="77777777" w:rsidR="008E1CF1" w:rsidRPr="002A2538" w:rsidRDefault="008E1CF1">
      <w:pPr>
        <w:rPr>
          <w:lang w:val="es-AR"/>
        </w:rPr>
      </w:pPr>
    </w:p>
    <w:p w14:paraId="439B504D" w14:textId="77777777" w:rsidR="008E1CF1" w:rsidRPr="002A2538" w:rsidRDefault="008E1CF1">
      <w:pPr>
        <w:rPr>
          <w:lang w:val="es-AR"/>
        </w:rPr>
      </w:pPr>
    </w:p>
    <w:p w14:paraId="38646D12" w14:textId="77777777" w:rsidR="008E1CF1" w:rsidRPr="002A2538" w:rsidRDefault="008E1CF1">
      <w:pPr>
        <w:rPr>
          <w:lang w:val="es-AR"/>
        </w:rPr>
      </w:pPr>
    </w:p>
    <w:p w14:paraId="7FB90FDF" w14:textId="77777777" w:rsidR="008E1CF1" w:rsidRPr="002A2538" w:rsidRDefault="008E1CF1">
      <w:pPr>
        <w:rPr>
          <w:lang w:val="es-AR"/>
        </w:rPr>
      </w:pPr>
    </w:p>
    <w:p w14:paraId="79A2D106" w14:textId="77777777" w:rsidR="008E1CF1" w:rsidRPr="002A2538" w:rsidRDefault="008E1CF1">
      <w:pPr>
        <w:rPr>
          <w:lang w:val="es-AR"/>
        </w:rPr>
      </w:pPr>
    </w:p>
    <w:p w14:paraId="7639CC7C" w14:textId="77777777" w:rsidR="008E1CF1" w:rsidRPr="002A2538" w:rsidRDefault="008E1CF1">
      <w:pPr>
        <w:rPr>
          <w:lang w:val="es-AR"/>
        </w:rPr>
      </w:pPr>
    </w:p>
    <w:p w14:paraId="2266B440" w14:textId="77777777" w:rsidR="008E1CF1" w:rsidRPr="002A2538" w:rsidRDefault="008E1CF1">
      <w:pPr>
        <w:rPr>
          <w:lang w:val="es-AR"/>
        </w:rPr>
      </w:pPr>
    </w:p>
    <w:p w14:paraId="591DB0D3" w14:textId="77777777" w:rsidR="008E1CF1" w:rsidRPr="00A87238" w:rsidRDefault="008E1CF1">
      <w:pPr>
        <w:rPr>
          <w:color w:val="000000" w:themeColor="text1"/>
          <w:lang w:val="es-AR"/>
        </w:rPr>
      </w:pPr>
    </w:p>
    <w:p w14:paraId="6315639F" w14:textId="096DC477" w:rsidR="00312F40" w:rsidRPr="00A87238" w:rsidRDefault="008E1CF1">
      <w:pPr>
        <w:jc w:val="center"/>
        <w:rPr>
          <w:color w:val="000000" w:themeColor="text1"/>
          <w:sz w:val="52"/>
          <w:lang w:val="es-AR"/>
        </w:rPr>
      </w:pPr>
      <w:r w:rsidRPr="00A87238">
        <w:rPr>
          <w:color w:val="000000" w:themeColor="text1"/>
          <w:sz w:val="52"/>
          <w:lang w:val="es-AR"/>
        </w:rPr>
        <w:t xml:space="preserve">TRABAJO </w:t>
      </w:r>
      <w:r w:rsidR="00AD38BD">
        <w:rPr>
          <w:color w:val="000000" w:themeColor="text1"/>
          <w:sz w:val="52"/>
          <w:lang w:val="es-AR"/>
        </w:rPr>
        <w:t>PRÁCTICO</w:t>
      </w:r>
    </w:p>
    <w:p w14:paraId="469BA3DA" w14:textId="72D7D98B" w:rsidR="008E1CF1" w:rsidRPr="00A87238" w:rsidRDefault="008E1CF1">
      <w:pPr>
        <w:jc w:val="center"/>
        <w:rPr>
          <w:color w:val="000000" w:themeColor="text1"/>
          <w:sz w:val="52"/>
          <w:lang w:val="es-AR"/>
        </w:rPr>
      </w:pPr>
      <w:r w:rsidRPr="00A87238">
        <w:rPr>
          <w:color w:val="000000" w:themeColor="text1"/>
          <w:sz w:val="52"/>
          <w:lang w:val="es-AR"/>
        </w:rPr>
        <w:t xml:space="preserve"> NÚMERO</w:t>
      </w:r>
      <w:r w:rsidR="006A14E0" w:rsidRPr="00A87238">
        <w:rPr>
          <w:color w:val="000000" w:themeColor="text1"/>
          <w:sz w:val="52"/>
          <w:lang w:val="es-AR"/>
        </w:rPr>
        <w:t xml:space="preserve"> </w:t>
      </w:r>
      <w:r w:rsidR="00355F7D">
        <w:rPr>
          <w:color w:val="000000" w:themeColor="text1"/>
          <w:sz w:val="52"/>
          <w:lang w:val="es-AR"/>
        </w:rPr>
        <w:t>1</w:t>
      </w:r>
      <w:r w:rsidR="00DB64DF">
        <w:rPr>
          <w:color w:val="000000" w:themeColor="text1"/>
          <w:sz w:val="52"/>
          <w:lang w:val="es-AR"/>
        </w:rPr>
        <w:t>3</w:t>
      </w:r>
    </w:p>
    <w:p w14:paraId="5BE9BAE9" w14:textId="77777777" w:rsidR="008E1CF1" w:rsidRPr="002A2538" w:rsidRDefault="008E1CF1">
      <w:pPr>
        <w:jc w:val="center"/>
        <w:rPr>
          <w:sz w:val="52"/>
          <w:lang w:val="es-AR"/>
        </w:rPr>
      </w:pPr>
    </w:p>
    <w:p w14:paraId="30B458E2" w14:textId="6E347424" w:rsidR="008E1CF1" w:rsidRPr="002A2538" w:rsidRDefault="008E1CF1" w:rsidP="00AA3B45">
      <w:pPr>
        <w:jc w:val="center"/>
        <w:rPr>
          <w:sz w:val="52"/>
          <w:lang w:val="es-AR"/>
        </w:rPr>
      </w:pPr>
      <w:r w:rsidRPr="002A2538">
        <w:rPr>
          <w:sz w:val="52"/>
          <w:lang w:val="es-AR"/>
        </w:rPr>
        <w:t xml:space="preserve">TEMA: </w:t>
      </w:r>
      <w:r w:rsidR="008B2E61">
        <w:rPr>
          <w:sz w:val="52"/>
          <w:lang w:val="es-AR"/>
        </w:rPr>
        <w:t xml:space="preserve">PLS </w:t>
      </w:r>
      <w:r w:rsidR="007177E4">
        <w:rPr>
          <w:sz w:val="52"/>
          <w:lang w:val="es-AR"/>
        </w:rPr>
        <w:t>“</w:t>
      </w:r>
      <w:r w:rsidR="008B2E61">
        <w:rPr>
          <w:sz w:val="52"/>
          <w:lang w:val="es-AR"/>
        </w:rPr>
        <w:t>Donde hay luz hay esperanza</w:t>
      </w:r>
      <w:r w:rsidR="00A5666A">
        <w:rPr>
          <w:sz w:val="52"/>
          <w:lang w:val="es-AR"/>
        </w:rPr>
        <w:t>”</w:t>
      </w:r>
    </w:p>
    <w:p w14:paraId="11C2A095" w14:textId="77777777" w:rsidR="008E1CF1" w:rsidRPr="002A2538" w:rsidRDefault="008E1CF1">
      <w:pPr>
        <w:rPr>
          <w:lang w:val="es-AR"/>
        </w:rPr>
      </w:pPr>
    </w:p>
    <w:p w14:paraId="72973CBB" w14:textId="77777777" w:rsidR="008E1CF1" w:rsidRPr="002A2538" w:rsidRDefault="008E1CF1">
      <w:pPr>
        <w:rPr>
          <w:lang w:val="es-AR"/>
        </w:rPr>
      </w:pPr>
    </w:p>
    <w:p w14:paraId="2F01D283" w14:textId="77777777" w:rsidR="008E1CF1" w:rsidRPr="002A2538" w:rsidRDefault="008E1CF1">
      <w:pPr>
        <w:rPr>
          <w:lang w:val="es-AR"/>
        </w:rPr>
      </w:pPr>
    </w:p>
    <w:p w14:paraId="73F5B9BD" w14:textId="77777777" w:rsidR="008E1CF1" w:rsidRPr="002A2538" w:rsidRDefault="008E1CF1">
      <w:pPr>
        <w:rPr>
          <w:lang w:val="es-AR"/>
        </w:rPr>
      </w:pPr>
    </w:p>
    <w:p w14:paraId="34E372CF" w14:textId="77777777" w:rsidR="008E1CF1" w:rsidRPr="002A2538" w:rsidRDefault="008E1CF1">
      <w:pPr>
        <w:rPr>
          <w:lang w:val="es-AR"/>
        </w:rPr>
      </w:pPr>
    </w:p>
    <w:p w14:paraId="7B66E6DB" w14:textId="1934E82D" w:rsidR="008E1CF1" w:rsidRPr="002A2538" w:rsidRDefault="008E1CF1">
      <w:pPr>
        <w:rPr>
          <w:lang w:val="es-AR"/>
        </w:rPr>
      </w:pPr>
    </w:p>
    <w:p w14:paraId="35B355B9" w14:textId="77777777" w:rsidR="008E1CF1" w:rsidRPr="002A2538" w:rsidRDefault="008E1CF1">
      <w:pPr>
        <w:rPr>
          <w:lang w:val="es-AR"/>
        </w:rPr>
      </w:pPr>
    </w:p>
    <w:p w14:paraId="3BEC5EEB" w14:textId="77777777" w:rsidR="008E1CF1" w:rsidRPr="002A2538" w:rsidRDefault="008E1CF1">
      <w:pPr>
        <w:rPr>
          <w:lang w:val="es-AR"/>
        </w:rPr>
      </w:pPr>
    </w:p>
    <w:p w14:paraId="76022680" w14:textId="77777777" w:rsidR="008E1CF1" w:rsidRPr="002A2538" w:rsidRDefault="008E1CF1">
      <w:pPr>
        <w:pStyle w:val="Header"/>
        <w:tabs>
          <w:tab w:val="clear" w:pos="4419"/>
          <w:tab w:val="clear" w:pos="8838"/>
        </w:tabs>
        <w:rPr>
          <w:lang w:val="es-AR"/>
        </w:rPr>
      </w:pPr>
    </w:p>
    <w:tbl>
      <w:tblPr>
        <w:tblW w:w="0" w:type="auto"/>
        <w:jc w:val="center"/>
        <w:tblCellMar>
          <w:left w:w="70" w:type="dxa"/>
          <w:right w:w="70" w:type="dxa"/>
        </w:tblCellMar>
        <w:tblLook w:val="0000" w:firstRow="0" w:lastRow="0" w:firstColumn="0" w:lastColumn="0" w:noHBand="0" w:noVBand="0"/>
      </w:tblPr>
      <w:tblGrid>
        <w:gridCol w:w="4080"/>
        <w:gridCol w:w="1808"/>
        <w:gridCol w:w="3020"/>
      </w:tblGrid>
      <w:tr w:rsidR="00620DA4" w:rsidRPr="002A2538" w14:paraId="504886BB" w14:textId="77777777" w:rsidTr="002A2538">
        <w:trPr>
          <w:cantSplit/>
          <w:jc w:val="center"/>
        </w:trPr>
        <w:tc>
          <w:tcPr>
            <w:tcW w:w="8908" w:type="dxa"/>
            <w:gridSpan w:val="3"/>
            <w:tcBorders>
              <w:bottom w:val="single" w:sz="4" w:space="0" w:color="auto"/>
            </w:tcBorders>
          </w:tcPr>
          <w:p w14:paraId="4B8BE121" w14:textId="77777777" w:rsidR="00620DA4" w:rsidRPr="002A2538" w:rsidRDefault="00F6713D">
            <w:pPr>
              <w:rPr>
                <w:b/>
                <w:bCs/>
                <w:lang w:val="es-AR"/>
              </w:rPr>
            </w:pPr>
            <w:r w:rsidRPr="002A2538">
              <w:rPr>
                <w:b/>
                <w:bCs/>
                <w:lang w:val="es-AR"/>
              </w:rPr>
              <w:t xml:space="preserve">GRUPO </w:t>
            </w:r>
            <w:r w:rsidR="002A2538">
              <w:rPr>
                <w:b/>
                <w:bCs/>
                <w:lang w:val="es-AR"/>
              </w:rPr>
              <w:t>Los Pollos Hermanos</w:t>
            </w:r>
          </w:p>
        </w:tc>
      </w:tr>
      <w:tr w:rsidR="00620DA4" w:rsidRPr="002A2538" w14:paraId="1644EA64" w14:textId="77777777" w:rsidTr="002A2538">
        <w:trPr>
          <w:cantSplit/>
          <w:jc w:val="center"/>
        </w:trPr>
        <w:tc>
          <w:tcPr>
            <w:tcW w:w="8908" w:type="dxa"/>
            <w:gridSpan w:val="3"/>
            <w:tcBorders>
              <w:top w:val="single" w:sz="4" w:space="0" w:color="auto"/>
            </w:tcBorders>
          </w:tcPr>
          <w:p w14:paraId="09658250" w14:textId="77777777" w:rsidR="00620DA4" w:rsidRPr="002A2538" w:rsidRDefault="00620DA4">
            <w:pPr>
              <w:rPr>
                <w:lang w:val="es-AR"/>
              </w:rPr>
            </w:pPr>
          </w:p>
        </w:tc>
      </w:tr>
      <w:tr w:rsidR="002A2538" w:rsidRPr="002A2538" w14:paraId="01F68080" w14:textId="77777777" w:rsidTr="002A2538">
        <w:trPr>
          <w:jc w:val="center"/>
        </w:trPr>
        <w:tc>
          <w:tcPr>
            <w:tcW w:w="4080" w:type="dxa"/>
          </w:tcPr>
          <w:p w14:paraId="6CE0C210" w14:textId="77777777" w:rsidR="002A2538" w:rsidRPr="002A2538" w:rsidRDefault="002A2538" w:rsidP="002A2538">
            <w:pPr>
              <w:jc w:val="center"/>
              <w:rPr>
                <w:lang w:val="es-AR"/>
              </w:rPr>
            </w:pPr>
            <w:r w:rsidRPr="002A2538">
              <w:rPr>
                <w:b/>
                <w:lang w:val="es-AR"/>
              </w:rPr>
              <w:t>Palazzesi</w:t>
            </w:r>
            <w:r w:rsidRPr="002A2538">
              <w:rPr>
                <w:lang w:val="es-AR"/>
              </w:rPr>
              <w:t>, Tomás Pedro</w:t>
            </w:r>
          </w:p>
        </w:tc>
        <w:tc>
          <w:tcPr>
            <w:tcW w:w="1808" w:type="dxa"/>
          </w:tcPr>
          <w:p w14:paraId="0581C173" w14:textId="77777777" w:rsidR="002A2538" w:rsidRPr="002A2538" w:rsidRDefault="002A2538" w:rsidP="002A2538">
            <w:pPr>
              <w:jc w:val="center"/>
              <w:rPr>
                <w:lang w:val="es-AR"/>
              </w:rPr>
            </w:pPr>
            <w:r w:rsidRPr="002A2538">
              <w:rPr>
                <w:lang w:val="es-AR"/>
              </w:rPr>
              <w:t>213.961-3</w:t>
            </w:r>
          </w:p>
        </w:tc>
        <w:tc>
          <w:tcPr>
            <w:tcW w:w="3020" w:type="dxa"/>
          </w:tcPr>
          <w:p w14:paraId="5DE6FFF7" w14:textId="77777777" w:rsidR="002A2538" w:rsidRPr="002A2538" w:rsidRDefault="002A2538" w:rsidP="002A2538">
            <w:pPr>
              <w:jc w:val="center"/>
              <w:rPr>
                <w:lang w:val="es-AR"/>
              </w:rPr>
            </w:pPr>
            <w:r w:rsidRPr="002A2538">
              <w:rPr>
                <w:lang w:val="es-AR"/>
              </w:rPr>
              <w:t>tpalazzesi@frba.utn.edu.ar</w:t>
            </w:r>
          </w:p>
        </w:tc>
      </w:tr>
      <w:tr w:rsidR="002A2538" w:rsidRPr="002A2538" w14:paraId="705FA4D2" w14:textId="77777777" w:rsidTr="002A2538">
        <w:trPr>
          <w:jc w:val="center"/>
        </w:trPr>
        <w:tc>
          <w:tcPr>
            <w:tcW w:w="4080" w:type="dxa"/>
          </w:tcPr>
          <w:p w14:paraId="68AC52D7" w14:textId="77777777" w:rsidR="002A2538" w:rsidRPr="002A2538" w:rsidRDefault="002A2538" w:rsidP="002A2538">
            <w:pPr>
              <w:jc w:val="center"/>
              <w:rPr>
                <w:lang w:val="es-AR"/>
              </w:rPr>
            </w:pPr>
            <w:r w:rsidRPr="002A2538">
              <w:rPr>
                <w:b/>
                <w:lang w:val="es-AR"/>
              </w:rPr>
              <w:t>Herzkovich</w:t>
            </w:r>
            <w:r w:rsidRPr="002A2538">
              <w:rPr>
                <w:lang w:val="es-AR"/>
              </w:rPr>
              <w:t>, Agustín</w:t>
            </w:r>
            <w:r>
              <w:rPr>
                <w:lang w:val="es-AR"/>
              </w:rPr>
              <w:t xml:space="preserve"> </w:t>
            </w:r>
            <w:r w:rsidRPr="002A2538">
              <w:rPr>
                <w:lang w:val="es-AR"/>
              </w:rPr>
              <w:t>Nicolás</w:t>
            </w:r>
          </w:p>
        </w:tc>
        <w:tc>
          <w:tcPr>
            <w:tcW w:w="1808" w:type="dxa"/>
          </w:tcPr>
          <w:p w14:paraId="35F2DF9F" w14:textId="77777777" w:rsidR="002A2538" w:rsidRPr="002A2538" w:rsidRDefault="002A2538" w:rsidP="002A2538">
            <w:pPr>
              <w:jc w:val="center"/>
              <w:rPr>
                <w:lang w:val="es-AR"/>
              </w:rPr>
            </w:pPr>
            <w:r w:rsidRPr="002A2538">
              <w:rPr>
                <w:lang w:val="es-AR"/>
              </w:rPr>
              <w:t>213.787-2</w:t>
            </w:r>
          </w:p>
        </w:tc>
        <w:tc>
          <w:tcPr>
            <w:tcW w:w="3020" w:type="dxa"/>
          </w:tcPr>
          <w:p w14:paraId="41799541" w14:textId="77777777" w:rsidR="002A2538" w:rsidRPr="002A2538" w:rsidRDefault="002A2538" w:rsidP="002A2538">
            <w:pPr>
              <w:jc w:val="center"/>
              <w:rPr>
                <w:lang w:val="es-AR"/>
              </w:rPr>
            </w:pPr>
            <w:r w:rsidRPr="002A2538">
              <w:rPr>
                <w:lang w:val="es-AR"/>
              </w:rPr>
              <w:t>aherzkovich@frba.utn.edu.ar</w:t>
            </w:r>
          </w:p>
        </w:tc>
      </w:tr>
      <w:tr w:rsidR="002A2538" w:rsidRPr="002A2538" w14:paraId="419426B9" w14:textId="77777777" w:rsidTr="002A2538">
        <w:trPr>
          <w:jc w:val="center"/>
        </w:trPr>
        <w:tc>
          <w:tcPr>
            <w:tcW w:w="4080" w:type="dxa"/>
          </w:tcPr>
          <w:p w14:paraId="2042EDB3" w14:textId="74F90053" w:rsidR="002A2538" w:rsidRPr="002A2538" w:rsidRDefault="002A2538" w:rsidP="002A2538">
            <w:pPr>
              <w:jc w:val="center"/>
              <w:rPr>
                <w:lang w:val="es-AR"/>
              </w:rPr>
            </w:pPr>
            <w:r w:rsidRPr="002A2538">
              <w:rPr>
                <w:b/>
                <w:lang w:val="es-AR"/>
              </w:rPr>
              <w:t>Punta</w:t>
            </w:r>
            <w:r w:rsidRPr="002A2538">
              <w:rPr>
                <w:lang w:val="es-AR"/>
              </w:rPr>
              <w:t>, M</w:t>
            </w:r>
            <w:r w:rsidR="00696D09">
              <w:rPr>
                <w:lang w:val="es-AR"/>
              </w:rPr>
              <w:t>á</w:t>
            </w:r>
            <w:r w:rsidRPr="002A2538">
              <w:rPr>
                <w:lang w:val="es-AR"/>
              </w:rPr>
              <w:t>ximo Valentino</w:t>
            </w:r>
          </w:p>
        </w:tc>
        <w:tc>
          <w:tcPr>
            <w:tcW w:w="1808" w:type="dxa"/>
          </w:tcPr>
          <w:p w14:paraId="42A5A499" w14:textId="77777777" w:rsidR="002A2538" w:rsidRPr="002A2538" w:rsidRDefault="002A2538" w:rsidP="002A2538">
            <w:pPr>
              <w:jc w:val="center"/>
              <w:rPr>
                <w:lang w:val="es-AR"/>
              </w:rPr>
            </w:pPr>
            <w:r w:rsidRPr="002A2538">
              <w:rPr>
                <w:lang w:val="es-AR"/>
              </w:rPr>
              <w:t>214.033-0</w:t>
            </w:r>
          </w:p>
        </w:tc>
        <w:tc>
          <w:tcPr>
            <w:tcW w:w="3020" w:type="dxa"/>
          </w:tcPr>
          <w:p w14:paraId="67A860BD" w14:textId="77777777" w:rsidR="002A2538" w:rsidRPr="002A2538" w:rsidRDefault="002A2538" w:rsidP="002A2538">
            <w:pPr>
              <w:jc w:val="center"/>
              <w:rPr>
                <w:lang w:val="es-AR"/>
              </w:rPr>
            </w:pPr>
            <w:r w:rsidRPr="002A2538">
              <w:rPr>
                <w:lang w:val="es-AR"/>
              </w:rPr>
              <w:t>mpunta@frba.utn.edu.ar</w:t>
            </w:r>
          </w:p>
        </w:tc>
      </w:tr>
      <w:tr w:rsidR="002A2538" w:rsidRPr="002A2538" w14:paraId="1B235638" w14:textId="77777777" w:rsidTr="002A2538">
        <w:trPr>
          <w:jc w:val="center"/>
        </w:trPr>
        <w:tc>
          <w:tcPr>
            <w:tcW w:w="4080" w:type="dxa"/>
          </w:tcPr>
          <w:p w14:paraId="6B9E6EE8" w14:textId="77777777" w:rsidR="002A2538" w:rsidRPr="002A2538" w:rsidRDefault="002A2538" w:rsidP="002A2538">
            <w:pPr>
              <w:jc w:val="center"/>
              <w:rPr>
                <w:lang w:val="es-AR"/>
              </w:rPr>
            </w:pPr>
            <w:r>
              <w:rPr>
                <w:b/>
                <w:bCs/>
                <w:lang w:val="es-AR"/>
              </w:rPr>
              <w:t>S</w:t>
            </w:r>
            <w:r w:rsidRPr="002A2538">
              <w:rPr>
                <w:b/>
                <w:bCs/>
                <w:lang w:val="es-AR"/>
              </w:rPr>
              <w:t>tamati</w:t>
            </w:r>
            <w:r w:rsidRPr="002A2538">
              <w:rPr>
                <w:lang w:val="es-AR"/>
              </w:rPr>
              <w:t>, Gad</w:t>
            </w:r>
          </w:p>
        </w:tc>
        <w:tc>
          <w:tcPr>
            <w:tcW w:w="1808" w:type="dxa"/>
          </w:tcPr>
          <w:p w14:paraId="3811A31B" w14:textId="77777777" w:rsidR="002A2538" w:rsidRPr="002A2538" w:rsidRDefault="002A2538" w:rsidP="002A2538">
            <w:pPr>
              <w:jc w:val="center"/>
              <w:rPr>
                <w:lang w:val="es-AR"/>
              </w:rPr>
            </w:pPr>
            <w:r w:rsidRPr="002A2538">
              <w:rPr>
                <w:lang w:val="es-AR"/>
              </w:rPr>
              <w:t>214.166-8</w:t>
            </w:r>
          </w:p>
        </w:tc>
        <w:tc>
          <w:tcPr>
            <w:tcW w:w="3020" w:type="dxa"/>
          </w:tcPr>
          <w:p w14:paraId="17AB2125" w14:textId="77777777" w:rsidR="002A2538" w:rsidRPr="002A2538" w:rsidRDefault="002A2538" w:rsidP="002A2538">
            <w:pPr>
              <w:jc w:val="center"/>
              <w:rPr>
                <w:lang w:val="es-AR"/>
              </w:rPr>
            </w:pPr>
            <w:r w:rsidRPr="002A2538">
              <w:rPr>
                <w:lang w:val="es-AR"/>
              </w:rPr>
              <w:t>gstamati@frba.utn.edu.ar</w:t>
            </w:r>
          </w:p>
        </w:tc>
      </w:tr>
      <w:tr w:rsidR="002A2538" w:rsidRPr="002A2538" w14:paraId="069B1113" w14:textId="77777777" w:rsidTr="002A2538">
        <w:trPr>
          <w:jc w:val="center"/>
        </w:trPr>
        <w:tc>
          <w:tcPr>
            <w:tcW w:w="4080" w:type="dxa"/>
          </w:tcPr>
          <w:p w14:paraId="35AF6AA7" w14:textId="77777777" w:rsidR="002A2538" w:rsidRPr="002A2538" w:rsidRDefault="002A2538" w:rsidP="002A2538">
            <w:pPr>
              <w:jc w:val="center"/>
              <w:rPr>
                <w:lang w:val="es-AR"/>
              </w:rPr>
            </w:pPr>
            <w:r w:rsidRPr="002A2538">
              <w:rPr>
                <w:b/>
                <w:bCs/>
                <w:lang w:val="es-AR"/>
              </w:rPr>
              <w:t>Peceros Arce</w:t>
            </w:r>
            <w:r w:rsidRPr="002A2538">
              <w:rPr>
                <w:lang w:val="es-AR"/>
              </w:rPr>
              <w:t>, Diego Fernando</w:t>
            </w:r>
          </w:p>
        </w:tc>
        <w:tc>
          <w:tcPr>
            <w:tcW w:w="1808" w:type="dxa"/>
          </w:tcPr>
          <w:p w14:paraId="259B4703" w14:textId="77777777" w:rsidR="002A2538" w:rsidRPr="002A2538" w:rsidRDefault="002A2538" w:rsidP="002A2538">
            <w:pPr>
              <w:jc w:val="center"/>
              <w:rPr>
                <w:lang w:val="es-AR"/>
              </w:rPr>
            </w:pPr>
            <w:r w:rsidRPr="002A2538">
              <w:rPr>
                <w:lang w:val="es-AR"/>
              </w:rPr>
              <w:t>213.979-0</w:t>
            </w:r>
          </w:p>
        </w:tc>
        <w:tc>
          <w:tcPr>
            <w:tcW w:w="3020" w:type="dxa"/>
          </w:tcPr>
          <w:p w14:paraId="50FFF65C" w14:textId="77777777" w:rsidR="002A2538" w:rsidRPr="002A2538" w:rsidRDefault="002A2538" w:rsidP="002A2538">
            <w:pPr>
              <w:jc w:val="center"/>
              <w:rPr>
                <w:lang w:val="es-AR"/>
              </w:rPr>
            </w:pPr>
            <w:r w:rsidRPr="002A2538">
              <w:rPr>
                <w:lang w:val="es-AR"/>
              </w:rPr>
              <w:t>dpecerosarce@frba.utn.edu.ar</w:t>
            </w:r>
          </w:p>
        </w:tc>
      </w:tr>
      <w:tr w:rsidR="002A2538" w:rsidRPr="002A2538" w14:paraId="6AD3CE41" w14:textId="77777777" w:rsidTr="002A2538">
        <w:trPr>
          <w:jc w:val="center"/>
        </w:trPr>
        <w:tc>
          <w:tcPr>
            <w:tcW w:w="4080" w:type="dxa"/>
          </w:tcPr>
          <w:p w14:paraId="05EABDBA" w14:textId="3CF4E219" w:rsidR="002A2538" w:rsidRPr="002A2538" w:rsidRDefault="002A2538" w:rsidP="002A2538">
            <w:pPr>
              <w:jc w:val="center"/>
              <w:rPr>
                <w:lang w:val="es-AR"/>
              </w:rPr>
            </w:pPr>
            <w:r>
              <w:rPr>
                <w:b/>
                <w:bCs/>
                <w:lang w:val="es-AR"/>
              </w:rPr>
              <w:t>Adorno</w:t>
            </w:r>
            <w:r w:rsidRPr="002A2538">
              <w:rPr>
                <w:lang w:val="es-AR"/>
              </w:rPr>
              <w:t>, El</w:t>
            </w:r>
            <w:r w:rsidR="00696D09">
              <w:rPr>
                <w:lang w:val="es-AR"/>
              </w:rPr>
              <w:t>í</w:t>
            </w:r>
            <w:r w:rsidRPr="002A2538">
              <w:rPr>
                <w:lang w:val="es-AR"/>
              </w:rPr>
              <w:t>as Romeo Valent</w:t>
            </w:r>
            <w:r w:rsidR="00696D09">
              <w:rPr>
                <w:lang w:val="es-AR"/>
              </w:rPr>
              <w:t>í</w:t>
            </w:r>
            <w:r w:rsidRPr="002A2538">
              <w:rPr>
                <w:lang w:val="es-AR"/>
              </w:rPr>
              <w:t>n</w:t>
            </w:r>
          </w:p>
        </w:tc>
        <w:tc>
          <w:tcPr>
            <w:tcW w:w="1808" w:type="dxa"/>
          </w:tcPr>
          <w:p w14:paraId="197D4869" w14:textId="77777777" w:rsidR="002A2538" w:rsidRPr="002A2538" w:rsidRDefault="002A2538" w:rsidP="002A2538">
            <w:pPr>
              <w:jc w:val="center"/>
              <w:rPr>
                <w:lang w:val="es-AR"/>
              </w:rPr>
            </w:pPr>
            <w:r w:rsidRPr="002A2538">
              <w:rPr>
                <w:lang w:val="es-AR"/>
              </w:rPr>
              <w:t>213.445-7</w:t>
            </w:r>
          </w:p>
        </w:tc>
        <w:tc>
          <w:tcPr>
            <w:tcW w:w="3020" w:type="dxa"/>
          </w:tcPr>
          <w:p w14:paraId="764FB4B1" w14:textId="77777777" w:rsidR="002A2538" w:rsidRPr="002A2538" w:rsidRDefault="002A2538" w:rsidP="002A2538">
            <w:pPr>
              <w:jc w:val="center"/>
              <w:rPr>
                <w:lang w:val="es-AR"/>
              </w:rPr>
            </w:pPr>
            <w:r w:rsidRPr="002A2538">
              <w:rPr>
                <w:lang w:val="es-AR"/>
              </w:rPr>
              <w:t>eadorno@frba.utn.edu.ar</w:t>
            </w:r>
          </w:p>
        </w:tc>
      </w:tr>
      <w:tr w:rsidR="002A2538" w:rsidRPr="002A2538" w14:paraId="75528932" w14:textId="77777777" w:rsidTr="002A2538">
        <w:trPr>
          <w:jc w:val="center"/>
        </w:trPr>
        <w:tc>
          <w:tcPr>
            <w:tcW w:w="4080" w:type="dxa"/>
          </w:tcPr>
          <w:p w14:paraId="5A9C7971" w14:textId="77777777" w:rsidR="002A2538" w:rsidRPr="002A2538" w:rsidRDefault="002A2538" w:rsidP="002A2538">
            <w:pPr>
              <w:jc w:val="center"/>
              <w:rPr>
                <w:lang w:val="es-AR"/>
              </w:rPr>
            </w:pPr>
            <w:r w:rsidRPr="002A2538">
              <w:rPr>
                <w:b/>
                <w:bCs/>
                <w:lang w:val="es-AR"/>
              </w:rPr>
              <w:t>Sorrentino</w:t>
            </w:r>
            <w:r w:rsidRPr="002A2538">
              <w:rPr>
                <w:lang w:val="es-AR"/>
              </w:rPr>
              <w:t xml:space="preserve">, </w:t>
            </w:r>
            <w:r>
              <w:rPr>
                <w:lang w:val="es-AR"/>
              </w:rPr>
              <w:t>Tadeo</w:t>
            </w:r>
          </w:p>
        </w:tc>
        <w:tc>
          <w:tcPr>
            <w:tcW w:w="1808" w:type="dxa"/>
          </w:tcPr>
          <w:p w14:paraId="3FEBB832" w14:textId="77777777" w:rsidR="002A2538" w:rsidRPr="002A2538" w:rsidRDefault="002A2538" w:rsidP="002A2538">
            <w:pPr>
              <w:jc w:val="center"/>
              <w:rPr>
                <w:lang w:val="es-AR"/>
              </w:rPr>
            </w:pPr>
            <w:r w:rsidRPr="002A2538">
              <w:rPr>
                <w:lang w:val="es-AR"/>
              </w:rPr>
              <w:t>214.153-0</w:t>
            </w:r>
          </w:p>
        </w:tc>
        <w:tc>
          <w:tcPr>
            <w:tcW w:w="3020" w:type="dxa"/>
          </w:tcPr>
          <w:p w14:paraId="51062F54" w14:textId="77777777" w:rsidR="002A2538" w:rsidRPr="002A2538" w:rsidRDefault="002A2538" w:rsidP="002A2538">
            <w:pPr>
              <w:jc w:val="center"/>
              <w:rPr>
                <w:lang w:val="es-AR"/>
              </w:rPr>
            </w:pPr>
            <w:r w:rsidRPr="002A2538">
              <w:rPr>
                <w:lang w:val="es-AR"/>
              </w:rPr>
              <w:t>tsorrentino@frba.utn.edu.ar</w:t>
            </w:r>
          </w:p>
        </w:tc>
      </w:tr>
      <w:tr w:rsidR="002A2538" w:rsidRPr="002A2538" w14:paraId="416FA7A5" w14:textId="77777777" w:rsidTr="002A2538">
        <w:trPr>
          <w:jc w:val="center"/>
        </w:trPr>
        <w:tc>
          <w:tcPr>
            <w:tcW w:w="4080" w:type="dxa"/>
          </w:tcPr>
          <w:p w14:paraId="7A6641A4" w14:textId="77777777" w:rsidR="002A2538" w:rsidRPr="002A2538" w:rsidRDefault="002A2538" w:rsidP="002A2538">
            <w:pPr>
              <w:jc w:val="center"/>
              <w:rPr>
                <w:lang w:val="es-AR"/>
              </w:rPr>
            </w:pPr>
            <w:r w:rsidRPr="002A2538">
              <w:rPr>
                <w:b/>
                <w:bCs/>
                <w:lang w:val="es-AR"/>
              </w:rPr>
              <w:t>Goytendia</w:t>
            </w:r>
            <w:r w:rsidRPr="002A2538">
              <w:rPr>
                <w:lang w:val="es-AR"/>
              </w:rPr>
              <w:t xml:space="preserve">, </w:t>
            </w:r>
            <w:r>
              <w:rPr>
                <w:lang w:val="es-AR"/>
              </w:rPr>
              <w:t>Eduardo</w:t>
            </w:r>
          </w:p>
        </w:tc>
        <w:tc>
          <w:tcPr>
            <w:tcW w:w="1808" w:type="dxa"/>
          </w:tcPr>
          <w:p w14:paraId="3FF121CC" w14:textId="77777777" w:rsidR="002A2538" w:rsidRPr="002A2538" w:rsidRDefault="002A2538" w:rsidP="002A2538">
            <w:pPr>
              <w:jc w:val="center"/>
              <w:rPr>
                <w:lang w:val="es-AR"/>
              </w:rPr>
            </w:pPr>
            <w:r w:rsidRPr="002A2538">
              <w:rPr>
                <w:lang w:val="es-AR"/>
              </w:rPr>
              <w:t>213.768-9</w:t>
            </w:r>
          </w:p>
        </w:tc>
        <w:tc>
          <w:tcPr>
            <w:tcW w:w="3020" w:type="dxa"/>
          </w:tcPr>
          <w:p w14:paraId="20AA5445" w14:textId="77777777" w:rsidR="002A2538" w:rsidRPr="002A2538" w:rsidRDefault="002A2538" w:rsidP="002A2538">
            <w:pPr>
              <w:jc w:val="center"/>
              <w:rPr>
                <w:lang w:val="es-AR"/>
              </w:rPr>
            </w:pPr>
            <w:r w:rsidRPr="002A2538">
              <w:rPr>
                <w:lang w:val="es-AR"/>
              </w:rPr>
              <w:t>egoytendia@frba.utn.edu.ar</w:t>
            </w:r>
          </w:p>
        </w:tc>
      </w:tr>
    </w:tbl>
    <w:p w14:paraId="12ECF027" w14:textId="57B3E462" w:rsidR="008E1CF1" w:rsidRPr="002A2538" w:rsidRDefault="008E1CF1">
      <w:pPr>
        <w:rPr>
          <w:lang w:val="es-AR"/>
        </w:rPr>
      </w:pPr>
    </w:p>
    <w:tbl>
      <w:tblPr>
        <w:tblW w:w="0" w:type="auto"/>
        <w:tblCellMar>
          <w:left w:w="70" w:type="dxa"/>
          <w:right w:w="70" w:type="dxa"/>
        </w:tblCellMar>
        <w:tblLook w:val="0000" w:firstRow="0" w:lastRow="0" w:firstColumn="0" w:lastColumn="0" w:noHBand="0" w:noVBand="0"/>
      </w:tblPr>
      <w:tblGrid>
        <w:gridCol w:w="2741"/>
        <w:gridCol w:w="1139"/>
        <w:gridCol w:w="1907"/>
        <w:gridCol w:w="1945"/>
        <w:gridCol w:w="1907"/>
      </w:tblGrid>
      <w:tr w:rsidR="008E1CF1" w:rsidRPr="002A2538" w14:paraId="720DF264" w14:textId="77777777">
        <w:tc>
          <w:tcPr>
            <w:tcW w:w="2770" w:type="dxa"/>
          </w:tcPr>
          <w:p w14:paraId="26C5CB28" w14:textId="1842DE79" w:rsidR="008E1CF1" w:rsidRPr="002A2538" w:rsidRDefault="008E1CF1">
            <w:pPr>
              <w:rPr>
                <w:sz w:val="20"/>
                <w:lang w:val="es-AR"/>
              </w:rPr>
            </w:pPr>
            <w:r w:rsidRPr="002A2538">
              <w:rPr>
                <w:sz w:val="20"/>
                <w:lang w:val="es-AR"/>
              </w:rPr>
              <w:t>FECHA DE PRESENTACIÓN:</w:t>
            </w:r>
            <w:r w:rsidR="006A14E0">
              <w:rPr>
                <w:sz w:val="20"/>
                <w:lang w:val="es-AR"/>
              </w:rPr>
              <w:t xml:space="preserve"> </w:t>
            </w:r>
          </w:p>
        </w:tc>
        <w:tc>
          <w:tcPr>
            <w:tcW w:w="1141" w:type="dxa"/>
          </w:tcPr>
          <w:p w14:paraId="0D0F7FD9" w14:textId="5E7A3FE6" w:rsidR="008E1CF1" w:rsidRPr="009A5C33" w:rsidRDefault="00D85167">
            <w:pPr>
              <w:rPr>
                <w:color w:val="000000" w:themeColor="text1"/>
                <w:sz w:val="20"/>
                <w:lang w:val="es-AR"/>
              </w:rPr>
            </w:pPr>
            <w:r>
              <w:rPr>
                <w:color w:val="000000" w:themeColor="text1"/>
                <w:sz w:val="20"/>
                <w:lang w:val="es-AR"/>
              </w:rPr>
              <w:t>26</w:t>
            </w:r>
            <w:r w:rsidR="008E1CF1" w:rsidRPr="009A5C33">
              <w:rPr>
                <w:color w:val="000000" w:themeColor="text1"/>
                <w:sz w:val="20"/>
                <w:lang w:val="es-AR"/>
              </w:rPr>
              <w:t>/</w:t>
            </w:r>
            <w:r w:rsidR="00E01C69">
              <w:rPr>
                <w:color w:val="000000" w:themeColor="text1"/>
                <w:sz w:val="20"/>
                <w:lang w:val="es-AR"/>
              </w:rPr>
              <w:t>10</w:t>
            </w:r>
            <w:r w:rsidR="008E1CF1" w:rsidRPr="009A5C33">
              <w:rPr>
                <w:color w:val="000000" w:themeColor="text1"/>
                <w:sz w:val="20"/>
                <w:lang w:val="es-AR"/>
              </w:rPr>
              <w:t>/</w:t>
            </w:r>
            <w:r w:rsidR="009A5C33">
              <w:rPr>
                <w:color w:val="000000" w:themeColor="text1"/>
                <w:sz w:val="20"/>
                <w:lang w:val="es-AR"/>
              </w:rPr>
              <w:t>2023</w:t>
            </w:r>
            <w:r w:rsidR="008E1CF1" w:rsidRPr="009A5C33">
              <w:rPr>
                <w:color w:val="000000" w:themeColor="text1"/>
                <w:sz w:val="20"/>
                <w:lang w:val="es-AR"/>
              </w:rPr>
              <w:t xml:space="preserve"> </w:t>
            </w:r>
          </w:p>
        </w:tc>
        <w:tc>
          <w:tcPr>
            <w:tcW w:w="1956" w:type="dxa"/>
          </w:tcPr>
          <w:p w14:paraId="26A851CB" w14:textId="77777777" w:rsidR="008E1CF1" w:rsidRPr="009A5C33" w:rsidRDefault="008E1CF1">
            <w:pPr>
              <w:rPr>
                <w:color w:val="000000" w:themeColor="text1"/>
                <w:sz w:val="20"/>
                <w:lang w:val="es-AR"/>
              </w:rPr>
            </w:pPr>
          </w:p>
        </w:tc>
        <w:tc>
          <w:tcPr>
            <w:tcW w:w="1956" w:type="dxa"/>
          </w:tcPr>
          <w:p w14:paraId="2256A7CC" w14:textId="77777777" w:rsidR="008E1CF1" w:rsidRPr="002A2538" w:rsidRDefault="008E1CF1">
            <w:pPr>
              <w:rPr>
                <w:sz w:val="20"/>
                <w:lang w:val="es-AR"/>
              </w:rPr>
            </w:pPr>
            <w:r w:rsidRPr="002A2538">
              <w:rPr>
                <w:sz w:val="20"/>
                <w:lang w:val="es-AR"/>
              </w:rPr>
              <w:t>FIRMA PROFESOR</w:t>
            </w:r>
          </w:p>
        </w:tc>
        <w:tc>
          <w:tcPr>
            <w:tcW w:w="1956" w:type="dxa"/>
            <w:tcBorders>
              <w:bottom w:val="single" w:sz="4" w:space="0" w:color="auto"/>
            </w:tcBorders>
          </w:tcPr>
          <w:p w14:paraId="717008C9" w14:textId="77777777" w:rsidR="008E1CF1" w:rsidRPr="002A2538" w:rsidRDefault="008E1CF1">
            <w:pPr>
              <w:rPr>
                <w:sz w:val="20"/>
                <w:lang w:val="es-AR"/>
              </w:rPr>
            </w:pPr>
          </w:p>
        </w:tc>
      </w:tr>
      <w:tr w:rsidR="008E1CF1" w:rsidRPr="002A2538" w14:paraId="082E5C19" w14:textId="77777777">
        <w:tc>
          <w:tcPr>
            <w:tcW w:w="2770" w:type="dxa"/>
          </w:tcPr>
          <w:p w14:paraId="1C18CB69" w14:textId="77777777" w:rsidR="008E1CF1" w:rsidRPr="002A2538" w:rsidRDefault="008E1CF1">
            <w:pPr>
              <w:rPr>
                <w:sz w:val="20"/>
                <w:lang w:val="es-AR"/>
              </w:rPr>
            </w:pPr>
          </w:p>
        </w:tc>
        <w:tc>
          <w:tcPr>
            <w:tcW w:w="1141" w:type="dxa"/>
          </w:tcPr>
          <w:p w14:paraId="7E402FF7" w14:textId="77777777" w:rsidR="008E1CF1" w:rsidRPr="00AA3B45" w:rsidRDefault="008E1CF1">
            <w:pPr>
              <w:rPr>
                <w:color w:val="000000" w:themeColor="text1"/>
                <w:sz w:val="20"/>
                <w:lang w:val="es-AR"/>
              </w:rPr>
            </w:pPr>
          </w:p>
        </w:tc>
        <w:tc>
          <w:tcPr>
            <w:tcW w:w="1956" w:type="dxa"/>
          </w:tcPr>
          <w:p w14:paraId="7F7D191A" w14:textId="77777777" w:rsidR="008E1CF1" w:rsidRPr="00AA3B45" w:rsidRDefault="008E1CF1">
            <w:pPr>
              <w:rPr>
                <w:color w:val="000000" w:themeColor="text1"/>
                <w:sz w:val="20"/>
                <w:lang w:val="es-AR"/>
              </w:rPr>
            </w:pPr>
          </w:p>
        </w:tc>
        <w:tc>
          <w:tcPr>
            <w:tcW w:w="1956" w:type="dxa"/>
          </w:tcPr>
          <w:p w14:paraId="7D38FCBE" w14:textId="77777777" w:rsidR="008E1CF1" w:rsidRPr="002A2538" w:rsidRDefault="008E1CF1">
            <w:pPr>
              <w:rPr>
                <w:sz w:val="20"/>
                <w:lang w:val="es-AR"/>
              </w:rPr>
            </w:pPr>
          </w:p>
        </w:tc>
        <w:tc>
          <w:tcPr>
            <w:tcW w:w="1956" w:type="dxa"/>
            <w:tcBorders>
              <w:top w:val="single" w:sz="4" w:space="0" w:color="auto"/>
            </w:tcBorders>
          </w:tcPr>
          <w:p w14:paraId="0E45006F" w14:textId="77777777" w:rsidR="008E1CF1" w:rsidRPr="002A2538" w:rsidRDefault="008E1CF1">
            <w:pPr>
              <w:rPr>
                <w:sz w:val="20"/>
                <w:lang w:val="es-AR"/>
              </w:rPr>
            </w:pPr>
          </w:p>
        </w:tc>
      </w:tr>
      <w:tr w:rsidR="008E1CF1" w:rsidRPr="002A2538" w14:paraId="73AC5684" w14:textId="77777777">
        <w:tc>
          <w:tcPr>
            <w:tcW w:w="2770" w:type="dxa"/>
          </w:tcPr>
          <w:p w14:paraId="758FE047" w14:textId="77777777" w:rsidR="008E1CF1" w:rsidRPr="002A2538" w:rsidRDefault="008E1CF1">
            <w:pPr>
              <w:rPr>
                <w:sz w:val="20"/>
                <w:lang w:val="es-AR"/>
              </w:rPr>
            </w:pPr>
            <w:r w:rsidRPr="002A2538">
              <w:rPr>
                <w:sz w:val="20"/>
                <w:lang w:val="es-AR"/>
              </w:rPr>
              <w:t>FECHA DE DEVOLUCIÓN:</w:t>
            </w:r>
          </w:p>
        </w:tc>
        <w:tc>
          <w:tcPr>
            <w:tcW w:w="1141" w:type="dxa"/>
          </w:tcPr>
          <w:p w14:paraId="2B9C02A6" w14:textId="77777777" w:rsidR="008E1CF1" w:rsidRPr="00AA3B45" w:rsidRDefault="008E1CF1">
            <w:pPr>
              <w:rPr>
                <w:color w:val="000000" w:themeColor="text1"/>
                <w:sz w:val="20"/>
                <w:lang w:val="es-AR"/>
              </w:rPr>
            </w:pPr>
          </w:p>
        </w:tc>
        <w:tc>
          <w:tcPr>
            <w:tcW w:w="1956" w:type="dxa"/>
          </w:tcPr>
          <w:p w14:paraId="1B1E61B7" w14:textId="77777777" w:rsidR="008E1CF1" w:rsidRPr="00AA3B45" w:rsidRDefault="008E1CF1">
            <w:pPr>
              <w:rPr>
                <w:color w:val="000000" w:themeColor="text1"/>
                <w:sz w:val="20"/>
                <w:lang w:val="es-AR"/>
              </w:rPr>
            </w:pPr>
          </w:p>
        </w:tc>
        <w:tc>
          <w:tcPr>
            <w:tcW w:w="1956" w:type="dxa"/>
          </w:tcPr>
          <w:p w14:paraId="779760ED" w14:textId="77777777" w:rsidR="008E1CF1" w:rsidRPr="002A2538" w:rsidRDefault="008E1CF1">
            <w:pPr>
              <w:rPr>
                <w:sz w:val="20"/>
                <w:lang w:val="es-AR"/>
              </w:rPr>
            </w:pPr>
            <w:r w:rsidRPr="002A2538">
              <w:rPr>
                <w:sz w:val="20"/>
                <w:lang w:val="es-AR"/>
              </w:rPr>
              <w:t>CALIFICACIÓN</w:t>
            </w:r>
          </w:p>
        </w:tc>
        <w:tc>
          <w:tcPr>
            <w:tcW w:w="1956" w:type="dxa"/>
            <w:tcBorders>
              <w:bottom w:val="single" w:sz="4" w:space="0" w:color="auto"/>
            </w:tcBorders>
          </w:tcPr>
          <w:p w14:paraId="056E4DD3" w14:textId="77777777" w:rsidR="008E1CF1" w:rsidRPr="002A2538" w:rsidRDefault="008E1CF1">
            <w:pPr>
              <w:rPr>
                <w:sz w:val="20"/>
                <w:lang w:val="es-AR"/>
              </w:rPr>
            </w:pPr>
          </w:p>
        </w:tc>
      </w:tr>
    </w:tbl>
    <w:p w14:paraId="357FEF01" w14:textId="480061F7" w:rsidR="006A14E0" w:rsidRPr="002A2538" w:rsidRDefault="006A14E0">
      <w:pPr>
        <w:rPr>
          <w:lang w:val="es-AR"/>
        </w:rPr>
        <w:sectPr w:rsidR="006A14E0" w:rsidRPr="002A2538">
          <w:headerReference w:type="default" r:id="rId8"/>
          <w:footerReference w:type="default" r:id="rId9"/>
          <w:headerReference w:type="first" r:id="rId10"/>
          <w:footerReference w:type="first" r:id="rId11"/>
          <w:pgSz w:w="11907" w:h="16840" w:code="9"/>
          <w:pgMar w:top="567" w:right="567" w:bottom="567" w:left="1701" w:header="0" w:footer="0" w:gutter="0"/>
          <w:cols w:space="708"/>
          <w:titlePg/>
          <w:docGrid w:linePitch="360"/>
        </w:sectPr>
      </w:pPr>
    </w:p>
    <w:p w14:paraId="5EE6C137" w14:textId="15E7A99E" w:rsidR="63AE8E1F" w:rsidRDefault="1A643711" w:rsidP="67CFCA47">
      <w:pPr>
        <w:tabs>
          <w:tab w:val="left" w:pos="720"/>
        </w:tabs>
      </w:pPr>
      <w:r w:rsidRPr="1A643711">
        <w:rPr>
          <w:b/>
          <w:bCs/>
          <w:sz w:val="28"/>
          <w:szCs w:val="28"/>
          <w:u w:val="single"/>
          <w:lang w:val="es-AR"/>
        </w:rPr>
        <w:t>Enunciado</w:t>
      </w:r>
    </w:p>
    <w:p w14:paraId="4FB94163" w14:textId="218E2A98" w:rsidR="00DB64DF" w:rsidRDefault="00DB64DF" w:rsidP="67CFCA47">
      <w:pPr>
        <w:tabs>
          <w:tab w:val="left" w:pos="720"/>
        </w:tabs>
        <w:rPr>
          <w:lang w:val="es-AR"/>
        </w:rPr>
      </w:pPr>
      <w:r w:rsidRPr="00DB64DF">
        <w:rPr>
          <w:b/>
          <w:bCs/>
          <w:lang w:val="es-AR"/>
        </w:rPr>
        <w:t>Objetivos:</w:t>
      </w:r>
      <w:r>
        <w:rPr>
          <w:lang w:val="es-AR"/>
        </w:rPr>
        <w:t xml:space="preserve"> A partir del enunciado identifique: Protagonista, Problema, Causa, Solución, Tipo de pensamiento y justifique adecuadamente.</w:t>
      </w:r>
    </w:p>
    <w:p w14:paraId="19BD80CA" w14:textId="77777777" w:rsidR="005E4D65" w:rsidRDefault="005E4D65" w:rsidP="67CFCA47">
      <w:pPr>
        <w:tabs>
          <w:tab w:val="left" w:pos="720"/>
        </w:tabs>
      </w:pPr>
    </w:p>
    <w:p w14:paraId="79CEEB7A" w14:textId="77777777" w:rsidR="005E4D65" w:rsidRDefault="00DB64DF" w:rsidP="67CFCA47">
      <w:pPr>
        <w:tabs>
          <w:tab w:val="left" w:pos="720"/>
        </w:tabs>
        <w:rPr>
          <w:lang w:val="es-AR"/>
        </w:rPr>
      </w:pPr>
      <w:r>
        <w:rPr>
          <w:lang w:val="es-AR"/>
        </w:rPr>
        <w:t xml:space="preserve">Gabriel, ayudante de cátedra de sistemas y organizaciones en la UTN, es el mayor fan de Luciano Pereyra que haya existido jamás. Tiene sus discos firmados, fotos con él y es miembro incluso de su club oficial de fans. Un día mientras estudiaba su materia favorita (Análisis Matemático II) recibió un mensaje del presidente del club de fans: Luciano Pereyra habría confirmado un evento privado para miembros selectos del club. Más importante aún, en caso de reservar con el presidente del club de fans una entrada especial en las próximas 48 horas, incluía la oportunidad de cantar junto con Luciano Pereyra en el escenario. </w:t>
      </w:r>
    </w:p>
    <w:p w14:paraId="53F30A92" w14:textId="77777777" w:rsidR="005E4D65" w:rsidRDefault="005E4D65" w:rsidP="67CFCA47">
      <w:pPr>
        <w:tabs>
          <w:tab w:val="left" w:pos="720"/>
        </w:tabs>
        <w:rPr>
          <w:lang w:val="es-AR"/>
        </w:rPr>
      </w:pPr>
    </w:p>
    <w:p w14:paraId="6C3E19AD" w14:textId="65EE7AAE" w:rsidR="005E4D65" w:rsidRDefault="00DB64DF" w:rsidP="67CFCA47">
      <w:pPr>
        <w:tabs>
          <w:tab w:val="left" w:pos="720"/>
        </w:tabs>
        <w:rPr>
          <w:lang w:val="es-AR"/>
        </w:rPr>
      </w:pPr>
      <w:r>
        <w:rPr>
          <w:lang w:val="es-AR"/>
        </w:rPr>
        <w:t xml:space="preserve">Gabriel sabía que era una chance única en su vida, pero la entrada costaba 150.000 pesos y él no tenía ahorros. </w:t>
      </w:r>
      <w:r w:rsidR="001920B1">
        <w:rPr>
          <w:lang w:val="es-AR"/>
        </w:rPr>
        <w:t>Además</w:t>
      </w:r>
      <w:r w:rsidR="006A4B01">
        <w:rPr>
          <w:lang w:val="es-AR"/>
        </w:rPr>
        <w:t>,</w:t>
      </w:r>
      <w:r>
        <w:rPr>
          <w:lang w:val="es-AR"/>
        </w:rPr>
        <w:t xml:space="preserve"> sabía que sus padres no iban a gastar tanto en una entrada. Sin embargo, no se rindió y empezó inmediatamente a buscar la manera de juntar ese dinero.</w:t>
      </w:r>
    </w:p>
    <w:p w14:paraId="38E87D4E" w14:textId="77777777" w:rsidR="005E4D65" w:rsidRDefault="005E4D65" w:rsidP="67CFCA47">
      <w:pPr>
        <w:tabs>
          <w:tab w:val="left" w:pos="720"/>
        </w:tabs>
        <w:rPr>
          <w:lang w:val="es-AR"/>
        </w:rPr>
      </w:pPr>
    </w:p>
    <w:p w14:paraId="11C6C6AF" w14:textId="77777777" w:rsidR="005E4D65" w:rsidRDefault="00DB64DF" w:rsidP="67CFCA47">
      <w:pPr>
        <w:tabs>
          <w:tab w:val="left" w:pos="720"/>
        </w:tabs>
        <w:rPr>
          <w:lang w:val="es-AR"/>
        </w:rPr>
      </w:pPr>
      <w:r>
        <w:rPr>
          <w:lang w:val="es-AR"/>
        </w:rPr>
        <w:t xml:space="preserve">Consideró solicitar un préstamo en el banco y luego buscar un trabajo para pagarlo, pero considerando que actualmente no trabaja ni tiene fuente de ingresos se imaginó que probablemente no se lo otorgarían (o al menos no a tiempo). Luego consideró </w:t>
      </w:r>
      <w:r w:rsidR="004C07EE">
        <w:rPr>
          <w:lang w:val="es-AR"/>
        </w:rPr>
        <w:t xml:space="preserve">pedirles </w:t>
      </w:r>
      <w:r>
        <w:rPr>
          <w:lang w:val="es-AR"/>
        </w:rPr>
        <w:t xml:space="preserve">ayuda a sus compañeros ayudantes de cátedra (Rocío, Agustín y Gonzalo) pero tenía miedo de arruinar su relación con ellos si tenía problema para devolverles el dinero. En ese momento su mejor amiga Florencia, quien es dueña de un kiosco, le ofreció darle un adelanto por el precio de la entrada si Gabriel trabajaba 3 meses en su kiosco a contra turno. Si bien Gabriel sabía que esto iba a complicar su cursada en la facultad, en su desesperación aceptó la oferta. </w:t>
      </w:r>
    </w:p>
    <w:p w14:paraId="2F978846" w14:textId="77777777" w:rsidR="005E4D65" w:rsidRDefault="005E4D65" w:rsidP="67CFCA47">
      <w:pPr>
        <w:tabs>
          <w:tab w:val="left" w:pos="720"/>
        </w:tabs>
        <w:rPr>
          <w:lang w:val="es-AR"/>
        </w:rPr>
      </w:pPr>
    </w:p>
    <w:p w14:paraId="287D7141" w14:textId="11C0E17F" w:rsidR="00DB64DF" w:rsidRDefault="00DB64DF" w:rsidP="67CFCA47">
      <w:pPr>
        <w:tabs>
          <w:tab w:val="left" w:pos="720"/>
        </w:tabs>
      </w:pPr>
      <w:r>
        <w:rPr>
          <w:lang w:val="es-AR"/>
        </w:rPr>
        <w:t>Gabriel consiguió la plata a tiempo, la transfirió al presidente del club de fans y recibió la confirmación de su participación en el evento que sería en dos semanas. Para su mala suerte una semana después, mientras atendía el kiosco y escuchaba las noticias, escuchó el nombre del presidente del club de fans: era buscado por estafar a más de 50 personas y escapar a Europa con el dinero de sus víctimas.</w:t>
      </w:r>
    </w:p>
    <w:p w14:paraId="59FE3013" w14:textId="03C02717" w:rsidR="67CFCA47" w:rsidRDefault="67CFCA47">
      <w:r w:rsidRPr="67CFCA47">
        <w:rPr>
          <w:sz w:val="28"/>
          <w:szCs w:val="28"/>
          <w:lang w:val="es"/>
        </w:rPr>
        <w:t xml:space="preserve"> </w:t>
      </w:r>
    </w:p>
    <w:p w14:paraId="2A290A95" w14:textId="33C947F5" w:rsidR="00DB64DF" w:rsidRDefault="00DB64DF" w:rsidP="67CFCA47">
      <w:pPr>
        <w:tabs>
          <w:tab w:val="left" w:pos="720"/>
        </w:tabs>
      </w:pPr>
      <w:r>
        <w:rPr>
          <w:b/>
          <w:bCs/>
          <w:sz w:val="28"/>
          <w:szCs w:val="28"/>
          <w:u w:val="single"/>
          <w:lang w:val="es-AR"/>
        </w:rPr>
        <w:t>Resolución</w:t>
      </w:r>
    </w:p>
    <w:p w14:paraId="443DA3F8" w14:textId="6F3E9766" w:rsidR="67CFCA47" w:rsidRDefault="67CFCA47" w:rsidP="67CFCA47">
      <w:pPr>
        <w:tabs>
          <w:tab w:val="left" w:pos="720"/>
        </w:tabs>
      </w:pPr>
      <w:r w:rsidRPr="67CFCA47">
        <w:rPr>
          <w:lang w:val="es-AR"/>
        </w:rPr>
        <w:t xml:space="preserve"> </w:t>
      </w:r>
    </w:p>
    <w:p w14:paraId="14678E3B" w14:textId="324A7481" w:rsidR="67CFCA47" w:rsidRDefault="67CFCA47" w:rsidP="67CFCA47">
      <w:pPr>
        <w:tabs>
          <w:tab w:val="left" w:pos="720"/>
        </w:tabs>
      </w:pPr>
      <w:r w:rsidRPr="67CFCA47">
        <w:rPr>
          <w:u w:val="single"/>
          <w:lang w:val="es-AR"/>
        </w:rPr>
        <w:t>Protagonista:</w:t>
      </w:r>
      <w:r w:rsidRPr="67CFCA47">
        <w:rPr>
          <w:lang w:val="es-AR"/>
        </w:rPr>
        <w:t xml:space="preserve"> Gabriel</w:t>
      </w:r>
    </w:p>
    <w:p w14:paraId="16DB64AF" w14:textId="2869802B" w:rsidR="67CFCA47" w:rsidRDefault="67CFCA47" w:rsidP="67CFCA47">
      <w:pPr>
        <w:tabs>
          <w:tab w:val="left" w:pos="720"/>
        </w:tabs>
      </w:pPr>
      <w:r w:rsidRPr="67CFCA47">
        <w:rPr>
          <w:lang w:val="es-AR"/>
        </w:rPr>
        <w:t xml:space="preserve"> </w:t>
      </w:r>
    </w:p>
    <w:p w14:paraId="37D231C3" w14:textId="0A3624EA" w:rsidR="67CFCA47" w:rsidRDefault="67CFCA47" w:rsidP="67CFCA47">
      <w:pPr>
        <w:tabs>
          <w:tab w:val="left" w:pos="720"/>
        </w:tabs>
      </w:pPr>
      <w:r w:rsidRPr="67CFCA47">
        <w:rPr>
          <w:u w:val="single"/>
          <w:lang w:val="es-AR"/>
        </w:rPr>
        <w:t>Problema:</w:t>
      </w:r>
      <w:r w:rsidRPr="67CFCA47">
        <w:rPr>
          <w:lang w:val="es-AR"/>
        </w:rPr>
        <w:t xml:space="preserve"> No podía asistir al evento privado de Luciano Pereyra</w:t>
      </w:r>
    </w:p>
    <w:p w14:paraId="1A100B45" w14:textId="5B741572" w:rsidR="67CFCA47" w:rsidRDefault="67CFCA47" w:rsidP="67CFCA47">
      <w:pPr>
        <w:tabs>
          <w:tab w:val="left" w:pos="720"/>
        </w:tabs>
      </w:pPr>
      <w:r w:rsidRPr="67CFCA47">
        <w:rPr>
          <w:lang w:val="es-AR"/>
        </w:rPr>
        <w:t xml:space="preserve"> </w:t>
      </w:r>
    </w:p>
    <w:p w14:paraId="06683AB8" w14:textId="1CFC7F11" w:rsidR="67CFCA47" w:rsidRDefault="67CFCA47" w:rsidP="67CFCA47">
      <w:pPr>
        <w:tabs>
          <w:tab w:val="left" w:pos="720"/>
        </w:tabs>
      </w:pPr>
      <w:r w:rsidRPr="67CFCA47">
        <w:rPr>
          <w:u w:val="single"/>
          <w:lang w:val="es-AR"/>
        </w:rPr>
        <w:t>Causa:</w:t>
      </w:r>
      <w:r w:rsidRPr="67CFCA47">
        <w:rPr>
          <w:lang w:val="es-AR"/>
        </w:rPr>
        <w:t xml:space="preserve"> No poseía el dinero suficiente para comprar la entrada del evento de Luciano Pereyra.</w:t>
      </w:r>
    </w:p>
    <w:p w14:paraId="568640C1" w14:textId="3F339BA0" w:rsidR="67CFCA47" w:rsidRDefault="67CFCA47" w:rsidP="67CFCA47">
      <w:pPr>
        <w:tabs>
          <w:tab w:val="left" w:pos="720"/>
        </w:tabs>
      </w:pPr>
      <w:r w:rsidRPr="67CFCA47">
        <w:rPr>
          <w:lang w:val="es-AR"/>
        </w:rPr>
        <w:t xml:space="preserve"> </w:t>
      </w:r>
    </w:p>
    <w:p w14:paraId="75B1982C" w14:textId="765871EF" w:rsidR="67CFCA47" w:rsidRDefault="67CFCA47" w:rsidP="67CFCA47">
      <w:pPr>
        <w:tabs>
          <w:tab w:val="left" w:pos="720"/>
        </w:tabs>
      </w:pPr>
      <w:r w:rsidRPr="67CFCA47">
        <w:rPr>
          <w:u w:val="single"/>
          <w:lang w:val="es-AR"/>
        </w:rPr>
        <w:t>Solución:</w:t>
      </w:r>
      <w:r w:rsidRPr="67CFCA47">
        <w:rPr>
          <w:lang w:val="es-AR"/>
        </w:rPr>
        <w:t xml:space="preserve"> </w:t>
      </w:r>
    </w:p>
    <w:p w14:paraId="170CB1D3" w14:textId="53FBD092" w:rsidR="67CFCA47" w:rsidRDefault="67CFCA47" w:rsidP="67CFCA47">
      <w:pPr>
        <w:tabs>
          <w:tab w:val="left" w:pos="720"/>
        </w:tabs>
      </w:pPr>
      <w:r w:rsidRPr="67CFCA47">
        <w:rPr>
          <w:lang w:val="es-AR"/>
        </w:rPr>
        <w:t xml:space="preserve">Alternativa 1: </w:t>
      </w:r>
      <w:r w:rsidR="006356FA" w:rsidRPr="67CFCA47">
        <w:rPr>
          <w:lang w:val="es-AR"/>
        </w:rPr>
        <w:t>Pedirles</w:t>
      </w:r>
      <w:r w:rsidRPr="67CFCA47">
        <w:rPr>
          <w:lang w:val="es-AR"/>
        </w:rPr>
        <w:t xml:space="preserve"> dinero a sus padres.</w:t>
      </w:r>
    </w:p>
    <w:p w14:paraId="4478CE21" w14:textId="2BA11165" w:rsidR="67CFCA47" w:rsidRDefault="67CFCA47" w:rsidP="67CFCA47">
      <w:pPr>
        <w:tabs>
          <w:tab w:val="left" w:pos="720"/>
        </w:tabs>
      </w:pPr>
      <w:r w:rsidRPr="67CFCA47">
        <w:rPr>
          <w:lang w:val="es-AR"/>
        </w:rPr>
        <w:t>Efecto esperado no deseado: Que sus padres no quieran gastar tanto dinero en una</w:t>
      </w:r>
      <w:r w:rsidR="003D114D">
        <w:rPr>
          <w:lang w:val="es-AR"/>
        </w:rPr>
        <w:t xml:space="preserve"> </w:t>
      </w:r>
      <w:r w:rsidRPr="67CFCA47">
        <w:rPr>
          <w:lang w:val="es-AR"/>
        </w:rPr>
        <w:t>entrada.</w:t>
      </w:r>
    </w:p>
    <w:p w14:paraId="75021590" w14:textId="3F7ED1FB" w:rsidR="67CFCA47" w:rsidRDefault="663DACD9" w:rsidP="67CFCA47">
      <w:pPr>
        <w:tabs>
          <w:tab w:val="left" w:pos="720"/>
        </w:tabs>
      </w:pPr>
      <w:r w:rsidRPr="663DACD9">
        <w:rPr>
          <w:lang w:val="es-AR"/>
        </w:rPr>
        <w:t xml:space="preserve"> </w:t>
      </w:r>
    </w:p>
    <w:p w14:paraId="267B19F1" w14:textId="7BECAC1F" w:rsidR="663DACD9" w:rsidRDefault="663DACD9" w:rsidP="663DACD9">
      <w:pPr>
        <w:tabs>
          <w:tab w:val="left" w:pos="720"/>
        </w:tabs>
        <w:rPr>
          <w:lang w:val="es-AR"/>
        </w:rPr>
      </w:pPr>
    </w:p>
    <w:p w14:paraId="2F6384BF" w14:textId="0B76D494" w:rsidR="67CFCA47" w:rsidRDefault="67CFCA47" w:rsidP="67CFCA47">
      <w:pPr>
        <w:tabs>
          <w:tab w:val="left" w:pos="720"/>
        </w:tabs>
      </w:pPr>
      <w:r w:rsidRPr="67CFCA47">
        <w:rPr>
          <w:lang w:val="es-AR"/>
        </w:rPr>
        <w:t>Alternativa 2: Pedir un préstamo.</w:t>
      </w:r>
    </w:p>
    <w:p w14:paraId="22D2BFC5" w14:textId="0BFD40BB" w:rsidR="67CFCA47" w:rsidRDefault="663DACD9" w:rsidP="67CFCA47">
      <w:pPr>
        <w:tabs>
          <w:tab w:val="left" w:pos="720"/>
        </w:tabs>
      </w:pPr>
      <w:r w:rsidRPr="663DACD9">
        <w:rPr>
          <w:lang w:val="es-AR"/>
        </w:rPr>
        <w:t>Efecto esperado no deseado: Que no le otorguen el préstamo porque actualmente no trabaja ni tiene fuentes de ingresos.</w:t>
      </w:r>
    </w:p>
    <w:p w14:paraId="457F3D66" w14:textId="347D6E05" w:rsidR="663DACD9" w:rsidRDefault="663DACD9" w:rsidP="663DACD9">
      <w:pPr>
        <w:tabs>
          <w:tab w:val="left" w:pos="720"/>
        </w:tabs>
        <w:rPr>
          <w:lang w:val="es-AR"/>
        </w:rPr>
      </w:pPr>
    </w:p>
    <w:p w14:paraId="38824AAA" w14:textId="7456AA0A" w:rsidR="67CFCA47" w:rsidRDefault="67CFCA47" w:rsidP="67CFCA47">
      <w:pPr>
        <w:tabs>
          <w:tab w:val="left" w:pos="720"/>
        </w:tabs>
      </w:pPr>
      <w:r w:rsidRPr="67CFCA47">
        <w:rPr>
          <w:lang w:val="es-AR"/>
        </w:rPr>
        <w:t xml:space="preserve">Alternativa </w:t>
      </w:r>
      <w:r w:rsidR="00A037CB" w:rsidRPr="67CFCA47">
        <w:rPr>
          <w:lang w:val="es-AR"/>
        </w:rPr>
        <w:t>3: Pedirles</w:t>
      </w:r>
      <w:r w:rsidRPr="67CFCA47">
        <w:rPr>
          <w:lang w:val="es-AR"/>
        </w:rPr>
        <w:t xml:space="preserve"> dinero a sus compañeros ayudantes de cátedra.</w:t>
      </w:r>
    </w:p>
    <w:p w14:paraId="4913D598" w14:textId="79A18C15" w:rsidR="67CFCA47" w:rsidRDefault="67CFCA47" w:rsidP="67CFCA47">
      <w:pPr>
        <w:tabs>
          <w:tab w:val="left" w:pos="720"/>
        </w:tabs>
      </w:pPr>
      <w:r w:rsidRPr="67CFCA47">
        <w:rPr>
          <w:lang w:val="es-AR"/>
        </w:rPr>
        <w:t>Efecto esperado no deseado: Arruinar su relación con ellos en el caso de no poder devolverles el dinero.</w:t>
      </w:r>
    </w:p>
    <w:p w14:paraId="39F3B891" w14:textId="09779D43" w:rsidR="67CFCA47" w:rsidRDefault="67CFCA47" w:rsidP="67CFCA47">
      <w:pPr>
        <w:tabs>
          <w:tab w:val="left" w:pos="720"/>
        </w:tabs>
      </w:pPr>
      <w:r w:rsidRPr="67CFCA47">
        <w:rPr>
          <w:lang w:val="es-AR"/>
        </w:rPr>
        <w:t xml:space="preserve"> </w:t>
      </w:r>
    </w:p>
    <w:p w14:paraId="5A49FB72" w14:textId="4D1C97F0" w:rsidR="67CFCA47" w:rsidRDefault="67CFCA47" w:rsidP="67CFCA47">
      <w:pPr>
        <w:tabs>
          <w:tab w:val="left" w:pos="720"/>
        </w:tabs>
      </w:pPr>
      <w:r w:rsidRPr="67CFCA47">
        <w:rPr>
          <w:lang w:val="es-AR"/>
        </w:rPr>
        <w:t>Alternativa 4: Hacer un acuerdo de trabajo con Florencia.</w:t>
      </w:r>
    </w:p>
    <w:p w14:paraId="1556AC06" w14:textId="77F86A82" w:rsidR="67CFCA47" w:rsidRDefault="67CFCA47" w:rsidP="67CFCA47">
      <w:pPr>
        <w:tabs>
          <w:tab w:val="left" w:pos="720"/>
        </w:tabs>
      </w:pPr>
      <w:r w:rsidRPr="67CFCA47">
        <w:rPr>
          <w:lang w:val="es-AR"/>
        </w:rPr>
        <w:t>Efecto esperado deseado: Que Florencia le dé un adelanto del dinero por 3 meses de trabajo.</w:t>
      </w:r>
    </w:p>
    <w:p w14:paraId="0476851D" w14:textId="09B817EF" w:rsidR="67CFCA47" w:rsidRDefault="67CFCA47" w:rsidP="67CFCA47">
      <w:pPr>
        <w:tabs>
          <w:tab w:val="left" w:pos="720"/>
        </w:tabs>
      </w:pPr>
      <w:r w:rsidRPr="67CFCA47">
        <w:rPr>
          <w:lang w:val="es-AR"/>
        </w:rPr>
        <w:t>Efecto esperado no deseado: Complicar su cursada en la facultad.</w:t>
      </w:r>
    </w:p>
    <w:p w14:paraId="235019BD" w14:textId="50DFD068" w:rsidR="67CFCA47" w:rsidRDefault="67CFCA47" w:rsidP="67CFCA47">
      <w:pPr>
        <w:tabs>
          <w:tab w:val="left" w:pos="720"/>
        </w:tabs>
        <w:ind w:firstLine="708"/>
      </w:pPr>
      <w:r w:rsidRPr="67CFCA47">
        <w:rPr>
          <w:lang w:val="es-AR"/>
        </w:rPr>
        <w:t xml:space="preserve"> </w:t>
      </w:r>
    </w:p>
    <w:p w14:paraId="08E67F34" w14:textId="31F50CE0" w:rsidR="67CFCA47" w:rsidRDefault="67CFCA47" w:rsidP="67CFCA47">
      <w:pPr>
        <w:tabs>
          <w:tab w:val="left" w:pos="720"/>
        </w:tabs>
      </w:pPr>
      <w:r w:rsidRPr="67CFCA47">
        <w:rPr>
          <w:u w:val="single"/>
          <w:lang w:val="es-AR"/>
        </w:rPr>
        <w:t>Resolución:</w:t>
      </w:r>
      <w:r w:rsidRPr="67CFCA47">
        <w:rPr>
          <w:lang w:val="es-AR"/>
        </w:rPr>
        <w:t xml:space="preserve"> Gabriel acepta la oferta de Florencia, decidiendo recibir un adelanto del pago por los tres meses de trabajo que acordaron</w:t>
      </w:r>
      <w:r w:rsidR="00864B8C">
        <w:rPr>
          <w:lang w:val="es-AR"/>
        </w:rPr>
        <w:t xml:space="preserve"> (Alternativa 4).</w:t>
      </w:r>
    </w:p>
    <w:p w14:paraId="3F036C79" w14:textId="0544FC21" w:rsidR="67CFCA47" w:rsidRDefault="67CFCA47" w:rsidP="67CFCA47">
      <w:pPr>
        <w:tabs>
          <w:tab w:val="left" w:pos="720"/>
        </w:tabs>
      </w:pPr>
      <w:r w:rsidRPr="67CFCA47">
        <w:rPr>
          <w:lang w:val="es-AR"/>
        </w:rPr>
        <w:t xml:space="preserve"> </w:t>
      </w:r>
    </w:p>
    <w:p w14:paraId="0BD48D5D" w14:textId="7EE0FC04" w:rsidR="67CFCA47" w:rsidRDefault="67CFCA47" w:rsidP="67CFCA47">
      <w:pPr>
        <w:tabs>
          <w:tab w:val="left" w:pos="720"/>
        </w:tabs>
      </w:pPr>
      <w:r w:rsidRPr="67CFCA47">
        <w:rPr>
          <w:u w:val="single"/>
          <w:lang w:val="es-AR"/>
        </w:rPr>
        <w:t>Tipo de Pensamiento:</w:t>
      </w:r>
      <w:r w:rsidRPr="67CFCA47">
        <w:rPr>
          <w:lang w:val="es-AR"/>
        </w:rPr>
        <w:t xml:space="preserve"> Pensamiento Sistémico.</w:t>
      </w:r>
    </w:p>
    <w:p w14:paraId="78C699D1" w14:textId="4D777356" w:rsidR="67CFCA47" w:rsidRDefault="67CFCA47" w:rsidP="67CFCA47">
      <w:pPr>
        <w:tabs>
          <w:tab w:val="left" w:pos="720"/>
        </w:tabs>
      </w:pPr>
      <w:r w:rsidRPr="67CFCA47">
        <w:rPr>
          <w:lang w:val="es-AR"/>
        </w:rPr>
        <w:t xml:space="preserve"> </w:t>
      </w:r>
    </w:p>
    <w:p w14:paraId="7B614A56" w14:textId="30F7F4CF" w:rsidR="67CFCA47" w:rsidRDefault="67CFCA47" w:rsidP="67CFCA47">
      <w:pPr>
        <w:tabs>
          <w:tab w:val="left" w:pos="720"/>
        </w:tabs>
      </w:pPr>
      <w:r w:rsidRPr="67CFCA47">
        <w:rPr>
          <w:u w:val="single"/>
          <w:lang w:val="es-AR"/>
        </w:rPr>
        <w:t>Justificación:</w:t>
      </w:r>
      <w:r w:rsidRPr="67CFCA47">
        <w:rPr>
          <w:lang w:val="es-AR"/>
        </w:rPr>
        <w:t xml:space="preserve"> A pesar de enfrentar un problema aparentemente lineal (la falta de dinero), Gabriel analiza los efectos deseados y no deseados de las alternativas, considerando cómo cada elección afectaría su vida, su relación con otras personas y su situación financiera. Por lo que utiliza un enfoque sistémico para tomar la decisión que él cree más conveniente.</w:t>
      </w:r>
    </w:p>
    <w:p w14:paraId="1DE94D2C" w14:textId="6996E735" w:rsidR="67CFCA47" w:rsidRDefault="67CFCA47" w:rsidP="67CFCA47">
      <w:pPr>
        <w:tabs>
          <w:tab w:val="left" w:pos="720"/>
        </w:tabs>
        <w:rPr>
          <w:lang w:val="es-AR"/>
        </w:rPr>
      </w:pPr>
    </w:p>
    <w:p w14:paraId="635E510D" w14:textId="653B3FE7" w:rsidR="67CFCA47" w:rsidRDefault="67CFCA47" w:rsidP="67CFCA47">
      <w:pPr>
        <w:pStyle w:val="Header"/>
        <w:tabs>
          <w:tab w:val="clear" w:pos="4419"/>
          <w:tab w:val="clear" w:pos="8838"/>
        </w:tabs>
        <w:rPr>
          <w:b/>
          <w:bCs/>
          <w:sz w:val="28"/>
          <w:szCs w:val="28"/>
          <w:u w:val="single"/>
          <w:lang w:val="es-AR"/>
        </w:rPr>
      </w:pPr>
    </w:p>
    <w:p w14:paraId="6614F003" w14:textId="77777777" w:rsidR="008B2F0A" w:rsidRDefault="008B2F0A">
      <w:pPr>
        <w:pStyle w:val="Header"/>
        <w:tabs>
          <w:tab w:val="clear" w:pos="4419"/>
          <w:tab w:val="clear" w:pos="8838"/>
        </w:tabs>
        <w:rPr>
          <w:b/>
          <w:bCs/>
          <w:sz w:val="28"/>
          <w:szCs w:val="28"/>
          <w:u w:val="single"/>
          <w:lang w:val="es-AR"/>
        </w:rPr>
      </w:pPr>
    </w:p>
    <w:p w14:paraId="243E71B3" w14:textId="731FC79F" w:rsidR="001827B1" w:rsidRPr="0021675A" w:rsidRDefault="001827B1" w:rsidP="001B2F8E">
      <w:pPr>
        <w:jc w:val="center"/>
      </w:pPr>
    </w:p>
    <w:sectPr w:rsidR="001827B1" w:rsidRPr="0021675A">
      <w:headerReference w:type="first" r:id="rId12"/>
      <w:footerReference w:type="first" r:id="rId13"/>
      <w:pgSz w:w="11907" w:h="16840" w:code="9"/>
      <w:pgMar w:top="567" w:right="567" w:bottom="1962"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9E5D33" w14:textId="77777777" w:rsidR="00EE1F77" w:rsidRDefault="00EE1F77">
      <w:r>
        <w:separator/>
      </w:r>
    </w:p>
  </w:endnote>
  <w:endnote w:type="continuationSeparator" w:id="0">
    <w:p w14:paraId="268B9AF8" w14:textId="77777777" w:rsidR="00EE1F77" w:rsidRDefault="00EE1F77">
      <w:r>
        <w:continuationSeparator/>
      </w:r>
    </w:p>
  </w:endnote>
  <w:endnote w:type="continuationNotice" w:id="1">
    <w:p w14:paraId="21B453AA" w14:textId="77777777" w:rsidR="00EE1F77" w:rsidRDefault="00EE1F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823"/>
      <w:gridCol w:w="4816"/>
    </w:tblGrid>
    <w:tr w:rsidR="00C92E7D" w14:paraId="7E07A3D8" w14:textId="77777777">
      <w:tc>
        <w:tcPr>
          <w:tcW w:w="4889" w:type="dxa"/>
        </w:tcPr>
        <w:p w14:paraId="59F26657" w14:textId="77777777" w:rsidR="00C92E7D" w:rsidRDefault="00C92E7D" w:rsidP="00C92E7D">
          <w:pPr>
            <w:pStyle w:val="Footer"/>
            <w:rPr>
              <w:sz w:val="20"/>
            </w:rPr>
          </w:pPr>
          <w:r>
            <w:t>Sistemas y Procesos de Negocio</w:t>
          </w:r>
        </w:p>
      </w:tc>
      <w:tc>
        <w:tcPr>
          <w:tcW w:w="4890" w:type="dxa"/>
        </w:tcPr>
        <w:p w14:paraId="434D0D65" w14:textId="34D41A99" w:rsidR="00C92E7D" w:rsidRDefault="00C92E7D" w:rsidP="00C92E7D">
          <w:pPr>
            <w:pStyle w:val="Footer"/>
            <w:jc w:val="right"/>
            <w:rPr>
              <w:sz w:val="20"/>
            </w:rPr>
          </w:pPr>
          <w:r>
            <w:rPr>
              <w:sz w:val="20"/>
            </w:rPr>
            <w:t xml:space="preserve">Hoja </w:t>
          </w:r>
          <w:r w:rsidRPr="00C92E7D">
            <w:rPr>
              <w:rStyle w:val="PageNumber"/>
              <w:color w:val="000000" w:themeColor="text1"/>
              <w:sz w:val="20"/>
              <w:szCs w:val="16"/>
            </w:rPr>
            <w:fldChar w:fldCharType="begin"/>
          </w:r>
          <w:r w:rsidRPr="00C92E7D">
            <w:rPr>
              <w:rStyle w:val="PageNumber"/>
              <w:color w:val="000000" w:themeColor="text1"/>
              <w:sz w:val="20"/>
              <w:szCs w:val="16"/>
            </w:rPr>
            <w:instrText>PAGE   \* MERGEFORMAT</w:instrText>
          </w:r>
          <w:r w:rsidRPr="00C92E7D">
            <w:rPr>
              <w:rStyle w:val="PageNumber"/>
              <w:color w:val="000000" w:themeColor="text1"/>
              <w:sz w:val="20"/>
              <w:szCs w:val="16"/>
            </w:rPr>
            <w:fldChar w:fldCharType="separate"/>
          </w:r>
          <w:r w:rsidRPr="00C92E7D">
            <w:rPr>
              <w:rStyle w:val="PageNumber"/>
              <w:color w:val="000000" w:themeColor="text1"/>
              <w:sz w:val="20"/>
              <w:szCs w:val="16"/>
            </w:rPr>
            <w:t>1</w:t>
          </w:r>
          <w:r w:rsidRPr="00C92E7D">
            <w:rPr>
              <w:rStyle w:val="PageNumber"/>
              <w:color w:val="000000" w:themeColor="text1"/>
              <w:sz w:val="20"/>
              <w:szCs w:val="16"/>
            </w:rPr>
            <w:fldChar w:fldCharType="end"/>
          </w:r>
          <w:r w:rsidRPr="00C92E7D">
            <w:rPr>
              <w:rStyle w:val="PageNumber"/>
              <w:sz w:val="16"/>
              <w:szCs w:val="20"/>
            </w:rPr>
            <w:t xml:space="preserve"> </w:t>
          </w:r>
          <w:r>
            <w:rPr>
              <w:rStyle w:val="PageNumber"/>
              <w:sz w:val="20"/>
            </w:rPr>
            <w:t xml:space="preserve">de </w:t>
          </w:r>
          <w:r w:rsidR="00A8473E">
            <w:rPr>
              <w:rStyle w:val="PageNumber"/>
              <w:sz w:val="20"/>
            </w:rPr>
            <w:t>2</w:t>
          </w:r>
          <w:r>
            <w:rPr>
              <w:rStyle w:val="PageNumber"/>
              <w:sz w:val="20"/>
            </w:rPr>
            <w:t xml:space="preserve">      </w:t>
          </w:r>
        </w:p>
      </w:tc>
    </w:tr>
  </w:tbl>
  <w:p w14:paraId="0A104F3C" w14:textId="77777777" w:rsidR="00C92E7D" w:rsidRDefault="00C92E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10"/>
      <w:gridCol w:w="3210"/>
      <w:gridCol w:w="3210"/>
    </w:tblGrid>
    <w:tr w:rsidR="5D23B93E" w14:paraId="01C30568" w14:textId="77777777" w:rsidTr="5D23B93E">
      <w:trPr>
        <w:trHeight w:val="300"/>
      </w:trPr>
      <w:tc>
        <w:tcPr>
          <w:tcW w:w="3210" w:type="dxa"/>
        </w:tcPr>
        <w:p w14:paraId="2D493DCF" w14:textId="7C5943A1" w:rsidR="5D23B93E" w:rsidRDefault="5D23B93E" w:rsidP="5D23B93E">
          <w:pPr>
            <w:pStyle w:val="Header"/>
            <w:ind w:left="-115"/>
          </w:pPr>
        </w:p>
      </w:tc>
      <w:tc>
        <w:tcPr>
          <w:tcW w:w="3210" w:type="dxa"/>
        </w:tcPr>
        <w:p w14:paraId="5878BD0A" w14:textId="131496D7" w:rsidR="5D23B93E" w:rsidRDefault="5D23B93E" w:rsidP="5D23B93E">
          <w:pPr>
            <w:pStyle w:val="Header"/>
            <w:jc w:val="center"/>
          </w:pPr>
        </w:p>
      </w:tc>
      <w:tc>
        <w:tcPr>
          <w:tcW w:w="3210" w:type="dxa"/>
        </w:tcPr>
        <w:p w14:paraId="63DA02B0" w14:textId="0CB06591" w:rsidR="5D23B93E" w:rsidRDefault="5D23B93E" w:rsidP="5D23B93E">
          <w:pPr>
            <w:pStyle w:val="Header"/>
            <w:ind w:right="-115"/>
            <w:jc w:val="right"/>
          </w:pPr>
        </w:p>
      </w:tc>
    </w:tr>
  </w:tbl>
  <w:p w14:paraId="1089A2C0" w14:textId="27A740EA" w:rsidR="00063C7D" w:rsidRDefault="00063C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823"/>
      <w:gridCol w:w="4816"/>
    </w:tblGrid>
    <w:tr w:rsidR="008E1CF1" w14:paraId="52DB6AD7" w14:textId="77777777">
      <w:tc>
        <w:tcPr>
          <w:tcW w:w="4889" w:type="dxa"/>
        </w:tcPr>
        <w:p w14:paraId="640FC0F6" w14:textId="52DCA408" w:rsidR="008E1CF1" w:rsidRDefault="00120A0E">
          <w:pPr>
            <w:pStyle w:val="Footer"/>
            <w:rPr>
              <w:sz w:val="20"/>
            </w:rPr>
          </w:pPr>
          <w:r>
            <w:t xml:space="preserve">Sistemas y </w:t>
          </w:r>
          <w:r w:rsidR="008561F4">
            <w:t>Procesos de Negocio</w:t>
          </w:r>
        </w:p>
      </w:tc>
      <w:tc>
        <w:tcPr>
          <w:tcW w:w="4890" w:type="dxa"/>
        </w:tcPr>
        <w:p w14:paraId="4B6A94CD" w14:textId="3A94755A" w:rsidR="008E1CF1" w:rsidRDefault="008E1CF1">
          <w:pPr>
            <w:pStyle w:val="Footer"/>
            <w:jc w:val="right"/>
            <w:rPr>
              <w:sz w:val="20"/>
            </w:rPr>
          </w:pPr>
          <w:r>
            <w:rPr>
              <w:sz w:val="20"/>
            </w:rPr>
            <w:t xml:space="preserve">Hoja </w:t>
          </w:r>
          <w:r w:rsidRPr="00DF3876">
            <w:rPr>
              <w:rStyle w:val="PageNumber"/>
              <w:color w:val="000000" w:themeColor="text1"/>
              <w:sz w:val="20"/>
              <w:szCs w:val="20"/>
            </w:rPr>
            <w:fldChar w:fldCharType="begin"/>
          </w:r>
          <w:r w:rsidRPr="00DF3876">
            <w:rPr>
              <w:rStyle w:val="PageNumber"/>
              <w:color w:val="000000" w:themeColor="text1"/>
              <w:sz w:val="20"/>
              <w:szCs w:val="20"/>
            </w:rPr>
            <w:instrText xml:space="preserve"> PAGE </w:instrText>
          </w:r>
          <w:r w:rsidRPr="00DF3876">
            <w:rPr>
              <w:rStyle w:val="PageNumber"/>
              <w:color w:val="000000" w:themeColor="text1"/>
              <w:sz w:val="20"/>
              <w:szCs w:val="20"/>
            </w:rPr>
            <w:fldChar w:fldCharType="separate"/>
          </w:r>
          <w:r w:rsidR="00601298" w:rsidRPr="00DF3876">
            <w:rPr>
              <w:rStyle w:val="PageNumber"/>
              <w:noProof/>
              <w:color w:val="000000" w:themeColor="text1"/>
              <w:sz w:val="20"/>
              <w:szCs w:val="20"/>
            </w:rPr>
            <w:t>1</w:t>
          </w:r>
          <w:r w:rsidRPr="00DF3876">
            <w:rPr>
              <w:rStyle w:val="PageNumber"/>
              <w:color w:val="000000" w:themeColor="text1"/>
              <w:sz w:val="20"/>
              <w:szCs w:val="20"/>
            </w:rPr>
            <w:fldChar w:fldCharType="end"/>
          </w:r>
          <w:r>
            <w:rPr>
              <w:rStyle w:val="PageNumber"/>
              <w:sz w:val="20"/>
            </w:rPr>
            <w:t xml:space="preserve"> de</w:t>
          </w:r>
          <w:r w:rsidR="00C92E7D">
            <w:rPr>
              <w:rStyle w:val="PageNumber"/>
              <w:color w:val="000000" w:themeColor="text1"/>
              <w:sz w:val="20"/>
            </w:rPr>
            <w:t xml:space="preserve"> </w:t>
          </w:r>
          <w:r w:rsidR="006E0F58">
            <w:rPr>
              <w:rStyle w:val="PageNumber"/>
              <w:color w:val="000000" w:themeColor="text1"/>
              <w:sz w:val="20"/>
            </w:rPr>
            <w:t>1</w:t>
          </w:r>
          <w:r w:rsidR="00F6713D">
            <w:rPr>
              <w:rStyle w:val="PageNumber"/>
              <w:sz w:val="20"/>
            </w:rPr>
            <w:t xml:space="preserve"> </w:t>
          </w:r>
          <w:r>
            <w:rPr>
              <w:rStyle w:val="PageNumber"/>
              <w:sz w:val="20"/>
            </w:rPr>
            <w:t xml:space="preserve"> </w:t>
          </w:r>
          <w:r w:rsidR="00F6713D">
            <w:rPr>
              <w:rStyle w:val="PageNumber"/>
              <w:sz w:val="20"/>
            </w:rPr>
            <w:t xml:space="preserve">   </w:t>
          </w:r>
        </w:p>
      </w:tc>
    </w:tr>
  </w:tbl>
  <w:p w14:paraId="469EA94D" w14:textId="77777777" w:rsidR="008E1CF1" w:rsidRDefault="008E1CF1">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D39D44" w14:textId="77777777" w:rsidR="00EE1F77" w:rsidRDefault="00EE1F77">
      <w:r>
        <w:separator/>
      </w:r>
    </w:p>
  </w:footnote>
  <w:footnote w:type="continuationSeparator" w:id="0">
    <w:p w14:paraId="468110D8" w14:textId="77777777" w:rsidR="00EE1F77" w:rsidRDefault="00EE1F77">
      <w:r>
        <w:continuationSeparator/>
      </w:r>
    </w:p>
  </w:footnote>
  <w:footnote w:type="continuationNotice" w:id="1">
    <w:p w14:paraId="47A4D1B8" w14:textId="77777777" w:rsidR="00EE1F77" w:rsidRDefault="00EE1F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bottom w:val="single" w:sz="4" w:space="0" w:color="auto"/>
      </w:tblBorders>
      <w:tblCellMar>
        <w:left w:w="70" w:type="dxa"/>
        <w:right w:w="70" w:type="dxa"/>
      </w:tblCellMar>
      <w:tblLook w:val="0000" w:firstRow="0" w:lastRow="0" w:firstColumn="0" w:lastColumn="0" w:noHBand="0" w:noVBand="0"/>
    </w:tblPr>
    <w:tblGrid>
      <w:gridCol w:w="1312"/>
      <w:gridCol w:w="1928"/>
      <w:gridCol w:w="2679"/>
      <w:gridCol w:w="1599"/>
      <w:gridCol w:w="2121"/>
    </w:tblGrid>
    <w:tr w:rsidR="00C92E7D" w:rsidRPr="00F6713D" w14:paraId="1BFAB148" w14:textId="77777777">
      <w:tc>
        <w:tcPr>
          <w:tcW w:w="1312" w:type="dxa"/>
        </w:tcPr>
        <w:p w14:paraId="64AAB67B" w14:textId="4D8A2DE2" w:rsidR="00C92E7D" w:rsidRDefault="00C92E7D" w:rsidP="00C92E7D">
          <w:pPr>
            <w:pStyle w:val="Header"/>
          </w:pPr>
          <w:r>
            <w:t xml:space="preserve">TP Nro.: </w:t>
          </w:r>
          <w:r w:rsidR="00A5666A">
            <w:t>1</w:t>
          </w:r>
          <w:r w:rsidR="001B2F8E">
            <w:t>2</w:t>
          </w:r>
        </w:p>
      </w:tc>
      <w:tc>
        <w:tcPr>
          <w:tcW w:w="1928" w:type="dxa"/>
        </w:tcPr>
        <w:p w14:paraId="04278818" w14:textId="3CD497C3" w:rsidR="00C92E7D" w:rsidRPr="00624081" w:rsidRDefault="00C92E7D" w:rsidP="00C92E7D">
          <w:pPr>
            <w:pStyle w:val="Header"/>
            <w:jc w:val="center"/>
            <w:rPr>
              <w:color w:val="D9D9D9"/>
            </w:rPr>
          </w:pPr>
        </w:p>
      </w:tc>
      <w:tc>
        <w:tcPr>
          <w:tcW w:w="2679" w:type="dxa"/>
        </w:tcPr>
        <w:p w14:paraId="7B9CBA69" w14:textId="73B95E38" w:rsidR="00C92E7D" w:rsidRDefault="00C92E7D" w:rsidP="00C92E7D">
          <w:pPr>
            <w:pStyle w:val="Header"/>
          </w:pPr>
          <w:r>
            <w:t xml:space="preserve"> Tema: </w:t>
          </w:r>
          <w:r w:rsidR="00584B4A">
            <w:t>PLS “Donde hay luz hay esperanza”</w:t>
          </w:r>
        </w:p>
      </w:tc>
      <w:tc>
        <w:tcPr>
          <w:tcW w:w="1599" w:type="dxa"/>
        </w:tcPr>
        <w:p w14:paraId="46A8491A" w14:textId="77777777" w:rsidR="00C92E7D" w:rsidRDefault="00C92E7D" w:rsidP="00C92E7D">
          <w:pPr>
            <w:pStyle w:val="Header"/>
            <w:jc w:val="center"/>
          </w:pPr>
          <w:r>
            <w:t>Curso: K1029</w:t>
          </w:r>
          <w:r w:rsidRPr="00312F40">
            <w:rPr>
              <w:color w:val="FFFFFF" w:themeColor="background1"/>
            </w:rPr>
            <w:t>----</w:t>
          </w:r>
        </w:p>
      </w:tc>
      <w:tc>
        <w:tcPr>
          <w:tcW w:w="2121" w:type="dxa"/>
        </w:tcPr>
        <w:p w14:paraId="41094722" w14:textId="77777777" w:rsidR="00C92E7D" w:rsidRPr="00F6713D" w:rsidRDefault="00C92E7D" w:rsidP="00C92E7D">
          <w:pPr>
            <w:pStyle w:val="Header"/>
            <w:jc w:val="right"/>
          </w:pPr>
          <w:r>
            <w:t>Grupo Nombre</w:t>
          </w:r>
          <w:r w:rsidRPr="00F6713D">
            <w:t>.:</w:t>
          </w:r>
          <w:r>
            <w:t xml:space="preserve"> Los Pollos Hermanos</w:t>
          </w:r>
          <w:r w:rsidRPr="00F6713D">
            <w:t xml:space="preserve">  </w:t>
          </w:r>
        </w:p>
      </w:tc>
    </w:tr>
  </w:tbl>
  <w:p w14:paraId="0976C492" w14:textId="77777777" w:rsidR="00C92E7D" w:rsidRPr="00C92E7D" w:rsidRDefault="00C92E7D" w:rsidP="00C92E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A89E72" w14:textId="77777777" w:rsidR="008E1CF1" w:rsidRDefault="008E1CF1">
    <w:pPr>
      <w:pStyle w:val="Header"/>
      <w:rPr>
        <w:lang w:val="en-US"/>
      </w:rPr>
    </w:pPr>
  </w:p>
  <w:p w14:paraId="78D35D6B" w14:textId="77777777" w:rsidR="008E1CF1" w:rsidRDefault="008E1CF1">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bottom w:val="single" w:sz="4" w:space="0" w:color="auto"/>
      </w:tblBorders>
      <w:tblCellMar>
        <w:left w:w="70" w:type="dxa"/>
        <w:right w:w="70" w:type="dxa"/>
      </w:tblCellMar>
      <w:tblLook w:val="0000" w:firstRow="0" w:lastRow="0" w:firstColumn="0" w:lastColumn="0" w:noHBand="0" w:noVBand="0"/>
    </w:tblPr>
    <w:tblGrid>
      <w:gridCol w:w="1312"/>
      <w:gridCol w:w="1928"/>
      <w:gridCol w:w="2679"/>
      <w:gridCol w:w="1599"/>
      <w:gridCol w:w="2121"/>
    </w:tblGrid>
    <w:tr w:rsidR="008E1CF1" w:rsidRPr="00F6713D" w14:paraId="42281E43" w14:textId="77777777" w:rsidTr="00D000E8">
      <w:tc>
        <w:tcPr>
          <w:tcW w:w="1312" w:type="dxa"/>
        </w:tcPr>
        <w:p w14:paraId="0E2D9012" w14:textId="4E7C801F" w:rsidR="008E1CF1" w:rsidRDefault="008E1CF1">
          <w:pPr>
            <w:pStyle w:val="Header"/>
          </w:pPr>
          <w:r>
            <w:t xml:space="preserve">TP Nro.: </w:t>
          </w:r>
          <w:r w:rsidR="00A5666A">
            <w:t>1</w:t>
          </w:r>
          <w:r w:rsidR="008B2E61">
            <w:t>3</w:t>
          </w:r>
        </w:p>
      </w:tc>
      <w:tc>
        <w:tcPr>
          <w:tcW w:w="1928" w:type="dxa"/>
        </w:tcPr>
        <w:p w14:paraId="04FCB3D9" w14:textId="4CCFC2D1" w:rsidR="008E1CF1" w:rsidRPr="001D1952" w:rsidRDefault="008E1CF1">
          <w:pPr>
            <w:pStyle w:val="Header"/>
            <w:jc w:val="center"/>
            <w:rPr>
              <w:color w:val="000000" w:themeColor="text1"/>
            </w:rPr>
          </w:pPr>
        </w:p>
      </w:tc>
      <w:tc>
        <w:tcPr>
          <w:tcW w:w="2679" w:type="dxa"/>
        </w:tcPr>
        <w:p w14:paraId="6D8C2CDF" w14:textId="773A66BC" w:rsidR="008E1CF1" w:rsidRDefault="00F6713D" w:rsidP="00F6713D">
          <w:pPr>
            <w:pStyle w:val="Header"/>
          </w:pPr>
          <w:r>
            <w:t xml:space="preserve"> </w:t>
          </w:r>
          <w:r w:rsidR="008E1CF1">
            <w:t>Tema:</w:t>
          </w:r>
          <w:r>
            <w:t xml:space="preserve"> </w:t>
          </w:r>
          <w:r w:rsidR="008B2E61">
            <w:t>PLS “Donde hay luz hay esperanza”</w:t>
          </w:r>
        </w:p>
      </w:tc>
      <w:tc>
        <w:tcPr>
          <w:tcW w:w="1599" w:type="dxa"/>
        </w:tcPr>
        <w:p w14:paraId="35A26B30" w14:textId="28A8F593" w:rsidR="008E1CF1" w:rsidRDefault="00624081">
          <w:pPr>
            <w:pStyle w:val="Header"/>
            <w:jc w:val="center"/>
          </w:pPr>
          <w:r>
            <w:t>Curso: K</w:t>
          </w:r>
          <w:r w:rsidR="00A87238">
            <w:t>1029</w:t>
          </w:r>
          <w:r w:rsidRPr="00312F40">
            <w:rPr>
              <w:color w:val="FFFFFF" w:themeColor="background1"/>
            </w:rPr>
            <w:t>----</w:t>
          </w:r>
        </w:p>
      </w:tc>
      <w:tc>
        <w:tcPr>
          <w:tcW w:w="2121" w:type="dxa"/>
        </w:tcPr>
        <w:p w14:paraId="32F6D3CD" w14:textId="6576EBBB" w:rsidR="008E1CF1" w:rsidRPr="00F6713D" w:rsidRDefault="00F6713D">
          <w:pPr>
            <w:pStyle w:val="Header"/>
            <w:jc w:val="right"/>
          </w:pPr>
          <w:r>
            <w:t>Grupo Nombre</w:t>
          </w:r>
          <w:r w:rsidR="008E1CF1" w:rsidRPr="00F6713D">
            <w:t>.:</w:t>
          </w:r>
          <w:r w:rsidR="00A87238">
            <w:t xml:space="preserve"> Los Pollos Hermanos</w:t>
          </w:r>
          <w:r w:rsidR="00A87238" w:rsidRPr="00F6713D">
            <w:t xml:space="preserve">  </w:t>
          </w:r>
        </w:p>
      </w:tc>
    </w:tr>
  </w:tbl>
  <w:p w14:paraId="181DD26C" w14:textId="77777777" w:rsidR="008E1CF1" w:rsidRPr="00F6713D" w:rsidRDefault="008E1CF1">
    <w:pPr>
      <w:pStyle w:val="Header"/>
    </w:pPr>
  </w:p>
</w:hdr>
</file>

<file path=word/intelligence2.xml><?xml version="1.0" encoding="utf-8"?>
<int2:intelligence xmlns:int2="http://schemas.microsoft.com/office/intelligence/2020/intelligence" xmlns:oel="http://schemas.microsoft.com/office/2019/extlst">
  <int2:observations>
    <int2:textHash int2:hashCode="95VrJ2Pm/xdBOB" int2:id="jdic0TEk">
      <int2:state int2:value="Rejected" int2:type="AugLoop_Text_Critique"/>
    </int2:textHash>
    <int2:textHash int2:hashCode="7+uTLoT4qr97uR" int2:id="wMXUB0x6">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B1882"/>
    <w:multiLevelType w:val="hybridMultilevel"/>
    <w:tmpl w:val="3B3E3D6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BCB2036"/>
    <w:multiLevelType w:val="hybridMultilevel"/>
    <w:tmpl w:val="B59A5BB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06A6983"/>
    <w:multiLevelType w:val="hybridMultilevel"/>
    <w:tmpl w:val="DBE0DB8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39106214"/>
    <w:multiLevelType w:val="hybridMultilevel"/>
    <w:tmpl w:val="43AA5A7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3BE046E3"/>
    <w:multiLevelType w:val="hybridMultilevel"/>
    <w:tmpl w:val="F14C860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542790446">
    <w:abstractNumId w:val="3"/>
  </w:num>
  <w:num w:numId="2" w16cid:durableId="1226991812">
    <w:abstractNumId w:val="4"/>
  </w:num>
  <w:num w:numId="3" w16cid:durableId="431779412">
    <w:abstractNumId w:val="1"/>
  </w:num>
  <w:num w:numId="4" w16cid:durableId="701132834">
    <w:abstractNumId w:val="0"/>
  </w:num>
  <w:num w:numId="5" w16cid:durableId="6237731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0E8"/>
    <w:rsid w:val="00012610"/>
    <w:rsid w:val="0001597B"/>
    <w:rsid w:val="00026794"/>
    <w:rsid w:val="00026913"/>
    <w:rsid w:val="00033273"/>
    <w:rsid w:val="00033BFE"/>
    <w:rsid w:val="000364C8"/>
    <w:rsid w:val="00036589"/>
    <w:rsid w:val="00037DE7"/>
    <w:rsid w:val="00042B21"/>
    <w:rsid w:val="0004658E"/>
    <w:rsid w:val="0005186F"/>
    <w:rsid w:val="00055372"/>
    <w:rsid w:val="00056291"/>
    <w:rsid w:val="00056ADF"/>
    <w:rsid w:val="00063C7D"/>
    <w:rsid w:val="00064CAC"/>
    <w:rsid w:val="00072EF7"/>
    <w:rsid w:val="0008180B"/>
    <w:rsid w:val="00090545"/>
    <w:rsid w:val="00093A06"/>
    <w:rsid w:val="0009738B"/>
    <w:rsid w:val="00097759"/>
    <w:rsid w:val="000A51E5"/>
    <w:rsid w:val="000B5C98"/>
    <w:rsid w:val="000C0494"/>
    <w:rsid w:val="000C4DC5"/>
    <w:rsid w:val="000C7F3C"/>
    <w:rsid w:val="000D1A5D"/>
    <w:rsid w:val="000D2F55"/>
    <w:rsid w:val="000E1128"/>
    <w:rsid w:val="000E498C"/>
    <w:rsid w:val="000E54F5"/>
    <w:rsid w:val="000F0F2C"/>
    <w:rsid w:val="000F47BD"/>
    <w:rsid w:val="000F6793"/>
    <w:rsid w:val="000F7780"/>
    <w:rsid w:val="000F79FF"/>
    <w:rsid w:val="00101D8A"/>
    <w:rsid w:val="00106F7B"/>
    <w:rsid w:val="00110C17"/>
    <w:rsid w:val="001163CD"/>
    <w:rsid w:val="00120A0E"/>
    <w:rsid w:val="001244FF"/>
    <w:rsid w:val="001248A1"/>
    <w:rsid w:val="00126073"/>
    <w:rsid w:val="00134CAB"/>
    <w:rsid w:val="00141239"/>
    <w:rsid w:val="00144C44"/>
    <w:rsid w:val="00151FC8"/>
    <w:rsid w:val="0015470A"/>
    <w:rsid w:val="00154C57"/>
    <w:rsid w:val="00163765"/>
    <w:rsid w:val="00174FE3"/>
    <w:rsid w:val="00175684"/>
    <w:rsid w:val="00175DD9"/>
    <w:rsid w:val="00177E64"/>
    <w:rsid w:val="00181C59"/>
    <w:rsid w:val="001827B1"/>
    <w:rsid w:val="001920B1"/>
    <w:rsid w:val="001923EC"/>
    <w:rsid w:val="001924AA"/>
    <w:rsid w:val="00197409"/>
    <w:rsid w:val="001A1995"/>
    <w:rsid w:val="001A709E"/>
    <w:rsid w:val="001A7647"/>
    <w:rsid w:val="001B2F8E"/>
    <w:rsid w:val="001B6B9E"/>
    <w:rsid w:val="001C1BEC"/>
    <w:rsid w:val="001C2C9F"/>
    <w:rsid w:val="001C3462"/>
    <w:rsid w:val="001C4AE0"/>
    <w:rsid w:val="001C5283"/>
    <w:rsid w:val="001C6C90"/>
    <w:rsid w:val="001D1320"/>
    <w:rsid w:val="001D1952"/>
    <w:rsid w:val="001D20C9"/>
    <w:rsid w:val="001E04C5"/>
    <w:rsid w:val="001E51DC"/>
    <w:rsid w:val="001F0BC0"/>
    <w:rsid w:val="001F4FCC"/>
    <w:rsid w:val="002037DF"/>
    <w:rsid w:val="002053CF"/>
    <w:rsid w:val="00211E51"/>
    <w:rsid w:val="002144DC"/>
    <w:rsid w:val="00214C5B"/>
    <w:rsid w:val="00215C8B"/>
    <w:rsid w:val="0021675A"/>
    <w:rsid w:val="00226A6F"/>
    <w:rsid w:val="002348E2"/>
    <w:rsid w:val="002354F5"/>
    <w:rsid w:val="00235C32"/>
    <w:rsid w:val="002425B0"/>
    <w:rsid w:val="00243D13"/>
    <w:rsid w:val="002606B7"/>
    <w:rsid w:val="002674C5"/>
    <w:rsid w:val="00267505"/>
    <w:rsid w:val="00267DAD"/>
    <w:rsid w:val="00274045"/>
    <w:rsid w:val="0028384A"/>
    <w:rsid w:val="0028679F"/>
    <w:rsid w:val="00286BA9"/>
    <w:rsid w:val="002907F5"/>
    <w:rsid w:val="00290CA4"/>
    <w:rsid w:val="002A0A18"/>
    <w:rsid w:val="002A0AAA"/>
    <w:rsid w:val="002A2538"/>
    <w:rsid w:val="002A3C11"/>
    <w:rsid w:val="002A4F95"/>
    <w:rsid w:val="002C0273"/>
    <w:rsid w:val="002C45FD"/>
    <w:rsid w:val="002C4FC4"/>
    <w:rsid w:val="002D4D8C"/>
    <w:rsid w:val="002D5861"/>
    <w:rsid w:val="002E0243"/>
    <w:rsid w:val="002E0D50"/>
    <w:rsid w:val="002E5050"/>
    <w:rsid w:val="002F282E"/>
    <w:rsid w:val="003007D4"/>
    <w:rsid w:val="003018DE"/>
    <w:rsid w:val="00305758"/>
    <w:rsid w:val="00307725"/>
    <w:rsid w:val="00312F40"/>
    <w:rsid w:val="0031496A"/>
    <w:rsid w:val="00317E12"/>
    <w:rsid w:val="0032611A"/>
    <w:rsid w:val="00331612"/>
    <w:rsid w:val="00334C4D"/>
    <w:rsid w:val="00334FC2"/>
    <w:rsid w:val="00336A5C"/>
    <w:rsid w:val="00337580"/>
    <w:rsid w:val="003416C0"/>
    <w:rsid w:val="00342A9A"/>
    <w:rsid w:val="00344237"/>
    <w:rsid w:val="00346752"/>
    <w:rsid w:val="00355F7D"/>
    <w:rsid w:val="00360D52"/>
    <w:rsid w:val="003639DF"/>
    <w:rsid w:val="003674D3"/>
    <w:rsid w:val="003700E9"/>
    <w:rsid w:val="00373064"/>
    <w:rsid w:val="003837B7"/>
    <w:rsid w:val="00394364"/>
    <w:rsid w:val="00394B9E"/>
    <w:rsid w:val="00397FDA"/>
    <w:rsid w:val="003A3D16"/>
    <w:rsid w:val="003C0AF2"/>
    <w:rsid w:val="003C7709"/>
    <w:rsid w:val="003D114D"/>
    <w:rsid w:val="003D22A6"/>
    <w:rsid w:val="003D2B45"/>
    <w:rsid w:val="003D45DD"/>
    <w:rsid w:val="003D5C08"/>
    <w:rsid w:val="003E348D"/>
    <w:rsid w:val="003E4E9A"/>
    <w:rsid w:val="003E5D70"/>
    <w:rsid w:val="003F1666"/>
    <w:rsid w:val="003F36FA"/>
    <w:rsid w:val="003F5F01"/>
    <w:rsid w:val="00410A02"/>
    <w:rsid w:val="00432970"/>
    <w:rsid w:val="00432A97"/>
    <w:rsid w:val="00433CA0"/>
    <w:rsid w:val="0044463C"/>
    <w:rsid w:val="00451EF5"/>
    <w:rsid w:val="004532AC"/>
    <w:rsid w:val="004534FF"/>
    <w:rsid w:val="00470D50"/>
    <w:rsid w:val="00470EF7"/>
    <w:rsid w:val="00473AEB"/>
    <w:rsid w:val="00481936"/>
    <w:rsid w:val="00482669"/>
    <w:rsid w:val="00485B66"/>
    <w:rsid w:val="0049313E"/>
    <w:rsid w:val="0049379A"/>
    <w:rsid w:val="00494AF8"/>
    <w:rsid w:val="004975EE"/>
    <w:rsid w:val="00497AF5"/>
    <w:rsid w:val="004A0136"/>
    <w:rsid w:val="004A1729"/>
    <w:rsid w:val="004A630B"/>
    <w:rsid w:val="004B3D4A"/>
    <w:rsid w:val="004C07EE"/>
    <w:rsid w:val="004C4EA4"/>
    <w:rsid w:val="004D4C91"/>
    <w:rsid w:val="004D730F"/>
    <w:rsid w:val="004E01D2"/>
    <w:rsid w:val="004E0338"/>
    <w:rsid w:val="004E32BE"/>
    <w:rsid w:val="004E4329"/>
    <w:rsid w:val="004E58AC"/>
    <w:rsid w:val="004E614E"/>
    <w:rsid w:val="004F0D58"/>
    <w:rsid w:val="004F7A82"/>
    <w:rsid w:val="00504A37"/>
    <w:rsid w:val="005134D1"/>
    <w:rsid w:val="00516CEC"/>
    <w:rsid w:val="00526181"/>
    <w:rsid w:val="00532020"/>
    <w:rsid w:val="00540617"/>
    <w:rsid w:val="00540CB6"/>
    <w:rsid w:val="005608F2"/>
    <w:rsid w:val="005630FB"/>
    <w:rsid w:val="00571FC9"/>
    <w:rsid w:val="00577372"/>
    <w:rsid w:val="00584B4A"/>
    <w:rsid w:val="00585E4F"/>
    <w:rsid w:val="00595A19"/>
    <w:rsid w:val="005A56D4"/>
    <w:rsid w:val="005B3566"/>
    <w:rsid w:val="005B6EBE"/>
    <w:rsid w:val="005B7A69"/>
    <w:rsid w:val="005C6129"/>
    <w:rsid w:val="005E4D65"/>
    <w:rsid w:val="005F0AC5"/>
    <w:rsid w:val="00601298"/>
    <w:rsid w:val="00602280"/>
    <w:rsid w:val="00602546"/>
    <w:rsid w:val="00604410"/>
    <w:rsid w:val="006078CC"/>
    <w:rsid w:val="00610BD9"/>
    <w:rsid w:val="00610E27"/>
    <w:rsid w:val="00611340"/>
    <w:rsid w:val="0061231C"/>
    <w:rsid w:val="00620DA4"/>
    <w:rsid w:val="00624081"/>
    <w:rsid w:val="00632395"/>
    <w:rsid w:val="006356FA"/>
    <w:rsid w:val="00636A17"/>
    <w:rsid w:val="006407D7"/>
    <w:rsid w:val="006467A3"/>
    <w:rsid w:val="006518A4"/>
    <w:rsid w:val="00652024"/>
    <w:rsid w:val="00652358"/>
    <w:rsid w:val="0066089D"/>
    <w:rsid w:val="0066605E"/>
    <w:rsid w:val="00667364"/>
    <w:rsid w:val="0067534E"/>
    <w:rsid w:val="00696D09"/>
    <w:rsid w:val="006979FE"/>
    <w:rsid w:val="006A14E0"/>
    <w:rsid w:val="006A4B01"/>
    <w:rsid w:val="006B07A9"/>
    <w:rsid w:val="006B67AD"/>
    <w:rsid w:val="006C2386"/>
    <w:rsid w:val="006D046C"/>
    <w:rsid w:val="006D1095"/>
    <w:rsid w:val="006D499A"/>
    <w:rsid w:val="006D6369"/>
    <w:rsid w:val="006D68B0"/>
    <w:rsid w:val="006E0F58"/>
    <w:rsid w:val="006E401E"/>
    <w:rsid w:val="006E734D"/>
    <w:rsid w:val="006F5073"/>
    <w:rsid w:val="007113AB"/>
    <w:rsid w:val="007177E4"/>
    <w:rsid w:val="00720D14"/>
    <w:rsid w:val="007377C6"/>
    <w:rsid w:val="00743AC8"/>
    <w:rsid w:val="0075267F"/>
    <w:rsid w:val="00755551"/>
    <w:rsid w:val="00763539"/>
    <w:rsid w:val="007666F2"/>
    <w:rsid w:val="007733BF"/>
    <w:rsid w:val="00773617"/>
    <w:rsid w:val="00776677"/>
    <w:rsid w:val="00781ED1"/>
    <w:rsid w:val="00786DDB"/>
    <w:rsid w:val="00791D8E"/>
    <w:rsid w:val="007935D0"/>
    <w:rsid w:val="007A1406"/>
    <w:rsid w:val="007A40F8"/>
    <w:rsid w:val="007A59EB"/>
    <w:rsid w:val="007A60FB"/>
    <w:rsid w:val="007A6793"/>
    <w:rsid w:val="007B00E3"/>
    <w:rsid w:val="007B1395"/>
    <w:rsid w:val="007C2B27"/>
    <w:rsid w:val="007C4249"/>
    <w:rsid w:val="007C6185"/>
    <w:rsid w:val="007D247C"/>
    <w:rsid w:val="007D2878"/>
    <w:rsid w:val="007D329A"/>
    <w:rsid w:val="007E20F4"/>
    <w:rsid w:val="007F3B9C"/>
    <w:rsid w:val="00802CEC"/>
    <w:rsid w:val="00811467"/>
    <w:rsid w:val="00812A56"/>
    <w:rsid w:val="00812B25"/>
    <w:rsid w:val="00812BDE"/>
    <w:rsid w:val="00824B4E"/>
    <w:rsid w:val="00825E75"/>
    <w:rsid w:val="008309B3"/>
    <w:rsid w:val="00835B73"/>
    <w:rsid w:val="00846331"/>
    <w:rsid w:val="0084796E"/>
    <w:rsid w:val="008512C5"/>
    <w:rsid w:val="008561F4"/>
    <w:rsid w:val="00860A35"/>
    <w:rsid w:val="008625DD"/>
    <w:rsid w:val="00862B76"/>
    <w:rsid w:val="00864B8C"/>
    <w:rsid w:val="00864DF4"/>
    <w:rsid w:val="00865BB4"/>
    <w:rsid w:val="00877F62"/>
    <w:rsid w:val="0089224E"/>
    <w:rsid w:val="008A0B06"/>
    <w:rsid w:val="008A2680"/>
    <w:rsid w:val="008A3704"/>
    <w:rsid w:val="008A6DE4"/>
    <w:rsid w:val="008B2E61"/>
    <w:rsid w:val="008B2F0A"/>
    <w:rsid w:val="008B53B4"/>
    <w:rsid w:val="008C6698"/>
    <w:rsid w:val="008C66D9"/>
    <w:rsid w:val="008D5445"/>
    <w:rsid w:val="008D6E2D"/>
    <w:rsid w:val="008E0030"/>
    <w:rsid w:val="008E1CF1"/>
    <w:rsid w:val="008E24C3"/>
    <w:rsid w:val="008E27C1"/>
    <w:rsid w:val="008E2C3C"/>
    <w:rsid w:val="008E3799"/>
    <w:rsid w:val="008E6D12"/>
    <w:rsid w:val="008E77CB"/>
    <w:rsid w:val="008F7E0A"/>
    <w:rsid w:val="00900D04"/>
    <w:rsid w:val="00901C81"/>
    <w:rsid w:val="00916E7D"/>
    <w:rsid w:val="00917653"/>
    <w:rsid w:val="00932951"/>
    <w:rsid w:val="00944234"/>
    <w:rsid w:val="00946453"/>
    <w:rsid w:val="00953DAC"/>
    <w:rsid w:val="00957715"/>
    <w:rsid w:val="00960AC4"/>
    <w:rsid w:val="00962A00"/>
    <w:rsid w:val="00963166"/>
    <w:rsid w:val="00963212"/>
    <w:rsid w:val="00973750"/>
    <w:rsid w:val="009754E5"/>
    <w:rsid w:val="009800E7"/>
    <w:rsid w:val="00983F56"/>
    <w:rsid w:val="00991A22"/>
    <w:rsid w:val="009A16FE"/>
    <w:rsid w:val="009A2623"/>
    <w:rsid w:val="009A3EB6"/>
    <w:rsid w:val="009A5C33"/>
    <w:rsid w:val="009C728C"/>
    <w:rsid w:val="009C7E4A"/>
    <w:rsid w:val="009E60CF"/>
    <w:rsid w:val="009F2B0F"/>
    <w:rsid w:val="00A037CB"/>
    <w:rsid w:val="00A04A1C"/>
    <w:rsid w:val="00A05DA6"/>
    <w:rsid w:val="00A1331D"/>
    <w:rsid w:val="00A201BC"/>
    <w:rsid w:val="00A22A49"/>
    <w:rsid w:val="00A37AB5"/>
    <w:rsid w:val="00A43E8B"/>
    <w:rsid w:val="00A477A6"/>
    <w:rsid w:val="00A53BD0"/>
    <w:rsid w:val="00A5666A"/>
    <w:rsid w:val="00A5767E"/>
    <w:rsid w:val="00A63C62"/>
    <w:rsid w:val="00A7156F"/>
    <w:rsid w:val="00A72B62"/>
    <w:rsid w:val="00A73B83"/>
    <w:rsid w:val="00A741BB"/>
    <w:rsid w:val="00A83A17"/>
    <w:rsid w:val="00A8473E"/>
    <w:rsid w:val="00A85B39"/>
    <w:rsid w:val="00A87238"/>
    <w:rsid w:val="00A90E69"/>
    <w:rsid w:val="00A938A1"/>
    <w:rsid w:val="00AA19FB"/>
    <w:rsid w:val="00AA3B45"/>
    <w:rsid w:val="00AA5C41"/>
    <w:rsid w:val="00AB379B"/>
    <w:rsid w:val="00AB40C4"/>
    <w:rsid w:val="00AC0339"/>
    <w:rsid w:val="00AC199B"/>
    <w:rsid w:val="00AC4541"/>
    <w:rsid w:val="00AC6F81"/>
    <w:rsid w:val="00AD06C4"/>
    <w:rsid w:val="00AD223D"/>
    <w:rsid w:val="00AD375D"/>
    <w:rsid w:val="00AD38BD"/>
    <w:rsid w:val="00AF33F3"/>
    <w:rsid w:val="00B008CC"/>
    <w:rsid w:val="00B02676"/>
    <w:rsid w:val="00B0286B"/>
    <w:rsid w:val="00B03DFC"/>
    <w:rsid w:val="00B11EF4"/>
    <w:rsid w:val="00B16721"/>
    <w:rsid w:val="00B27D99"/>
    <w:rsid w:val="00B30151"/>
    <w:rsid w:val="00B35D05"/>
    <w:rsid w:val="00B406E0"/>
    <w:rsid w:val="00B4149F"/>
    <w:rsid w:val="00B4770C"/>
    <w:rsid w:val="00B57E65"/>
    <w:rsid w:val="00B70168"/>
    <w:rsid w:val="00B77DAB"/>
    <w:rsid w:val="00B869F3"/>
    <w:rsid w:val="00BB1B87"/>
    <w:rsid w:val="00BB2881"/>
    <w:rsid w:val="00BC0E16"/>
    <w:rsid w:val="00BC786E"/>
    <w:rsid w:val="00BD6E0E"/>
    <w:rsid w:val="00C000CD"/>
    <w:rsid w:val="00C004D0"/>
    <w:rsid w:val="00C01742"/>
    <w:rsid w:val="00C137F7"/>
    <w:rsid w:val="00C15696"/>
    <w:rsid w:val="00C17ABE"/>
    <w:rsid w:val="00C203B9"/>
    <w:rsid w:val="00C32B93"/>
    <w:rsid w:val="00C600A9"/>
    <w:rsid w:val="00C6604E"/>
    <w:rsid w:val="00C66F6B"/>
    <w:rsid w:val="00C71DF2"/>
    <w:rsid w:val="00C73BB6"/>
    <w:rsid w:val="00C73E4C"/>
    <w:rsid w:val="00C755BC"/>
    <w:rsid w:val="00C756BE"/>
    <w:rsid w:val="00C82534"/>
    <w:rsid w:val="00C8422C"/>
    <w:rsid w:val="00C90087"/>
    <w:rsid w:val="00C90B3E"/>
    <w:rsid w:val="00C90BEA"/>
    <w:rsid w:val="00C924E2"/>
    <w:rsid w:val="00C92E7D"/>
    <w:rsid w:val="00C951F7"/>
    <w:rsid w:val="00CA1451"/>
    <w:rsid w:val="00CA2CD7"/>
    <w:rsid w:val="00CB3831"/>
    <w:rsid w:val="00CB5395"/>
    <w:rsid w:val="00CC39AD"/>
    <w:rsid w:val="00CE25D0"/>
    <w:rsid w:val="00CE50F6"/>
    <w:rsid w:val="00CE6BA1"/>
    <w:rsid w:val="00CF23FA"/>
    <w:rsid w:val="00CF2E3B"/>
    <w:rsid w:val="00D000E8"/>
    <w:rsid w:val="00D0372F"/>
    <w:rsid w:val="00D0700A"/>
    <w:rsid w:val="00D11723"/>
    <w:rsid w:val="00D135EA"/>
    <w:rsid w:val="00D20F7E"/>
    <w:rsid w:val="00D31BDB"/>
    <w:rsid w:val="00D3750F"/>
    <w:rsid w:val="00D402A2"/>
    <w:rsid w:val="00D61027"/>
    <w:rsid w:val="00D67A41"/>
    <w:rsid w:val="00D70889"/>
    <w:rsid w:val="00D72148"/>
    <w:rsid w:val="00D764E7"/>
    <w:rsid w:val="00D82759"/>
    <w:rsid w:val="00D85167"/>
    <w:rsid w:val="00D9390D"/>
    <w:rsid w:val="00DA0D2B"/>
    <w:rsid w:val="00DB5B27"/>
    <w:rsid w:val="00DB5EE1"/>
    <w:rsid w:val="00DB64DF"/>
    <w:rsid w:val="00DC2715"/>
    <w:rsid w:val="00DC6AA8"/>
    <w:rsid w:val="00DD4843"/>
    <w:rsid w:val="00DD73E5"/>
    <w:rsid w:val="00DE4D06"/>
    <w:rsid w:val="00DF1F1E"/>
    <w:rsid w:val="00DF3876"/>
    <w:rsid w:val="00DF3C4E"/>
    <w:rsid w:val="00E01C69"/>
    <w:rsid w:val="00E06B42"/>
    <w:rsid w:val="00E15C6F"/>
    <w:rsid w:val="00E20C40"/>
    <w:rsid w:val="00E2623D"/>
    <w:rsid w:val="00E3016B"/>
    <w:rsid w:val="00E37A52"/>
    <w:rsid w:val="00E510BA"/>
    <w:rsid w:val="00E533E8"/>
    <w:rsid w:val="00E54402"/>
    <w:rsid w:val="00E62AA9"/>
    <w:rsid w:val="00E63D63"/>
    <w:rsid w:val="00E64AC7"/>
    <w:rsid w:val="00E67F32"/>
    <w:rsid w:val="00E72EDF"/>
    <w:rsid w:val="00E76F2B"/>
    <w:rsid w:val="00E77A83"/>
    <w:rsid w:val="00E8033E"/>
    <w:rsid w:val="00E82C10"/>
    <w:rsid w:val="00E84213"/>
    <w:rsid w:val="00E9079F"/>
    <w:rsid w:val="00E9159E"/>
    <w:rsid w:val="00EA0304"/>
    <w:rsid w:val="00EB12D8"/>
    <w:rsid w:val="00EB3F1E"/>
    <w:rsid w:val="00EB539A"/>
    <w:rsid w:val="00EC22D4"/>
    <w:rsid w:val="00ED4B7C"/>
    <w:rsid w:val="00ED729E"/>
    <w:rsid w:val="00EE1F77"/>
    <w:rsid w:val="00EE357B"/>
    <w:rsid w:val="00EE52FF"/>
    <w:rsid w:val="00EE6488"/>
    <w:rsid w:val="00EE7165"/>
    <w:rsid w:val="00EF096C"/>
    <w:rsid w:val="00EF2514"/>
    <w:rsid w:val="00F051BB"/>
    <w:rsid w:val="00F16700"/>
    <w:rsid w:val="00F17CEC"/>
    <w:rsid w:val="00F243DA"/>
    <w:rsid w:val="00F24B0E"/>
    <w:rsid w:val="00F318CB"/>
    <w:rsid w:val="00F359F3"/>
    <w:rsid w:val="00F36013"/>
    <w:rsid w:val="00F4241C"/>
    <w:rsid w:val="00F44242"/>
    <w:rsid w:val="00F4561C"/>
    <w:rsid w:val="00F470FC"/>
    <w:rsid w:val="00F51442"/>
    <w:rsid w:val="00F52EEC"/>
    <w:rsid w:val="00F531D0"/>
    <w:rsid w:val="00F53829"/>
    <w:rsid w:val="00F547C7"/>
    <w:rsid w:val="00F54A45"/>
    <w:rsid w:val="00F56869"/>
    <w:rsid w:val="00F64A6C"/>
    <w:rsid w:val="00F6713D"/>
    <w:rsid w:val="00F73ADF"/>
    <w:rsid w:val="00F77D53"/>
    <w:rsid w:val="00F80D9F"/>
    <w:rsid w:val="00F8255E"/>
    <w:rsid w:val="00F83F89"/>
    <w:rsid w:val="00F91EDE"/>
    <w:rsid w:val="00F93E0D"/>
    <w:rsid w:val="00F95A85"/>
    <w:rsid w:val="00F96C54"/>
    <w:rsid w:val="00FA0078"/>
    <w:rsid w:val="00FB3D51"/>
    <w:rsid w:val="00FB63D1"/>
    <w:rsid w:val="00FC0A08"/>
    <w:rsid w:val="00FC2AF2"/>
    <w:rsid w:val="00FC57B4"/>
    <w:rsid w:val="00FC5D2B"/>
    <w:rsid w:val="00FD65AD"/>
    <w:rsid w:val="00FD6791"/>
    <w:rsid w:val="0316DE5D"/>
    <w:rsid w:val="03F504C8"/>
    <w:rsid w:val="04431732"/>
    <w:rsid w:val="0634D968"/>
    <w:rsid w:val="0786A08E"/>
    <w:rsid w:val="092CBB5A"/>
    <w:rsid w:val="0A0C9B0D"/>
    <w:rsid w:val="0A74A9BA"/>
    <w:rsid w:val="0B127AD8"/>
    <w:rsid w:val="0B1F1508"/>
    <w:rsid w:val="0B97F9E5"/>
    <w:rsid w:val="0C6B0C97"/>
    <w:rsid w:val="0D7FB1A1"/>
    <w:rsid w:val="0E78480C"/>
    <w:rsid w:val="0F234AD2"/>
    <w:rsid w:val="1020987F"/>
    <w:rsid w:val="10B68915"/>
    <w:rsid w:val="127D9EAB"/>
    <w:rsid w:val="15682922"/>
    <w:rsid w:val="15D80CA2"/>
    <w:rsid w:val="16AB1F54"/>
    <w:rsid w:val="1A0F6611"/>
    <w:rsid w:val="1A643711"/>
    <w:rsid w:val="1DACD2B9"/>
    <w:rsid w:val="1E04E29F"/>
    <w:rsid w:val="200E06CA"/>
    <w:rsid w:val="20DE323F"/>
    <w:rsid w:val="21283B7A"/>
    <w:rsid w:val="227B3190"/>
    <w:rsid w:val="230C9937"/>
    <w:rsid w:val="2362CAFD"/>
    <w:rsid w:val="23F81818"/>
    <w:rsid w:val="24A8AA84"/>
    <w:rsid w:val="25AA1B7E"/>
    <w:rsid w:val="27ED62D0"/>
    <w:rsid w:val="28045F23"/>
    <w:rsid w:val="2909C194"/>
    <w:rsid w:val="301A12FA"/>
    <w:rsid w:val="31D7759D"/>
    <w:rsid w:val="31DC86EE"/>
    <w:rsid w:val="3328BF69"/>
    <w:rsid w:val="337AE800"/>
    <w:rsid w:val="34C2978C"/>
    <w:rsid w:val="35C8C446"/>
    <w:rsid w:val="363E6942"/>
    <w:rsid w:val="3776F053"/>
    <w:rsid w:val="379B9BA8"/>
    <w:rsid w:val="3BBCC30D"/>
    <w:rsid w:val="3BD60F25"/>
    <w:rsid w:val="3BF42FB0"/>
    <w:rsid w:val="3D214B81"/>
    <w:rsid w:val="3D2335A4"/>
    <w:rsid w:val="3D867EF4"/>
    <w:rsid w:val="3DE971B8"/>
    <w:rsid w:val="3E023473"/>
    <w:rsid w:val="3E2A914E"/>
    <w:rsid w:val="3EF64DF2"/>
    <w:rsid w:val="3F5DD43D"/>
    <w:rsid w:val="3FA5E43F"/>
    <w:rsid w:val="3FADDEE5"/>
    <w:rsid w:val="3FEE1B0F"/>
    <w:rsid w:val="405F371C"/>
    <w:rsid w:val="427F73D0"/>
    <w:rsid w:val="44880083"/>
    <w:rsid w:val="4594D0BA"/>
    <w:rsid w:val="47896392"/>
    <w:rsid w:val="4BFDEC1B"/>
    <w:rsid w:val="4DFAC20A"/>
    <w:rsid w:val="4F1FE15D"/>
    <w:rsid w:val="4F33E093"/>
    <w:rsid w:val="5080A170"/>
    <w:rsid w:val="50FAB53D"/>
    <w:rsid w:val="52BAA891"/>
    <w:rsid w:val="5308DFB1"/>
    <w:rsid w:val="56958349"/>
    <w:rsid w:val="57234880"/>
    <w:rsid w:val="57B1EDA0"/>
    <w:rsid w:val="57C29F1A"/>
    <w:rsid w:val="58B565EE"/>
    <w:rsid w:val="58D74424"/>
    <w:rsid w:val="597341BA"/>
    <w:rsid w:val="5B682A23"/>
    <w:rsid w:val="5C7B09C0"/>
    <w:rsid w:val="5D23B93E"/>
    <w:rsid w:val="5DC01EFE"/>
    <w:rsid w:val="5DC17FC4"/>
    <w:rsid w:val="5DEDB3F8"/>
    <w:rsid w:val="5E14AF12"/>
    <w:rsid w:val="5E79F0A0"/>
    <w:rsid w:val="5FF4DEEA"/>
    <w:rsid w:val="60FB0BA4"/>
    <w:rsid w:val="61FD78BD"/>
    <w:rsid w:val="624FBA07"/>
    <w:rsid w:val="62F7FA46"/>
    <w:rsid w:val="63AE8E1F"/>
    <w:rsid w:val="63BD5DF6"/>
    <w:rsid w:val="646731CC"/>
    <w:rsid w:val="6474E0CE"/>
    <w:rsid w:val="64DF1A8A"/>
    <w:rsid w:val="663DACD9"/>
    <w:rsid w:val="6653176D"/>
    <w:rsid w:val="66D6AC57"/>
    <w:rsid w:val="67CFCA47"/>
    <w:rsid w:val="6A201F68"/>
    <w:rsid w:val="6A34F1A7"/>
    <w:rsid w:val="6ADC02F6"/>
    <w:rsid w:val="6B558D66"/>
    <w:rsid w:val="6C32DC68"/>
    <w:rsid w:val="6E121D41"/>
    <w:rsid w:val="6FEA935F"/>
    <w:rsid w:val="74526905"/>
    <w:rsid w:val="77FD1F0D"/>
    <w:rsid w:val="7B6B7044"/>
    <w:rsid w:val="7C112EE8"/>
    <w:rsid w:val="7C295A2B"/>
    <w:rsid w:val="7C967B24"/>
    <w:rsid w:val="7E26D22A"/>
    <w:rsid w:val="7EEDA5B6"/>
    <w:rsid w:val="7F4A87F7"/>
    <w:rsid w:val="7F7CBD9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DA1396F"/>
  <w14:defaultImageDpi w14:val="32767"/>
  <w15:chartTrackingRefBased/>
  <w15:docId w15:val="{7B3E8329-6941-4D27-A3E3-2C54ECBB9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1"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2E7D"/>
    <w:rPr>
      <w:sz w:val="24"/>
      <w:szCs w:val="24"/>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419"/>
        <w:tab w:val="right" w:pos="8838"/>
      </w:tabs>
    </w:pPr>
  </w:style>
  <w:style w:type="paragraph" w:styleId="Footer">
    <w:name w:val="footer"/>
    <w:basedOn w:val="Normal"/>
    <w:link w:val="FooterChar"/>
    <w:pPr>
      <w:tabs>
        <w:tab w:val="center" w:pos="4419"/>
        <w:tab w:val="right" w:pos="8838"/>
      </w:tabs>
    </w:pPr>
  </w:style>
  <w:style w:type="character" w:styleId="PageNumber">
    <w:name w:val="page number"/>
    <w:basedOn w:val="DefaultParagraphFont"/>
  </w:style>
  <w:style w:type="character" w:customStyle="1" w:styleId="HeaderChar">
    <w:name w:val="Header Char"/>
    <w:basedOn w:val="DefaultParagraphFont"/>
    <w:link w:val="Header"/>
    <w:rsid w:val="00267505"/>
    <w:rPr>
      <w:sz w:val="24"/>
      <w:szCs w:val="24"/>
      <w:lang w:val="es-ES" w:eastAsia="es-ES"/>
    </w:rPr>
  </w:style>
  <w:style w:type="character" w:customStyle="1" w:styleId="FooterChar">
    <w:name w:val="Footer Char"/>
    <w:basedOn w:val="DefaultParagraphFont"/>
    <w:link w:val="Footer"/>
    <w:rsid w:val="00C92E7D"/>
    <w:rPr>
      <w:sz w:val="24"/>
      <w:szCs w:val="24"/>
      <w:lang w:val="es-ES" w:eastAsia="es-ES"/>
    </w:rPr>
  </w:style>
  <w:style w:type="character" w:styleId="Hyperlink">
    <w:name w:val="Hyperlink"/>
    <w:basedOn w:val="DefaultParagraphFont"/>
    <w:uiPriority w:val="99"/>
    <w:unhideWhenUsed/>
    <w:rsid w:val="007733BF"/>
    <w:rPr>
      <w:color w:val="0000FF"/>
      <w:u w:val="single"/>
    </w:rPr>
  </w:style>
  <w:style w:type="paragraph" w:styleId="BodyText">
    <w:name w:val="Body Text"/>
    <w:basedOn w:val="Normal"/>
    <w:link w:val="BodyTextChar"/>
    <w:uiPriority w:val="1"/>
    <w:qFormat/>
    <w:rsid w:val="007A59EB"/>
    <w:pPr>
      <w:widowControl w:val="0"/>
      <w:autoSpaceDE w:val="0"/>
      <w:autoSpaceDN w:val="0"/>
    </w:pPr>
    <w:rPr>
      <w:rFonts w:ascii="Calibri" w:eastAsia="Calibri" w:hAnsi="Calibri" w:cs="Calibri"/>
      <w:sz w:val="22"/>
      <w:szCs w:val="22"/>
      <w:lang w:eastAsia="en-US"/>
    </w:rPr>
  </w:style>
  <w:style w:type="character" w:customStyle="1" w:styleId="BodyTextChar">
    <w:name w:val="Body Text Char"/>
    <w:basedOn w:val="DefaultParagraphFont"/>
    <w:link w:val="BodyText"/>
    <w:uiPriority w:val="1"/>
    <w:rsid w:val="007A59EB"/>
    <w:rPr>
      <w:rFonts w:ascii="Calibri" w:eastAsia="Calibri" w:hAnsi="Calibri" w:cs="Calibri"/>
      <w:sz w:val="22"/>
      <w:szCs w:val="22"/>
      <w:lang w:val="es-ES"/>
    </w:rPr>
  </w:style>
  <w:style w:type="table" w:styleId="TableGrid">
    <w:name w:val="Table Grid"/>
    <w:basedOn w:val="TableNormal"/>
    <w:uiPriority w:val="59"/>
    <w:rsid w:val="00063C7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Paragraph">
    <w:name w:val="Table Paragraph"/>
    <w:basedOn w:val="Normal"/>
    <w:uiPriority w:val="1"/>
    <w:qFormat/>
    <w:rsid w:val="007A59EB"/>
    <w:pPr>
      <w:widowControl w:val="0"/>
      <w:autoSpaceDE w:val="0"/>
      <w:autoSpaceDN w:val="0"/>
      <w:spacing w:before="106"/>
      <w:ind w:left="75"/>
    </w:pPr>
    <w:rPr>
      <w:rFonts w:ascii="Calibri" w:eastAsia="Calibri" w:hAnsi="Calibri" w:cs="Calibri"/>
      <w:sz w:val="22"/>
      <w:szCs w:val="22"/>
      <w:lang w:eastAsia="en-US"/>
    </w:rPr>
  </w:style>
  <w:style w:type="table" w:customStyle="1" w:styleId="TableNormal1">
    <w:name w:val="Table Normal1"/>
    <w:uiPriority w:val="2"/>
    <w:semiHidden/>
    <w:unhideWhenUsed/>
    <w:qFormat/>
    <w:rsid w:val="009F2B0F"/>
    <w:pPr>
      <w:widowControl w:val="0"/>
      <w:autoSpaceDE w:val="0"/>
      <w:autoSpaceDN w:val="0"/>
    </w:pPr>
    <w:rPr>
      <w:rFonts w:asciiTheme="minorHAnsi" w:eastAsiaTheme="minorHAnsi" w:hAnsiTheme="minorHAnsi" w:cstheme="minorBidi"/>
      <w:sz w:val="22"/>
      <w:szCs w:val="22"/>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2225678">
      <w:bodyDiv w:val="1"/>
      <w:marLeft w:val="0"/>
      <w:marRight w:val="0"/>
      <w:marTop w:val="0"/>
      <w:marBottom w:val="0"/>
      <w:divBdr>
        <w:top w:val="none" w:sz="0" w:space="0" w:color="auto"/>
        <w:left w:val="none" w:sz="0" w:space="0" w:color="auto"/>
        <w:bottom w:val="none" w:sz="0" w:space="0" w:color="auto"/>
        <w:right w:val="none" w:sz="0" w:space="0" w:color="auto"/>
      </w:divBdr>
    </w:div>
    <w:div w:id="211242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lta\Documents\UTN\Material-UTN\2023\Materias\Sistemas_y_Procesos_de_Negocio\Plantilla_TP_Imprimi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F193D-BAA5-4EAE-98F9-82A1A58B2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Plantilla_TP_Imprimir.dotx</Template>
  <TotalTime>0</TotalTime>
  <Pages>1</Pages>
  <Words>662</Words>
  <Characters>3774</Characters>
  <Application>Microsoft Office Word</Application>
  <DocSecurity>4</DocSecurity>
  <Lines>31</Lines>
  <Paragraphs>8</Paragraphs>
  <ScaleCrop>false</ScaleCrop>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UTN – REGIONAL BUENOS AIRES</dc:title>
  <dc:subject/>
  <dc:creator>rata</dc:creator>
  <cp:keywords/>
  <dc:description/>
  <cp:lastModifiedBy>Tomas Palazzesi</cp:lastModifiedBy>
  <cp:revision>22</cp:revision>
  <cp:lastPrinted>2023-09-16T02:40:00Z</cp:lastPrinted>
  <dcterms:created xsi:type="dcterms:W3CDTF">2023-10-20T21:48:00Z</dcterms:created>
  <dcterms:modified xsi:type="dcterms:W3CDTF">2023-10-20T18:02:00Z</dcterms:modified>
</cp:coreProperties>
</file>