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6F239D9F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355F7D">
        <w:rPr>
          <w:color w:val="000000" w:themeColor="text1"/>
          <w:sz w:val="52"/>
          <w:lang w:val="es-AR"/>
        </w:rPr>
        <w:t>1</w:t>
      </w:r>
      <w:r w:rsidR="00545CC3">
        <w:rPr>
          <w:color w:val="000000" w:themeColor="text1"/>
          <w:sz w:val="52"/>
          <w:lang w:val="es-AR"/>
        </w:rPr>
        <w:t>5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65B37836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8B2E61">
        <w:rPr>
          <w:sz w:val="52"/>
          <w:lang w:val="es-AR"/>
        </w:rPr>
        <w:t xml:space="preserve">PLS </w:t>
      </w:r>
      <w:r w:rsidR="007177E4">
        <w:rPr>
          <w:sz w:val="52"/>
          <w:lang w:val="es-AR"/>
        </w:rPr>
        <w:t>“</w:t>
      </w:r>
      <w:r w:rsidR="00545CC3">
        <w:rPr>
          <w:sz w:val="52"/>
          <w:lang w:val="es-AR"/>
        </w:rPr>
        <w:t>Project Manager ProgramAR</w:t>
      </w:r>
      <w:r w:rsidR="0016115B">
        <w:rPr>
          <w:sz w:val="52"/>
          <w:lang w:val="es-AR"/>
        </w:rPr>
        <w:t>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7B66E6DB" w14:textId="1934E82D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Header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dpecerosarce@frba.utn.edu.ar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12ECF027" w14:textId="57B3E462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0AA10A07" w:rsidR="008E1CF1" w:rsidRPr="009A5C33" w:rsidRDefault="00D90834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02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E01C69">
              <w:rPr>
                <w:color w:val="000000" w:themeColor="text1"/>
                <w:sz w:val="20"/>
                <w:lang w:val="es-AR"/>
              </w:rPr>
              <w:t>1</w:t>
            </w:r>
            <w:r>
              <w:rPr>
                <w:color w:val="000000" w:themeColor="text1"/>
                <w:sz w:val="20"/>
                <w:lang w:val="es-AR"/>
              </w:rPr>
              <w:t>1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47079DF3" w14:textId="3000F6A3" w:rsidR="00183A4E" w:rsidRDefault="1A643711" w:rsidP="67CFCA47">
      <w:pPr>
        <w:tabs>
          <w:tab w:val="left" w:pos="720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</w:t>
      </w:r>
      <w:r w:rsidR="001707B7">
        <w:rPr>
          <w:b/>
          <w:bCs/>
          <w:sz w:val="28"/>
          <w:szCs w:val="28"/>
          <w:u w:val="single"/>
          <w:lang w:val="es-AR"/>
        </w:rPr>
        <w:t>o</w:t>
      </w:r>
    </w:p>
    <w:p w14:paraId="7E5763E9" w14:textId="77777777" w:rsidR="001707B7" w:rsidRDefault="001707B7" w:rsidP="67CFCA47">
      <w:pPr>
        <w:tabs>
          <w:tab w:val="left" w:pos="720"/>
        </w:tabs>
        <w:rPr>
          <w:b/>
          <w:bCs/>
          <w:sz w:val="28"/>
          <w:szCs w:val="28"/>
          <w:u w:val="single"/>
          <w:lang w:val="es-AR"/>
        </w:rPr>
      </w:pPr>
    </w:p>
    <w:p w14:paraId="79A449AC" w14:textId="1505D6EB" w:rsidR="005F5EE6" w:rsidRDefault="005F5EE6" w:rsidP="005F5EE6">
      <w:r w:rsidRPr="005F5EE6">
        <w:rPr>
          <w:b/>
          <w:bCs/>
        </w:rPr>
        <w:t>Objetivos:</w:t>
      </w:r>
      <w:r w:rsidRPr="005F5EE6">
        <w:t xml:space="preserve"> A partir del enunciado identifique: Protagonista, Problema, Causa, Solución, Tipo de pensamiento</w:t>
      </w:r>
      <w:r>
        <w:t xml:space="preserve"> </w:t>
      </w:r>
      <w:r w:rsidRPr="005F5EE6">
        <w:t>y justifique adecuadamente.</w:t>
      </w:r>
    </w:p>
    <w:p w14:paraId="16AA330E" w14:textId="77777777" w:rsidR="005F5EE6" w:rsidRPr="005F5EE6" w:rsidRDefault="005F5EE6" w:rsidP="005F5EE6"/>
    <w:p w14:paraId="2EAB5787" w14:textId="77777777" w:rsidR="005F5EE6" w:rsidRPr="005F5EE6" w:rsidRDefault="005F5EE6" w:rsidP="005F5EE6">
      <w:r w:rsidRPr="005F5EE6">
        <w:t>Martin Chris, se desempeñó durante años como desarrollador en la empresa ProgramAR hasta que</w:t>
      </w:r>
    </w:p>
    <w:p w14:paraId="7E499C3F" w14:textId="55A34F19" w:rsidR="005F5EE6" w:rsidRPr="005F5EE6" w:rsidRDefault="005F5EE6" w:rsidP="005F5EE6">
      <w:r w:rsidRPr="005F5EE6">
        <w:t xml:space="preserve">recientemente fue ascendido a </w:t>
      </w:r>
      <w:r w:rsidR="33BBCDEE">
        <w:t>Project</w:t>
      </w:r>
      <w:r w:rsidRPr="005F5EE6">
        <w:t xml:space="preserve"> manager de un nuevo proyecto que surgió en la empresa.</w:t>
      </w:r>
    </w:p>
    <w:p w14:paraId="2C171FF8" w14:textId="38F1CF84" w:rsidR="005F5EE6" w:rsidRDefault="005F5EE6" w:rsidP="005F5EE6">
      <w:r w:rsidRPr="005F5EE6">
        <w:t>Este nuevo empleo le demandaba que se concentre en cumplir con los plazos pactados con el cliente, además</w:t>
      </w:r>
      <w:r w:rsidR="00FD395A">
        <w:t xml:space="preserve"> </w:t>
      </w:r>
      <w:r w:rsidRPr="005F5EE6">
        <w:t>de mantener las funcionalidades y la calidad de la solución.</w:t>
      </w:r>
    </w:p>
    <w:p w14:paraId="41C1088C" w14:textId="77777777" w:rsidR="00FD395A" w:rsidRPr="005F5EE6" w:rsidRDefault="00FD395A" w:rsidP="005F5EE6"/>
    <w:p w14:paraId="1B47E287" w14:textId="33D7037E" w:rsidR="005F5EE6" w:rsidRPr="005F5EE6" w:rsidRDefault="005F5EE6" w:rsidP="005F5EE6">
      <w:r w:rsidRPr="005F5EE6">
        <w:t>El proyecto en el que empezó a trabajar requería la compra de servidores, para soportar la nueva aplicación</w:t>
      </w:r>
      <w:r w:rsidR="00FD395A">
        <w:t xml:space="preserve"> </w:t>
      </w:r>
      <w:r w:rsidRPr="005F5EE6">
        <w:t>web que pensaban desarrollar. Con esto en mente, Martin contactó con varios</w:t>
      </w:r>
      <w:r w:rsidR="00BA5E4B">
        <w:t xml:space="preserve"> </w:t>
      </w:r>
      <w:r w:rsidRPr="005F5EE6">
        <w:t>proveedores. En principio, eligió</w:t>
      </w:r>
      <w:r w:rsidR="00FD395A">
        <w:t xml:space="preserve"> </w:t>
      </w:r>
      <w:r w:rsidRPr="005F5EE6">
        <w:t>al proveedor que ofrecía el mejor precio, pero antes de enviar la orden de compra comenzó a pensar en los</w:t>
      </w:r>
      <w:r w:rsidR="00FD395A">
        <w:t xml:space="preserve"> </w:t>
      </w:r>
      <w:r w:rsidRPr="005F5EE6">
        <w:t xml:space="preserve">riesgos del proyecto y se </w:t>
      </w:r>
      <w:r w:rsidR="00FD395A" w:rsidRPr="005F5EE6">
        <w:t>dio</w:t>
      </w:r>
      <w:r w:rsidRPr="005F5EE6">
        <w:t xml:space="preserve"> cuenta de que el historial de cumplimiento de este proveedor no era bueno.</w:t>
      </w:r>
      <w:r w:rsidR="00FD395A">
        <w:t xml:space="preserve"> </w:t>
      </w:r>
      <w:r w:rsidRPr="005F5EE6">
        <w:t>Por lo tanto, y debido a que estos servidores eran necesarios para comenzar el proyecto, elegir a este</w:t>
      </w:r>
      <w:r w:rsidR="00BA5E4B">
        <w:t xml:space="preserve"> </w:t>
      </w:r>
      <w:r w:rsidRPr="005F5EE6">
        <w:t xml:space="preserve">proveedor era riesgoso </w:t>
      </w:r>
      <w:r w:rsidR="00FD395A" w:rsidRPr="005F5EE6">
        <w:t>ya que,</w:t>
      </w:r>
      <w:r w:rsidRPr="005F5EE6">
        <w:t xml:space="preserve"> si se atrasaba en la entrega, entonces todo el proyecto se atrasaría.</w:t>
      </w:r>
    </w:p>
    <w:p w14:paraId="59FE3013" w14:textId="6F3902B2" w:rsidR="67CFCA47" w:rsidRPr="005F5EE6" w:rsidRDefault="005F5EE6" w:rsidP="005F5EE6">
      <w:r w:rsidRPr="005F5EE6">
        <w:t xml:space="preserve">Fue por este motivo que Martin decidió elegir otro proveedor, un poco más </w:t>
      </w:r>
      <w:r w:rsidR="00FD395A" w:rsidRPr="005F5EE6">
        <w:t>caro,</w:t>
      </w:r>
      <w:r w:rsidRPr="005F5EE6">
        <w:t xml:space="preserve"> pero con mejor historial de</w:t>
      </w:r>
      <w:r w:rsidR="00FD395A">
        <w:t xml:space="preserve"> </w:t>
      </w:r>
      <w:r w:rsidRPr="005F5EE6">
        <w:t>cumplimiento.</w:t>
      </w:r>
    </w:p>
    <w:p w14:paraId="3086952C" w14:textId="77777777" w:rsidR="005F5EE6" w:rsidRDefault="005F5EE6" w:rsidP="005F5EE6"/>
    <w:p w14:paraId="2A290A95" w14:textId="33C947F5" w:rsidR="00DB64DF" w:rsidRDefault="00DB64DF" w:rsidP="67CFCA47">
      <w:pPr>
        <w:tabs>
          <w:tab w:val="left" w:pos="720"/>
        </w:tabs>
      </w:pPr>
      <w:r>
        <w:rPr>
          <w:b/>
          <w:bCs/>
          <w:sz w:val="28"/>
          <w:szCs w:val="28"/>
          <w:u w:val="single"/>
          <w:lang w:val="es-AR"/>
        </w:rPr>
        <w:t>Resolución</w:t>
      </w:r>
    </w:p>
    <w:p w14:paraId="443DA3F8" w14:textId="6F3E9766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14678E3B" w14:textId="096C5A8A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Protagonista:</w:t>
      </w:r>
      <w:r w:rsidR="00A07500">
        <w:rPr>
          <w:lang w:val="es-AR"/>
        </w:rPr>
        <w:t xml:space="preserve"> </w:t>
      </w:r>
      <w:r w:rsidR="00C402F8">
        <w:rPr>
          <w:lang w:val="es-AR"/>
        </w:rPr>
        <w:t>Martin Chris.</w:t>
      </w:r>
    </w:p>
    <w:p w14:paraId="16DB64AF" w14:textId="2869802B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37D231C3" w14:textId="2AE67363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Problema:</w:t>
      </w:r>
      <w:r w:rsidRPr="67CFCA47">
        <w:rPr>
          <w:lang w:val="es-AR"/>
        </w:rPr>
        <w:t xml:space="preserve"> </w:t>
      </w:r>
      <w:r w:rsidR="00E814F6">
        <w:rPr>
          <w:lang w:val="es-AR"/>
        </w:rPr>
        <w:t>No poder s</w:t>
      </w:r>
      <w:r w:rsidR="00FD0092">
        <w:rPr>
          <w:lang w:val="es-AR"/>
        </w:rPr>
        <w:t>oportar la nueva aplicación web que pensaban desarrollar en la empresa ProgramAR.</w:t>
      </w:r>
    </w:p>
    <w:p w14:paraId="1A100B45" w14:textId="5B741572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06683AB8" w14:textId="2130040F" w:rsidR="67CFCA47" w:rsidRDefault="67CFCA47" w:rsidP="67CFCA47">
      <w:pPr>
        <w:tabs>
          <w:tab w:val="left" w:pos="720"/>
        </w:tabs>
        <w:rPr>
          <w:lang w:val="es-AR"/>
        </w:rPr>
      </w:pPr>
      <w:r w:rsidRPr="67CFCA47">
        <w:rPr>
          <w:u w:val="single"/>
          <w:lang w:val="es-AR"/>
        </w:rPr>
        <w:t>Causa:</w:t>
      </w:r>
      <w:r w:rsidR="05EF5E48" w:rsidRPr="05EF5E48">
        <w:rPr>
          <w:lang w:val="es-AR"/>
        </w:rPr>
        <w:t xml:space="preserve"> </w:t>
      </w:r>
      <w:r w:rsidR="00E814F6">
        <w:rPr>
          <w:lang w:val="es-AR"/>
        </w:rPr>
        <w:t>La falta de servidores.</w:t>
      </w:r>
    </w:p>
    <w:p w14:paraId="568640C1" w14:textId="3F339BA0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75B1982C" w14:textId="414B1367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Solución:</w:t>
      </w:r>
      <w:r w:rsidRPr="67CFCA47">
        <w:rPr>
          <w:lang w:val="es-AR"/>
        </w:rPr>
        <w:t xml:space="preserve"> </w:t>
      </w:r>
      <w:r w:rsidR="00E977B3">
        <w:rPr>
          <w:lang w:val="es-AR"/>
        </w:rPr>
        <w:t>Comprarle servidores a un proveedor más caro y con mejor historial de cumplimiento.</w:t>
      </w:r>
    </w:p>
    <w:p w14:paraId="3F036C79" w14:textId="69F249DC" w:rsidR="67CFCA47" w:rsidRDefault="67CFCA47" w:rsidP="67CFCA47">
      <w:pPr>
        <w:tabs>
          <w:tab w:val="left" w:pos="720"/>
        </w:tabs>
      </w:pPr>
    </w:p>
    <w:p w14:paraId="0BD48D5D" w14:textId="7FAB5AE8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Tipo de Pensamiento:</w:t>
      </w:r>
      <w:r w:rsidR="005B273E">
        <w:rPr>
          <w:lang w:val="es-AR"/>
        </w:rPr>
        <w:t xml:space="preserve"> </w:t>
      </w:r>
      <w:r w:rsidR="215D6B9F" w:rsidRPr="215D6B9F">
        <w:rPr>
          <w:lang w:val="es-AR"/>
        </w:rPr>
        <w:t>Lineal</w:t>
      </w:r>
      <w:r w:rsidR="005C50A8">
        <w:rPr>
          <w:lang w:val="es-AR"/>
        </w:rPr>
        <w:t>.</w:t>
      </w:r>
      <w:r w:rsidR="215D6B9F" w:rsidRPr="215D6B9F">
        <w:rPr>
          <w:lang w:val="es-AR"/>
        </w:rPr>
        <w:t xml:space="preserve"> </w:t>
      </w:r>
    </w:p>
    <w:p w14:paraId="78C699D1" w14:textId="4D777356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520703BB" w14:textId="718F7CDC" w:rsidR="001C420B" w:rsidRDefault="67CFCA47" w:rsidP="002869A8">
      <w:pPr>
        <w:tabs>
          <w:tab w:val="left" w:pos="720"/>
        </w:tabs>
        <w:rPr>
          <w:lang w:val="es-AR"/>
        </w:rPr>
      </w:pPr>
      <w:r w:rsidRPr="67CFCA47">
        <w:rPr>
          <w:u w:val="single"/>
          <w:lang w:val="es-AR"/>
        </w:rPr>
        <w:t>Justificación:</w:t>
      </w:r>
      <w:r w:rsidRPr="67CFCA47">
        <w:rPr>
          <w:lang w:val="es-AR"/>
        </w:rPr>
        <w:t xml:space="preserve"> </w:t>
      </w:r>
      <w:r w:rsidR="00A36783">
        <w:rPr>
          <w:lang w:val="es-AR"/>
        </w:rPr>
        <w:t>A pesar de</w:t>
      </w:r>
      <w:r w:rsidR="00061038">
        <w:rPr>
          <w:lang w:val="es-AR"/>
        </w:rPr>
        <w:t xml:space="preserve">l cambio de decisión por parte de Martin, ya que en lugar de comprarle al proveedor que ofrecía un mejor precio, le compró a uno más caro para asegurarse </w:t>
      </w:r>
      <w:r w:rsidR="00B00367">
        <w:rPr>
          <w:lang w:val="es-AR"/>
        </w:rPr>
        <w:t>d</w:t>
      </w:r>
      <w:r w:rsidR="00A5283D">
        <w:rPr>
          <w:lang w:val="es-AR"/>
        </w:rPr>
        <w:t>el correcto cumplimiento,</w:t>
      </w:r>
      <w:r w:rsidR="00942686">
        <w:rPr>
          <w:lang w:val="es-AR"/>
        </w:rPr>
        <w:t xml:space="preserve"> el enfoque utilizado en el pensamiento de Martin no deja de ser lineal, ya que </w:t>
      </w:r>
      <w:r w:rsidR="00412D8F">
        <w:rPr>
          <w:lang w:val="es-AR"/>
        </w:rPr>
        <w:t>su solución (comprar servidores</w:t>
      </w:r>
      <w:r w:rsidR="007223DB">
        <w:rPr>
          <w:lang w:val="es-AR"/>
        </w:rPr>
        <w:t>) ataca directamente a la causa (</w:t>
      </w:r>
      <w:r w:rsidR="003A15B9">
        <w:rPr>
          <w:lang w:val="es-AR"/>
        </w:rPr>
        <w:t>falta de servidores para mantener la aplicación web</w:t>
      </w:r>
      <w:r w:rsidR="00AD6337">
        <w:rPr>
          <w:lang w:val="es-AR"/>
        </w:rPr>
        <w:t>).</w:t>
      </w:r>
    </w:p>
    <w:p w14:paraId="49010E6A" w14:textId="5F3A008F" w:rsidR="00F254D7" w:rsidRDefault="00F254D7" w:rsidP="67CFCA47">
      <w:pPr>
        <w:tabs>
          <w:tab w:val="left" w:pos="720"/>
        </w:tabs>
      </w:pPr>
    </w:p>
    <w:p w14:paraId="1DE94D2C" w14:textId="6996E735" w:rsidR="67CFCA47" w:rsidRDefault="67CFCA47" w:rsidP="67CFCA47">
      <w:pPr>
        <w:tabs>
          <w:tab w:val="left" w:pos="720"/>
        </w:tabs>
        <w:rPr>
          <w:lang w:val="es-AR"/>
        </w:rPr>
      </w:pPr>
    </w:p>
    <w:p w14:paraId="635E510D" w14:textId="653B3FE7" w:rsidR="67CFCA47" w:rsidRDefault="67CFCA47" w:rsidP="67CFCA47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6614F003" w14:textId="77777777" w:rsidR="008B2F0A" w:rsidRDefault="008B2F0A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43E71B3" w14:textId="731FC79F" w:rsidR="001827B1" w:rsidRPr="002869A8" w:rsidRDefault="001827B1" w:rsidP="001B2F8E">
      <w:pPr>
        <w:jc w:val="center"/>
        <w:rPr>
          <w:u w:val="single"/>
        </w:rPr>
      </w:pPr>
    </w:p>
    <w:sectPr w:rsidR="001827B1" w:rsidRPr="002869A8">
      <w:headerReference w:type="first" r:id="rId12"/>
      <w:footerReference w:type="first" r:id="rId13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47D5E" w14:textId="77777777" w:rsidR="004E25FA" w:rsidRDefault="004E25FA">
      <w:r>
        <w:separator/>
      </w:r>
    </w:p>
  </w:endnote>
  <w:endnote w:type="continuationSeparator" w:id="0">
    <w:p w14:paraId="4558F3C9" w14:textId="77777777" w:rsidR="004E25FA" w:rsidRDefault="004E25FA">
      <w:r>
        <w:continuationSeparator/>
      </w:r>
    </w:p>
  </w:endnote>
  <w:endnote w:type="continuationNotice" w:id="1">
    <w:p w14:paraId="44539E0E" w14:textId="77777777" w:rsidR="004E25FA" w:rsidRDefault="004E2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Footer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34D41A99" w:rsidR="00C92E7D" w:rsidRDefault="00C92E7D" w:rsidP="00C92E7D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PageNumber"/>
              <w:sz w:val="16"/>
              <w:szCs w:val="20"/>
            </w:rPr>
            <w:t xml:space="preserve"> </w:t>
          </w:r>
          <w:r>
            <w:rPr>
              <w:rStyle w:val="PageNumber"/>
              <w:sz w:val="20"/>
            </w:rPr>
            <w:t xml:space="preserve">de </w:t>
          </w:r>
          <w:r w:rsidR="00A8473E">
            <w:rPr>
              <w:rStyle w:val="PageNumber"/>
              <w:sz w:val="20"/>
            </w:rPr>
            <w:t>2</w:t>
          </w:r>
          <w:r>
            <w:rPr>
              <w:rStyle w:val="PageNumber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Header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Header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Header"/>
            <w:ind w:right="-115"/>
            <w:jc w:val="right"/>
          </w:pPr>
        </w:p>
      </w:tc>
    </w:tr>
  </w:tbl>
  <w:p w14:paraId="1089A2C0" w14:textId="27A740EA" w:rsidR="00063C7D" w:rsidRDefault="00063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Footer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PageNumber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PageNumber"/>
              <w:sz w:val="20"/>
            </w:rPr>
            <w:t xml:space="preserve"> de</w:t>
          </w:r>
          <w:r w:rsidR="00C92E7D">
            <w:rPr>
              <w:rStyle w:val="PageNumber"/>
              <w:color w:val="000000" w:themeColor="text1"/>
              <w:sz w:val="20"/>
            </w:rPr>
            <w:t xml:space="preserve"> </w:t>
          </w:r>
          <w:r w:rsidR="006E0F58">
            <w:rPr>
              <w:rStyle w:val="PageNumber"/>
              <w:color w:val="000000" w:themeColor="text1"/>
              <w:sz w:val="20"/>
            </w:rPr>
            <w:t>1</w:t>
          </w:r>
          <w:r w:rsidR="00F6713D"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</w:rPr>
            <w:t xml:space="preserve"> </w:t>
          </w:r>
          <w:r w:rsidR="00F6713D">
            <w:rPr>
              <w:rStyle w:val="PageNumber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84B5A" w14:textId="77777777" w:rsidR="004E25FA" w:rsidRDefault="004E25FA">
      <w:r>
        <w:separator/>
      </w:r>
    </w:p>
  </w:footnote>
  <w:footnote w:type="continuationSeparator" w:id="0">
    <w:p w14:paraId="70376CE0" w14:textId="77777777" w:rsidR="004E25FA" w:rsidRDefault="004E25FA">
      <w:r>
        <w:continuationSeparator/>
      </w:r>
    </w:p>
  </w:footnote>
  <w:footnote w:type="continuationNotice" w:id="1">
    <w:p w14:paraId="7E270045" w14:textId="77777777" w:rsidR="004E25FA" w:rsidRDefault="004E25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4D8A2DE2" w:rsidR="00C92E7D" w:rsidRDefault="00C92E7D" w:rsidP="00C92E7D">
          <w:pPr>
            <w:pStyle w:val="Header"/>
          </w:pPr>
          <w:r>
            <w:t xml:space="preserve">TP Nro.: </w:t>
          </w:r>
          <w:r w:rsidR="00A5666A">
            <w:t>1</w:t>
          </w:r>
          <w:r w:rsidR="001B2F8E">
            <w:t>2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Header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73B95E38" w:rsidR="00C92E7D" w:rsidRDefault="00C92E7D" w:rsidP="00C92E7D">
          <w:pPr>
            <w:pStyle w:val="Header"/>
          </w:pPr>
          <w:r>
            <w:t xml:space="preserve"> Tema: </w:t>
          </w:r>
          <w:r w:rsidR="00584B4A">
            <w:t>PLS “Donde hay luz hay esperanza”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Header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Header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9E72" w14:textId="77777777" w:rsidR="008E1CF1" w:rsidRDefault="008E1CF1">
    <w:pPr>
      <w:pStyle w:val="Header"/>
      <w:rPr>
        <w:lang w:val="en-US"/>
      </w:rPr>
    </w:pPr>
  </w:p>
  <w:p w14:paraId="78D35D6B" w14:textId="77777777" w:rsidR="008E1CF1" w:rsidRDefault="008E1CF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22BC79BC" w:rsidR="008E1CF1" w:rsidRDefault="008E1CF1">
          <w:pPr>
            <w:pStyle w:val="Header"/>
          </w:pPr>
          <w:r>
            <w:t xml:space="preserve">TP Nro.: </w:t>
          </w:r>
          <w:r w:rsidR="00A5666A">
            <w:t>1</w:t>
          </w:r>
          <w:r w:rsidR="00D90834">
            <w:t>5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2FB0CB33" w:rsidR="008E1CF1" w:rsidRDefault="00F6713D" w:rsidP="00F6713D">
          <w:pPr>
            <w:pStyle w:val="Header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8B2E61">
            <w:t>PLS “</w:t>
          </w:r>
          <w:r w:rsidR="00D90834">
            <w:t>Project Manager ProgramAR</w:t>
          </w:r>
          <w:r w:rsidR="008B2E61">
            <w:t>”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Header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Header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1597B"/>
    <w:rsid w:val="00026794"/>
    <w:rsid w:val="00026913"/>
    <w:rsid w:val="00033273"/>
    <w:rsid w:val="00033BFE"/>
    <w:rsid w:val="000364C8"/>
    <w:rsid w:val="00036589"/>
    <w:rsid w:val="00037DE7"/>
    <w:rsid w:val="00042B21"/>
    <w:rsid w:val="0004658E"/>
    <w:rsid w:val="0005186F"/>
    <w:rsid w:val="00055372"/>
    <w:rsid w:val="00056291"/>
    <w:rsid w:val="00056ADF"/>
    <w:rsid w:val="00057D82"/>
    <w:rsid w:val="0006078C"/>
    <w:rsid w:val="00061038"/>
    <w:rsid w:val="00063C7D"/>
    <w:rsid w:val="00064CAC"/>
    <w:rsid w:val="00072EF7"/>
    <w:rsid w:val="00077B15"/>
    <w:rsid w:val="0008180B"/>
    <w:rsid w:val="00087CE3"/>
    <w:rsid w:val="00090545"/>
    <w:rsid w:val="00093A06"/>
    <w:rsid w:val="000941A3"/>
    <w:rsid w:val="0009738B"/>
    <w:rsid w:val="00097759"/>
    <w:rsid w:val="000A51E5"/>
    <w:rsid w:val="000B5C98"/>
    <w:rsid w:val="000C0494"/>
    <w:rsid w:val="000C3955"/>
    <w:rsid w:val="000C4DC5"/>
    <w:rsid w:val="000C7F3C"/>
    <w:rsid w:val="000D1A5D"/>
    <w:rsid w:val="000D25E2"/>
    <w:rsid w:val="000D2F55"/>
    <w:rsid w:val="000E02B3"/>
    <w:rsid w:val="000E1128"/>
    <w:rsid w:val="000E498C"/>
    <w:rsid w:val="000E54F5"/>
    <w:rsid w:val="000F0F2C"/>
    <w:rsid w:val="000F47BD"/>
    <w:rsid w:val="000F6793"/>
    <w:rsid w:val="000F7780"/>
    <w:rsid w:val="000F79FF"/>
    <w:rsid w:val="00101D8A"/>
    <w:rsid w:val="00105BB5"/>
    <w:rsid w:val="00106F7B"/>
    <w:rsid w:val="00110C17"/>
    <w:rsid w:val="001163CD"/>
    <w:rsid w:val="00116CD3"/>
    <w:rsid w:val="00120A0E"/>
    <w:rsid w:val="001244FF"/>
    <w:rsid w:val="001248A1"/>
    <w:rsid w:val="00126073"/>
    <w:rsid w:val="00134CAB"/>
    <w:rsid w:val="00141239"/>
    <w:rsid w:val="00144C44"/>
    <w:rsid w:val="00151FC8"/>
    <w:rsid w:val="0015470A"/>
    <w:rsid w:val="00154C57"/>
    <w:rsid w:val="0016115B"/>
    <w:rsid w:val="00163765"/>
    <w:rsid w:val="00165641"/>
    <w:rsid w:val="001707B7"/>
    <w:rsid w:val="0017260B"/>
    <w:rsid w:val="00173B36"/>
    <w:rsid w:val="00174BFB"/>
    <w:rsid w:val="00174FE3"/>
    <w:rsid w:val="00175684"/>
    <w:rsid w:val="00175DD9"/>
    <w:rsid w:val="00177E64"/>
    <w:rsid w:val="00181C59"/>
    <w:rsid w:val="001827B1"/>
    <w:rsid w:val="00183A4E"/>
    <w:rsid w:val="001920B1"/>
    <w:rsid w:val="001923EC"/>
    <w:rsid w:val="001924AA"/>
    <w:rsid w:val="00197409"/>
    <w:rsid w:val="001A1995"/>
    <w:rsid w:val="001A709E"/>
    <w:rsid w:val="001A7647"/>
    <w:rsid w:val="001B2F8E"/>
    <w:rsid w:val="001B6B9E"/>
    <w:rsid w:val="001C1BEC"/>
    <w:rsid w:val="001C2C9F"/>
    <w:rsid w:val="001C3462"/>
    <w:rsid w:val="001C420B"/>
    <w:rsid w:val="001C4AE0"/>
    <w:rsid w:val="001C5283"/>
    <w:rsid w:val="001C6BBE"/>
    <w:rsid w:val="001C6C90"/>
    <w:rsid w:val="001D1320"/>
    <w:rsid w:val="001D1952"/>
    <w:rsid w:val="001D20C9"/>
    <w:rsid w:val="001E04C5"/>
    <w:rsid w:val="001E51DC"/>
    <w:rsid w:val="001F0BC0"/>
    <w:rsid w:val="001F4FCC"/>
    <w:rsid w:val="002037DF"/>
    <w:rsid w:val="002053CF"/>
    <w:rsid w:val="00211E51"/>
    <w:rsid w:val="002144DC"/>
    <w:rsid w:val="00214C5B"/>
    <w:rsid w:val="00215C8B"/>
    <w:rsid w:val="0021675A"/>
    <w:rsid w:val="00226A6F"/>
    <w:rsid w:val="002348E2"/>
    <w:rsid w:val="002354F5"/>
    <w:rsid w:val="00235C32"/>
    <w:rsid w:val="002425B0"/>
    <w:rsid w:val="00243D13"/>
    <w:rsid w:val="002606B7"/>
    <w:rsid w:val="002674C5"/>
    <w:rsid w:val="00267505"/>
    <w:rsid w:val="00267DAD"/>
    <w:rsid w:val="00274045"/>
    <w:rsid w:val="0028384A"/>
    <w:rsid w:val="0028679F"/>
    <w:rsid w:val="002869A8"/>
    <w:rsid w:val="00286BA9"/>
    <w:rsid w:val="002907F5"/>
    <w:rsid w:val="00290CA4"/>
    <w:rsid w:val="00293AB0"/>
    <w:rsid w:val="002A0A18"/>
    <w:rsid w:val="002A0AAA"/>
    <w:rsid w:val="002A2538"/>
    <w:rsid w:val="002A3C11"/>
    <w:rsid w:val="002A4F95"/>
    <w:rsid w:val="002C0273"/>
    <w:rsid w:val="002C04A1"/>
    <w:rsid w:val="002C45FD"/>
    <w:rsid w:val="002C4FC4"/>
    <w:rsid w:val="002D4D8C"/>
    <w:rsid w:val="002D5861"/>
    <w:rsid w:val="002E0243"/>
    <w:rsid w:val="002E0D50"/>
    <w:rsid w:val="002E5050"/>
    <w:rsid w:val="002E5AB1"/>
    <w:rsid w:val="002E5E32"/>
    <w:rsid w:val="002F282E"/>
    <w:rsid w:val="003007D4"/>
    <w:rsid w:val="003018DE"/>
    <w:rsid w:val="00305758"/>
    <w:rsid w:val="00307725"/>
    <w:rsid w:val="00312F40"/>
    <w:rsid w:val="0031496A"/>
    <w:rsid w:val="00317E12"/>
    <w:rsid w:val="0032611A"/>
    <w:rsid w:val="00331612"/>
    <w:rsid w:val="0033242E"/>
    <w:rsid w:val="00334C4D"/>
    <w:rsid w:val="00334FC2"/>
    <w:rsid w:val="00336A5C"/>
    <w:rsid w:val="00337580"/>
    <w:rsid w:val="003416C0"/>
    <w:rsid w:val="00342A9A"/>
    <w:rsid w:val="00344237"/>
    <w:rsid w:val="00346752"/>
    <w:rsid w:val="00347DED"/>
    <w:rsid w:val="00355F7D"/>
    <w:rsid w:val="00360D52"/>
    <w:rsid w:val="003639DF"/>
    <w:rsid w:val="003674D3"/>
    <w:rsid w:val="003700E9"/>
    <w:rsid w:val="00373064"/>
    <w:rsid w:val="003837B7"/>
    <w:rsid w:val="00394364"/>
    <w:rsid w:val="00394B9E"/>
    <w:rsid w:val="00397FDA"/>
    <w:rsid w:val="003A15B9"/>
    <w:rsid w:val="003A3D16"/>
    <w:rsid w:val="003B3A50"/>
    <w:rsid w:val="003C0AF2"/>
    <w:rsid w:val="003C7709"/>
    <w:rsid w:val="003D114D"/>
    <w:rsid w:val="003D22A6"/>
    <w:rsid w:val="003D2B45"/>
    <w:rsid w:val="003D45DD"/>
    <w:rsid w:val="003D5C08"/>
    <w:rsid w:val="003E348D"/>
    <w:rsid w:val="003E4E9A"/>
    <w:rsid w:val="003E5D70"/>
    <w:rsid w:val="003F1666"/>
    <w:rsid w:val="003F1EE5"/>
    <w:rsid w:val="003F36FA"/>
    <w:rsid w:val="003F5F01"/>
    <w:rsid w:val="00410A02"/>
    <w:rsid w:val="00412D8F"/>
    <w:rsid w:val="00413EE8"/>
    <w:rsid w:val="00414ADB"/>
    <w:rsid w:val="00430093"/>
    <w:rsid w:val="00432970"/>
    <w:rsid w:val="00432A97"/>
    <w:rsid w:val="00433CA0"/>
    <w:rsid w:val="0044463C"/>
    <w:rsid w:val="00451EF5"/>
    <w:rsid w:val="004532AC"/>
    <w:rsid w:val="004534FF"/>
    <w:rsid w:val="00461285"/>
    <w:rsid w:val="00461D08"/>
    <w:rsid w:val="00470D50"/>
    <w:rsid w:val="00470EF7"/>
    <w:rsid w:val="00473AEB"/>
    <w:rsid w:val="00481936"/>
    <w:rsid w:val="00482669"/>
    <w:rsid w:val="00485B66"/>
    <w:rsid w:val="00490E50"/>
    <w:rsid w:val="0049313E"/>
    <w:rsid w:val="0049379A"/>
    <w:rsid w:val="00494AF8"/>
    <w:rsid w:val="004975EE"/>
    <w:rsid w:val="00497AF5"/>
    <w:rsid w:val="004A0136"/>
    <w:rsid w:val="004A1729"/>
    <w:rsid w:val="004A630B"/>
    <w:rsid w:val="004B08DB"/>
    <w:rsid w:val="004B3D4A"/>
    <w:rsid w:val="004C07EE"/>
    <w:rsid w:val="004C0BB8"/>
    <w:rsid w:val="004C4EA4"/>
    <w:rsid w:val="004D4C91"/>
    <w:rsid w:val="004D730F"/>
    <w:rsid w:val="004E01D2"/>
    <w:rsid w:val="004E0338"/>
    <w:rsid w:val="004E20B4"/>
    <w:rsid w:val="004E25FA"/>
    <w:rsid w:val="004E32BE"/>
    <w:rsid w:val="004E4329"/>
    <w:rsid w:val="004E58AC"/>
    <w:rsid w:val="004E614E"/>
    <w:rsid w:val="004F0D58"/>
    <w:rsid w:val="004F7A82"/>
    <w:rsid w:val="00504A37"/>
    <w:rsid w:val="005134D1"/>
    <w:rsid w:val="00516CEC"/>
    <w:rsid w:val="00523AF2"/>
    <w:rsid w:val="00526181"/>
    <w:rsid w:val="00532020"/>
    <w:rsid w:val="00540617"/>
    <w:rsid w:val="00540CB6"/>
    <w:rsid w:val="0054198B"/>
    <w:rsid w:val="00545CC3"/>
    <w:rsid w:val="005608F2"/>
    <w:rsid w:val="005630FB"/>
    <w:rsid w:val="00571FC9"/>
    <w:rsid w:val="00577372"/>
    <w:rsid w:val="00584B4A"/>
    <w:rsid w:val="00585E4F"/>
    <w:rsid w:val="00595A19"/>
    <w:rsid w:val="005A56D4"/>
    <w:rsid w:val="005B273E"/>
    <w:rsid w:val="005B3566"/>
    <w:rsid w:val="005B6EBE"/>
    <w:rsid w:val="005B7A69"/>
    <w:rsid w:val="005C50A8"/>
    <w:rsid w:val="005C6129"/>
    <w:rsid w:val="005E4D65"/>
    <w:rsid w:val="005F0AC5"/>
    <w:rsid w:val="005F3D68"/>
    <w:rsid w:val="005F5EE6"/>
    <w:rsid w:val="005F6266"/>
    <w:rsid w:val="005F7633"/>
    <w:rsid w:val="00601298"/>
    <w:rsid w:val="00602280"/>
    <w:rsid w:val="00602546"/>
    <w:rsid w:val="00604410"/>
    <w:rsid w:val="006078CC"/>
    <w:rsid w:val="00610BD9"/>
    <w:rsid w:val="00610E27"/>
    <w:rsid w:val="00611340"/>
    <w:rsid w:val="0061231C"/>
    <w:rsid w:val="00620DA4"/>
    <w:rsid w:val="00624081"/>
    <w:rsid w:val="00632395"/>
    <w:rsid w:val="006356FA"/>
    <w:rsid w:val="00636A17"/>
    <w:rsid w:val="006407D7"/>
    <w:rsid w:val="00640FF3"/>
    <w:rsid w:val="006467A3"/>
    <w:rsid w:val="006518A4"/>
    <w:rsid w:val="00652024"/>
    <w:rsid w:val="00652358"/>
    <w:rsid w:val="00654AF7"/>
    <w:rsid w:val="0066089D"/>
    <w:rsid w:val="0066605E"/>
    <w:rsid w:val="00667364"/>
    <w:rsid w:val="0067534E"/>
    <w:rsid w:val="0068286C"/>
    <w:rsid w:val="00696D09"/>
    <w:rsid w:val="006979FE"/>
    <w:rsid w:val="006A14E0"/>
    <w:rsid w:val="006A4B01"/>
    <w:rsid w:val="006B07A9"/>
    <w:rsid w:val="006B67AD"/>
    <w:rsid w:val="006C2386"/>
    <w:rsid w:val="006D046C"/>
    <w:rsid w:val="006D1095"/>
    <w:rsid w:val="006D499A"/>
    <w:rsid w:val="006D6369"/>
    <w:rsid w:val="006D68B0"/>
    <w:rsid w:val="006E0F58"/>
    <w:rsid w:val="006E401E"/>
    <w:rsid w:val="006E6C7B"/>
    <w:rsid w:val="006E734D"/>
    <w:rsid w:val="006F5073"/>
    <w:rsid w:val="00701AB9"/>
    <w:rsid w:val="007113AB"/>
    <w:rsid w:val="007177E4"/>
    <w:rsid w:val="00720D14"/>
    <w:rsid w:val="007223DB"/>
    <w:rsid w:val="00735302"/>
    <w:rsid w:val="007377C6"/>
    <w:rsid w:val="00743AC8"/>
    <w:rsid w:val="0075267F"/>
    <w:rsid w:val="00755551"/>
    <w:rsid w:val="00763539"/>
    <w:rsid w:val="007666F2"/>
    <w:rsid w:val="007733BF"/>
    <w:rsid w:val="00773617"/>
    <w:rsid w:val="00776677"/>
    <w:rsid w:val="00781ED1"/>
    <w:rsid w:val="00786DDB"/>
    <w:rsid w:val="007870EB"/>
    <w:rsid w:val="00791D8E"/>
    <w:rsid w:val="007935D0"/>
    <w:rsid w:val="007A1406"/>
    <w:rsid w:val="007A40F8"/>
    <w:rsid w:val="007A59EB"/>
    <w:rsid w:val="007A60FB"/>
    <w:rsid w:val="007A6793"/>
    <w:rsid w:val="007B00E3"/>
    <w:rsid w:val="007B1395"/>
    <w:rsid w:val="007C2B27"/>
    <w:rsid w:val="007C4249"/>
    <w:rsid w:val="007C6185"/>
    <w:rsid w:val="007D247C"/>
    <w:rsid w:val="007D2878"/>
    <w:rsid w:val="007D329A"/>
    <w:rsid w:val="007E0C39"/>
    <w:rsid w:val="007E20F4"/>
    <w:rsid w:val="007F3B9C"/>
    <w:rsid w:val="007F4473"/>
    <w:rsid w:val="00802CEC"/>
    <w:rsid w:val="00811467"/>
    <w:rsid w:val="00812A56"/>
    <w:rsid w:val="00812B25"/>
    <w:rsid w:val="00812BDE"/>
    <w:rsid w:val="00824B4E"/>
    <w:rsid w:val="00825E75"/>
    <w:rsid w:val="008309B3"/>
    <w:rsid w:val="00832DC0"/>
    <w:rsid w:val="00835B73"/>
    <w:rsid w:val="00846331"/>
    <w:rsid w:val="0084796E"/>
    <w:rsid w:val="008512C5"/>
    <w:rsid w:val="008561F4"/>
    <w:rsid w:val="00860A35"/>
    <w:rsid w:val="008625DD"/>
    <w:rsid w:val="00862B76"/>
    <w:rsid w:val="00864B8C"/>
    <w:rsid w:val="00864DF4"/>
    <w:rsid w:val="008651AF"/>
    <w:rsid w:val="00865BB4"/>
    <w:rsid w:val="00870B5A"/>
    <w:rsid w:val="00877F62"/>
    <w:rsid w:val="0088298D"/>
    <w:rsid w:val="0089224E"/>
    <w:rsid w:val="008942C5"/>
    <w:rsid w:val="008A0B06"/>
    <w:rsid w:val="008A2680"/>
    <w:rsid w:val="008A3704"/>
    <w:rsid w:val="008A6545"/>
    <w:rsid w:val="008A6DE4"/>
    <w:rsid w:val="008B2E61"/>
    <w:rsid w:val="008B2F0A"/>
    <w:rsid w:val="008B53B4"/>
    <w:rsid w:val="008C055A"/>
    <w:rsid w:val="008C22FC"/>
    <w:rsid w:val="008C6698"/>
    <w:rsid w:val="008C66D9"/>
    <w:rsid w:val="008D5445"/>
    <w:rsid w:val="008D6E2D"/>
    <w:rsid w:val="008E0030"/>
    <w:rsid w:val="008E1CF1"/>
    <w:rsid w:val="008E24C3"/>
    <w:rsid w:val="008E27C1"/>
    <w:rsid w:val="008E2C3C"/>
    <w:rsid w:val="008E3799"/>
    <w:rsid w:val="008E6D12"/>
    <w:rsid w:val="008E77CB"/>
    <w:rsid w:val="008F7E0A"/>
    <w:rsid w:val="00900D04"/>
    <w:rsid w:val="00901C81"/>
    <w:rsid w:val="00916444"/>
    <w:rsid w:val="00916E7D"/>
    <w:rsid w:val="00917653"/>
    <w:rsid w:val="00932951"/>
    <w:rsid w:val="00942686"/>
    <w:rsid w:val="00944234"/>
    <w:rsid w:val="00946453"/>
    <w:rsid w:val="00946C74"/>
    <w:rsid w:val="00953DAC"/>
    <w:rsid w:val="00957715"/>
    <w:rsid w:val="00960AC4"/>
    <w:rsid w:val="00962A00"/>
    <w:rsid w:val="00963166"/>
    <w:rsid w:val="00963212"/>
    <w:rsid w:val="00970BE1"/>
    <w:rsid w:val="00973750"/>
    <w:rsid w:val="009754E5"/>
    <w:rsid w:val="009800E7"/>
    <w:rsid w:val="00983F56"/>
    <w:rsid w:val="00991A22"/>
    <w:rsid w:val="009A16FE"/>
    <w:rsid w:val="009A2623"/>
    <w:rsid w:val="009A3EB6"/>
    <w:rsid w:val="009A5C33"/>
    <w:rsid w:val="009C728C"/>
    <w:rsid w:val="009C7E4A"/>
    <w:rsid w:val="009E60CF"/>
    <w:rsid w:val="009F0FDE"/>
    <w:rsid w:val="009F2B0F"/>
    <w:rsid w:val="00A037CB"/>
    <w:rsid w:val="00A04A1C"/>
    <w:rsid w:val="00A05DA6"/>
    <w:rsid w:val="00A07500"/>
    <w:rsid w:val="00A1331D"/>
    <w:rsid w:val="00A201BC"/>
    <w:rsid w:val="00A22A49"/>
    <w:rsid w:val="00A36783"/>
    <w:rsid w:val="00A37AB5"/>
    <w:rsid w:val="00A430B0"/>
    <w:rsid w:val="00A43E8B"/>
    <w:rsid w:val="00A4773E"/>
    <w:rsid w:val="00A477A6"/>
    <w:rsid w:val="00A5283D"/>
    <w:rsid w:val="00A53BD0"/>
    <w:rsid w:val="00A5666A"/>
    <w:rsid w:val="00A5767E"/>
    <w:rsid w:val="00A63C62"/>
    <w:rsid w:val="00A7156F"/>
    <w:rsid w:val="00A72B62"/>
    <w:rsid w:val="00A73B83"/>
    <w:rsid w:val="00A741BB"/>
    <w:rsid w:val="00A83A17"/>
    <w:rsid w:val="00A8473E"/>
    <w:rsid w:val="00A85B39"/>
    <w:rsid w:val="00A87238"/>
    <w:rsid w:val="00A90E69"/>
    <w:rsid w:val="00A938A1"/>
    <w:rsid w:val="00AA19FB"/>
    <w:rsid w:val="00AA3B45"/>
    <w:rsid w:val="00AA5C41"/>
    <w:rsid w:val="00AB379B"/>
    <w:rsid w:val="00AB40C4"/>
    <w:rsid w:val="00AC0339"/>
    <w:rsid w:val="00AC199B"/>
    <w:rsid w:val="00AC4541"/>
    <w:rsid w:val="00AC6F81"/>
    <w:rsid w:val="00AD06C4"/>
    <w:rsid w:val="00AD223D"/>
    <w:rsid w:val="00AD375D"/>
    <w:rsid w:val="00AD38BD"/>
    <w:rsid w:val="00AD6337"/>
    <w:rsid w:val="00AE3B13"/>
    <w:rsid w:val="00AF33F3"/>
    <w:rsid w:val="00B00367"/>
    <w:rsid w:val="00B008CC"/>
    <w:rsid w:val="00B02676"/>
    <w:rsid w:val="00B0286B"/>
    <w:rsid w:val="00B03DFC"/>
    <w:rsid w:val="00B11E04"/>
    <w:rsid w:val="00B11EF4"/>
    <w:rsid w:val="00B16721"/>
    <w:rsid w:val="00B27D99"/>
    <w:rsid w:val="00B30151"/>
    <w:rsid w:val="00B35D05"/>
    <w:rsid w:val="00B406E0"/>
    <w:rsid w:val="00B4149F"/>
    <w:rsid w:val="00B4718F"/>
    <w:rsid w:val="00B4770C"/>
    <w:rsid w:val="00B57E65"/>
    <w:rsid w:val="00B70168"/>
    <w:rsid w:val="00B7369F"/>
    <w:rsid w:val="00B77DAB"/>
    <w:rsid w:val="00B85331"/>
    <w:rsid w:val="00B869F3"/>
    <w:rsid w:val="00BA5E4B"/>
    <w:rsid w:val="00BB1B87"/>
    <w:rsid w:val="00BB2881"/>
    <w:rsid w:val="00BC0E16"/>
    <w:rsid w:val="00BC786E"/>
    <w:rsid w:val="00BD6E0E"/>
    <w:rsid w:val="00C000CD"/>
    <w:rsid w:val="00C004D0"/>
    <w:rsid w:val="00C01742"/>
    <w:rsid w:val="00C07392"/>
    <w:rsid w:val="00C137F7"/>
    <w:rsid w:val="00C15696"/>
    <w:rsid w:val="00C17ABE"/>
    <w:rsid w:val="00C203B9"/>
    <w:rsid w:val="00C32B93"/>
    <w:rsid w:val="00C402F8"/>
    <w:rsid w:val="00C43D12"/>
    <w:rsid w:val="00C600A9"/>
    <w:rsid w:val="00C60815"/>
    <w:rsid w:val="00C6604E"/>
    <w:rsid w:val="00C66F6B"/>
    <w:rsid w:val="00C71DF2"/>
    <w:rsid w:val="00C73BB6"/>
    <w:rsid w:val="00C73E4C"/>
    <w:rsid w:val="00C755BC"/>
    <w:rsid w:val="00C756BE"/>
    <w:rsid w:val="00C82534"/>
    <w:rsid w:val="00C82CC0"/>
    <w:rsid w:val="00C8422C"/>
    <w:rsid w:val="00C90087"/>
    <w:rsid w:val="00C90B3E"/>
    <w:rsid w:val="00C90BEA"/>
    <w:rsid w:val="00C924E2"/>
    <w:rsid w:val="00C92E7D"/>
    <w:rsid w:val="00C951F7"/>
    <w:rsid w:val="00CA1451"/>
    <w:rsid w:val="00CA2CD7"/>
    <w:rsid w:val="00CB3831"/>
    <w:rsid w:val="00CB51F0"/>
    <w:rsid w:val="00CB5395"/>
    <w:rsid w:val="00CC39AD"/>
    <w:rsid w:val="00CD3B25"/>
    <w:rsid w:val="00CE25D0"/>
    <w:rsid w:val="00CE2945"/>
    <w:rsid w:val="00CE50F6"/>
    <w:rsid w:val="00CE6BA1"/>
    <w:rsid w:val="00CF23FA"/>
    <w:rsid w:val="00CF2E3B"/>
    <w:rsid w:val="00D000E8"/>
    <w:rsid w:val="00D0372F"/>
    <w:rsid w:val="00D0700A"/>
    <w:rsid w:val="00D11723"/>
    <w:rsid w:val="00D135EA"/>
    <w:rsid w:val="00D206DD"/>
    <w:rsid w:val="00D20F7E"/>
    <w:rsid w:val="00D31BDB"/>
    <w:rsid w:val="00D3750F"/>
    <w:rsid w:val="00D402A2"/>
    <w:rsid w:val="00D54EDA"/>
    <w:rsid w:val="00D61027"/>
    <w:rsid w:val="00D64A7E"/>
    <w:rsid w:val="00D67A41"/>
    <w:rsid w:val="00D70889"/>
    <w:rsid w:val="00D72148"/>
    <w:rsid w:val="00D764E7"/>
    <w:rsid w:val="00D82759"/>
    <w:rsid w:val="00D85167"/>
    <w:rsid w:val="00D90834"/>
    <w:rsid w:val="00D9390D"/>
    <w:rsid w:val="00DA0D2B"/>
    <w:rsid w:val="00DB5B27"/>
    <w:rsid w:val="00DB5EE1"/>
    <w:rsid w:val="00DB5F6B"/>
    <w:rsid w:val="00DB64DF"/>
    <w:rsid w:val="00DC2715"/>
    <w:rsid w:val="00DC6AA8"/>
    <w:rsid w:val="00DD4843"/>
    <w:rsid w:val="00DD70C8"/>
    <w:rsid w:val="00DD73E5"/>
    <w:rsid w:val="00DE4D06"/>
    <w:rsid w:val="00DF1F1E"/>
    <w:rsid w:val="00DF3876"/>
    <w:rsid w:val="00DF3C4E"/>
    <w:rsid w:val="00E01C69"/>
    <w:rsid w:val="00E06B42"/>
    <w:rsid w:val="00E15C6F"/>
    <w:rsid w:val="00E20C40"/>
    <w:rsid w:val="00E2623D"/>
    <w:rsid w:val="00E3016B"/>
    <w:rsid w:val="00E37A52"/>
    <w:rsid w:val="00E510BA"/>
    <w:rsid w:val="00E533E8"/>
    <w:rsid w:val="00E54402"/>
    <w:rsid w:val="00E62AA9"/>
    <w:rsid w:val="00E62ED5"/>
    <w:rsid w:val="00E63D63"/>
    <w:rsid w:val="00E64AC7"/>
    <w:rsid w:val="00E67F32"/>
    <w:rsid w:val="00E72EDF"/>
    <w:rsid w:val="00E76F2B"/>
    <w:rsid w:val="00E77A83"/>
    <w:rsid w:val="00E8033E"/>
    <w:rsid w:val="00E814F6"/>
    <w:rsid w:val="00E82C10"/>
    <w:rsid w:val="00E8399E"/>
    <w:rsid w:val="00E84213"/>
    <w:rsid w:val="00E9079F"/>
    <w:rsid w:val="00E9159E"/>
    <w:rsid w:val="00E977B3"/>
    <w:rsid w:val="00EA0304"/>
    <w:rsid w:val="00EB12D8"/>
    <w:rsid w:val="00EB17CD"/>
    <w:rsid w:val="00EB3F1E"/>
    <w:rsid w:val="00EB539A"/>
    <w:rsid w:val="00EC22D4"/>
    <w:rsid w:val="00ED4B7C"/>
    <w:rsid w:val="00ED729E"/>
    <w:rsid w:val="00EE1F77"/>
    <w:rsid w:val="00EE357B"/>
    <w:rsid w:val="00EE52FF"/>
    <w:rsid w:val="00EE6488"/>
    <w:rsid w:val="00EE7165"/>
    <w:rsid w:val="00EF096C"/>
    <w:rsid w:val="00EF2514"/>
    <w:rsid w:val="00F051BB"/>
    <w:rsid w:val="00F102E2"/>
    <w:rsid w:val="00F16700"/>
    <w:rsid w:val="00F17CEC"/>
    <w:rsid w:val="00F24090"/>
    <w:rsid w:val="00F243DA"/>
    <w:rsid w:val="00F24B0E"/>
    <w:rsid w:val="00F254D7"/>
    <w:rsid w:val="00F318CB"/>
    <w:rsid w:val="00F359F3"/>
    <w:rsid w:val="00F36013"/>
    <w:rsid w:val="00F4241C"/>
    <w:rsid w:val="00F44242"/>
    <w:rsid w:val="00F4561C"/>
    <w:rsid w:val="00F470FC"/>
    <w:rsid w:val="00F51442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7D53"/>
    <w:rsid w:val="00F80D9F"/>
    <w:rsid w:val="00F8255E"/>
    <w:rsid w:val="00F83F89"/>
    <w:rsid w:val="00F91EDE"/>
    <w:rsid w:val="00F93E0D"/>
    <w:rsid w:val="00F95A85"/>
    <w:rsid w:val="00F96C54"/>
    <w:rsid w:val="00FA0078"/>
    <w:rsid w:val="00FB3D51"/>
    <w:rsid w:val="00FB63D1"/>
    <w:rsid w:val="00FC0A08"/>
    <w:rsid w:val="00FC2AF2"/>
    <w:rsid w:val="00FC57B4"/>
    <w:rsid w:val="00FC5D2B"/>
    <w:rsid w:val="00FD0092"/>
    <w:rsid w:val="00FD395A"/>
    <w:rsid w:val="00FD65AD"/>
    <w:rsid w:val="00FD6791"/>
    <w:rsid w:val="00FF685B"/>
    <w:rsid w:val="0316DE5D"/>
    <w:rsid w:val="03F504C8"/>
    <w:rsid w:val="04431732"/>
    <w:rsid w:val="05EF5E48"/>
    <w:rsid w:val="0634D968"/>
    <w:rsid w:val="0786A08E"/>
    <w:rsid w:val="07D67E8C"/>
    <w:rsid w:val="092CBB5A"/>
    <w:rsid w:val="0A0C9B0D"/>
    <w:rsid w:val="0A74A9BA"/>
    <w:rsid w:val="0B127AD8"/>
    <w:rsid w:val="0B1F1508"/>
    <w:rsid w:val="0B97F9E5"/>
    <w:rsid w:val="0C6B0C97"/>
    <w:rsid w:val="0D7FB1A1"/>
    <w:rsid w:val="0E78480C"/>
    <w:rsid w:val="0EFC647B"/>
    <w:rsid w:val="0EFCAB70"/>
    <w:rsid w:val="0F234AD2"/>
    <w:rsid w:val="1020987F"/>
    <w:rsid w:val="10B68915"/>
    <w:rsid w:val="127D9EAB"/>
    <w:rsid w:val="12BED188"/>
    <w:rsid w:val="14703D76"/>
    <w:rsid w:val="15682922"/>
    <w:rsid w:val="15D80CA2"/>
    <w:rsid w:val="16AB1F54"/>
    <w:rsid w:val="1A0F6611"/>
    <w:rsid w:val="1A643711"/>
    <w:rsid w:val="1DACD2B9"/>
    <w:rsid w:val="1E04E29F"/>
    <w:rsid w:val="200E06CA"/>
    <w:rsid w:val="20DE323F"/>
    <w:rsid w:val="21283B7A"/>
    <w:rsid w:val="215D6B9F"/>
    <w:rsid w:val="227B3190"/>
    <w:rsid w:val="230C9937"/>
    <w:rsid w:val="2362CAFD"/>
    <w:rsid w:val="23F81818"/>
    <w:rsid w:val="24A8AA84"/>
    <w:rsid w:val="25AA1B7E"/>
    <w:rsid w:val="27ED62D0"/>
    <w:rsid w:val="28045F23"/>
    <w:rsid w:val="2909C194"/>
    <w:rsid w:val="2B0977E9"/>
    <w:rsid w:val="2E0CC616"/>
    <w:rsid w:val="301A12FA"/>
    <w:rsid w:val="31D7759D"/>
    <w:rsid w:val="31DC86EE"/>
    <w:rsid w:val="3328BF69"/>
    <w:rsid w:val="337AE800"/>
    <w:rsid w:val="33BBCDEE"/>
    <w:rsid w:val="34C2978C"/>
    <w:rsid w:val="34CDB071"/>
    <w:rsid w:val="35C8C446"/>
    <w:rsid w:val="363E6942"/>
    <w:rsid w:val="36DC0CBB"/>
    <w:rsid w:val="372103AA"/>
    <w:rsid w:val="3776F053"/>
    <w:rsid w:val="379B9BA8"/>
    <w:rsid w:val="37BB6311"/>
    <w:rsid w:val="3AC43FE9"/>
    <w:rsid w:val="3BBCC30D"/>
    <w:rsid w:val="3BD60F25"/>
    <w:rsid w:val="3BF42FB0"/>
    <w:rsid w:val="3D214B81"/>
    <w:rsid w:val="3D2335A4"/>
    <w:rsid w:val="3D867EF4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27F73D0"/>
    <w:rsid w:val="44880083"/>
    <w:rsid w:val="45217617"/>
    <w:rsid w:val="4594D0BA"/>
    <w:rsid w:val="469EF417"/>
    <w:rsid w:val="47896392"/>
    <w:rsid w:val="4A4EAF6D"/>
    <w:rsid w:val="4BFDEC1B"/>
    <w:rsid w:val="4DFAC20A"/>
    <w:rsid w:val="4F1FE15D"/>
    <w:rsid w:val="4F33E093"/>
    <w:rsid w:val="5080A170"/>
    <w:rsid w:val="50FAB53D"/>
    <w:rsid w:val="52BAA891"/>
    <w:rsid w:val="5308DFB1"/>
    <w:rsid w:val="56958349"/>
    <w:rsid w:val="57234880"/>
    <w:rsid w:val="57B1EDA0"/>
    <w:rsid w:val="57C29F1A"/>
    <w:rsid w:val="5856DC8F"/>
    <w:rsid w:val="58B565EE"/>
    <w:rsid w:val="58D74424"/>
    <w:rsid w:val="597341BA"/>
    <w:rsid w:val="5B682A23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9D4840"/>
    <w:rsid w:val="62F7FA46"/>
    <w:rsid w:val="63AE8E1F"/>
    <w:rsid w:val="63BD5DF6"/>
    <w:rsid w:val="646731CC"/>
    <w:rsid w:val="6474E0CE"/>
    <w:rsid w:val="64DF1A8A"/>
    <w:rsid w:val="663DACD9"/>
    <w:rsid w:val="6653176D"/>
    <w:rsid w:val="66D6AC57"/>
    <w:rsid w:val="67CFCA47"/>
    <w:rsid w:val="6919D324"/>
    <w:rsid w:val="6A201F68"/>
    <w:rsid w:val="6A34F1A7"/>
    <w:rsid w:val="6ADC02F6"/>
    <w:rsid w:val="6B558D66"/>
    <w:rsid w:val="6C32DC68"/>
    <w:rsid w:val="6E121D41"/>
    <w:rsid w:val="6FEA935F"/>
    <w:rsid w:val="71A5849B"/>
    <w:rsid w:val="74526905"/>
    <w:rsid w:val="77FD1F0D"/>
    <w:rsid w:val="7B6B7044"/>
    <w:rsid w:val="7C112EE8"/>
    <w:rsid w:val="7C295A2B"/>
    <w:rsid w:val="7C967B24"/>
    <w:rsid w:val="7E26D22A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A1396F"/>
  <w14:defaultImageDpi w14:val="32767"/>
  <w15:chartTrackingRefBased/>
  <w15:docId w15:val="{AEE93A9D-01AA-4F73-A203-3E9AF9A6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sid w:val="00267505"/>
    <w:rPr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C92E7D"/>
    <w:rPr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7733B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eGrid">
    <w:name w:val="Table Grid"/>
    <w:basedOn w:val="Table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Plantilla_TP_Imprimir.dotx</Template>
  <TotalTime>16</TotalTime>
  <Pages>1</Pages>
  <Words>412</Words>
  <Characters>2355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51</cp:revision>
  <cp:lastPrinted>2023-10-20T22:03:00Z</cp:lastPrinted>
  <dcterms:created xsi:type="dcterms:W3CDTF">2023-10-30T05:13:00Z</dcterms:created>
  <dcterms:modified xsi:type="dcterms:W3CDTF">2023-10-30T05:33:00Z</dcterms:modified>
</cp:coreProperties>
</file>