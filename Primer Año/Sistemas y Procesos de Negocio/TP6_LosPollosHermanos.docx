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9C95" w14:textId="524F1754" w:rsidR="008E1CF1" w:rsidRPr="002A2538" w:rsidRDefault="597341BA">
      <w:pPr>
        <w:rPr>
          <w:lang w:val="es-AR"/>
        </w:rPr>
      </w:pPr>
      <w:r w:rsidRPr="597341BA">
        <w:rPr>
          <w:lang w:val="es-AR"/>
        </w:rPr>
        <w:t xml:space="preserve"> UTN – FACULTAD REGIONAL BUENOS AIRES</w:t>
      </w:r>
    </w:p>
    <w:p w14:paraId="5928F70A" w14:textId="04E8EA87" w:rsidR="008E1CF1" w:rsidRPr="002A2538" w:rsidRDefault="008E1CF1">
      <w:pPr>
        <w:rPr>
          <w:lang w:val="es-AR"/>
        </w:rPr>
      </w:pPr>
      <w:r w:rsidRPr="002A2538">
        <w:rPr>
          <w:lang w:val="es-AR"/>
        </w:rPr>
        <w:t>Materia:</w:t>
      </w:r>
      <w:r w:rsidR="0089224E" w:rsidRPr="002A2538">
        <w:rPr>
          <w:lang w:val="es-AR"/>
        </w:rPr>
        <w:t xml:space="preserve"> </w:t>
      </w:r>
      <w:r w:rsidR="00601298" w:rsidRPr="002A2538">
        <w:rPr>
          <w:lang w:val="es-AR"/>
        </w:rPr>
        <w:t xml:space="preserve">Sistemas y </w:t>
      </w:r>
      <w:r w:rsidR="008561F4">
        <w:rPr>
          <w:lang w:val="es-AR"/>
        </w:rPr>
        <w:t>Procesos de Negocio</w:t>
      </w:r>
      <w:r w:rsidR="00601298" w:rsidRPr="002A2538">
        <w:rPr>
          <w:lang w:val="es-AR"/>
        </w:rPr>
        <w:t xml:space="preserve"> – 20</w:t>
      </w:r>
      <w:r w:rsidR="00312F40">
        <w:rPr>
          <w:lang w:val="es-AR"/>
        </w:rPr>
        <w:t>23</w:t>
      </w:r>
    </w:p>
    <w:p w14:paraId="139A1EAA" w14:textId="77777777" w:rsidR="008E1CF1" w:rsidRPr="002A2538" w:rsidRDefault="00624081">
      <w:pPr>
        <w:rPr>
          <w:lang w:val="es-AR"/>
        </w:rPr>
      </w:pPr>
      <w:r w:rsidRPr="002A2538">
        <w:rPr>
          <w:lang w:val="es-AR"/>
        </w:rPr>
        <w:t>CURSO K</w:t>
      </w:r>
      <w:r w:rsidR="00312F40">
        <w:rPr>
          <w:lang w:val="es-AR"/>
        </w:rPr>
        <w:t>1029</w:t>
      </w:r>
    </w:p>
    <w:p w14:paraId="1A97260B" w14:textId="77777777" w:rsidR="008E1CF1" w:rsidRPr="002A2538" w:rsidRDefault="008E1CF1">
      <w:pPr>
        <w:rPr>
          <w:lang w:val="es-AR"/>
        </w:rPr>
      </w:pPr>
    </w:p>
    <w:p w14:paraId="339B3602" w14:textId="77777777" w:rsidR="008E1CF1" w:rsidRPr="002A2538" w:rsidRDefault="008E1CF1">
      <w:pPr>
        <w:rPr>
          <w:lang w:val="es-AR"/>
        </w:rPr>
      </w:pPr>
    </w:p>
    <w:p w14:paraId="6473C58A" w14:textId="77777777" w:rsidR="008E1CF1" w:rsidRPr="002A2538" w:rsidRDefault="008E1CF1">
      <w:pPr>
        <w:rPr>
          <w:lang w:val="es-AR"/>
        </w:rPr>
      </w:pPr>
    </w:p>
    <w:p w14:paraId="486E1EAB" w14:textId="77777777" w:rsidR="008E1CF1" w:rsidRPr="002A2538" w:rsidRDefault="008E1CF1">
      <w:pPr>
        <w:rPr>
          <w:lang w:val="es-AR"/>
        </w:rPr>
      </w:pPr>
    </w:p>
    <w:p w14:paraId="439B504D" w14:textId="77777777" w:rsidR="008E1CF1" w:rsidRPr="002A2538" w:rsidRDefault="008E1CF1">
      <w:pPr>
        <w:rPr>
          <w:lang w:val="es-AR"/>
        </w:rPr>
      </w:pPr>
    </w:p>
    <w:p w14:paraId="38646D12" w14:textId="77777777" w:rsidR="008E1CF1" w:rsidRPr="002A2538" w:rsidRDefault="008E1CF1">
      <w:pPr>
        <w:rPr>
          <w:lang w:val="es-AR"/>
        </w:rPr>
      </w:pPr>
    </w:p>
    <w:p w14:paraId="7FB90FDF" w14:textId="77777777" w:rsidR="008E1CF1" w:rsidRPr="002A2538" w:rsidRDefault="008E1CF1">
      <w:pPr>
        <w:rPr>
          <w:lang w:val="es-AR"/>
        </w:rPr>
      </w:pPr>
    </w:p>
    <w:p w14:paraId="79A2D106" w14:textId="77777777" w:rsidR="008E1CF1" w:rsidRPr="002A2538" w:rsidRDefault="008E1CF1">
      <w:pPr>
        <w:rPr>
          <w:lang w:val="es-AR"/>
        </w:rPr>
      </w:pPr>
    </w:p>
    <w:p w14:paraId="7639CC7C" w14:textId="77777777" w:rsidR="008E1CF1" w:rsidRPr="002A2538" w:rsidRDefault="008E1CF1">
      <w:pPr>
        <w:rPr>
          <w:lang w:val="es-AR"/>
        </w:rPr>
      </w:pPr>
    </w:p>
    <w:p w14:paraId="2266B440" w14:textId="77777777" w:rsidR="008E1CF1" w:rsidRPr="002A2538" w:rsidRDefault="008E1CF1">
      <w:pPr>
        <w:rPr>
          <w:lang w:val="es-AR"/>
        </w:rPr>
      </w:pPr>
    </w:p>
    <w:p w14:paraId="591DB0D3" w14:textId="77777777" w:rsidR="008E1CF1" w:rsidRPr="00A87238" w:rsidRDefault="008E1CF1">
      <w:pPr>
        <w:rPr>
          <w:color w:val="000000" w:themeColor="text1"/>
          <w:lang w:val="es-AR"/>
        </w:rPr>
      </w:pPr>
    </w:p>
    <w:p w14:paraId="6315639F" w14:textId="096DC477" w:rsidR="00312F40" w:rsidRPr="00A87238" w:rsidRDefault="008E1CF1">
      <w:pPr>
        <w:jc w:val="center"/>
        <w:rPr>
          <w:color w:val="000000" w:themeColor="text1"/>
          <w:sz w:val="52"/>
          <w:lang w:val="es-AR"/>
        </w:rPr>
      </w:pPr>
      <w:r w:rsidRPr="00A87238">
        <w:rPr>
          <w:color w:val="000000" w:themeColor="text1"/>
          <w:sz w:val="52"/>
          <w:lang w:val="es-AR"/>
        </w:rPr>
        <w:t xml:space="preserve">TRABAJO </w:t>
      </w:r>
      <w:r w:rsidR="00AD38BD">
        <w:rPr>
          <w:color w:val="000000" w:themeColor="text1"/>
          <w:sz w:val="52"/>
          <w:lang w:val="es-AR"/>
        </w:rPr>
        <w:t>PRÁCTICO</w:t>
      </w:r>
    </w:p>
    <w:p w14:paraId="469BA3DA" w14:textId="11B5BD07" w:rsidR="008E1CF1" w:rsidRPr="00A87238" w:rsidRDefault="008E1CF1">
      <w:pPr>
        <w:jc w:val="center"/>
        <w:rPr>
          <w:color w:val="000000" w:themeColor="text1"/>
          <w:sz w:val="52"/>
          <w:lang w:val="es-AR"/>
        </w:rPr>
      </w:pPr>
      <w:r w:rsidRPr="00A87238">
        <w:rPr>
          <w:color w:val="000000" w:themeColor="text1"/>
          <w:sz w:val="52"/>
          <w:lang w:val="es-AR"/>
        </w:rPr>
        <w:t xml:space="preserve"> NÚMERO</w:t>
      </w:r>
      <w:r w:rsidR="006A14E0" w:rsidRPr="00A87238">
        <w:rPr>
          <w:color w:val="000000" w:themeColor="text1"/>
          <w:sz w:val="52"/>
          <w:lang w:val="es-AR"/>
        </w:rPr>
        <w:t xml:space="preserve"> </w:t>
      </w:r>
      <w:r w:rsidR="007A40F8">
        <w:rPr>
          <w:color w:val="000000" w:themeColor="text1"/>
          <w:sz w:val="52"/>
          <w:lang w:val="es-AR"/>
        </w:rPr>
        <w:t>6</w:t>
      </w:r>
    </w:p>
    <w:p w14:paraId="5BE9BAE9" w14:textId="77777777" w:rsidR="008E1CF1" w:rsidRPr="002A2538" w:rsidRDefault="008E1CF1">
      <w:pPr>
        <w:jc w:val="center"/>
        <w:rPr>
          <w:sz w:val="52"/>
          <w:lang w:val="es-AR"/>
        </w:rPr>
      </w:pPr>
    </w:p>
    <w:p w14:paraId="30B458E2" w14:textId="6E64CCB3" w:rsidR="008E1CF1" w:rsidRPr="002A2538" w:rsidRDefault="008E1CF1" w:rsidP="00AA3B45">
      <w:pPr>
        <w:jc w:val="center"/>
        <w:rPr>
          <w:sz w:val="52"/>
          <w:lang w:val="es-AR"/>
        </w:rPr>
      </w:pPr>
      <w:r w:rsidRPr="002A2538">
        <w:rPr>
          <w:sz w:val="52"/>
          <w:lang w:val="es-AR"/>
        </w:rPr>
        <w:t xml:space="preserve">TEMA: </w:t>
      </w:r>
      <w:r w:rsidR="007733BF">
        <w:rPr>
          <w:sz w:val="52"/>
          <w:lang w:val="es-AR"/>
        </w:rPr>
        <w:t>Metodología “</w:t>
      </w:r>
      <w:r w:rsidR="00C951F7">
        <w:rPr>
          <w:sz w:val="52"/>
          <w:lang w:val="es-AR"/>
        </w:rPr>
        <w:t>Pine Business S.A.”</w:t>
      </w:r>
    </w:p>
    <w:p w14:paraId="11C2A095" w14:textId="77777777" w:rsidR="008E1CF1" w:rsidRPr="002A2538" w:rsidRDefault="008E1CF1">
      <w:pPr>
        <w:rPr>
          <w:lang w:val="es-AR"/>
        </w:rPr>
      </w:pPr>
    </w:p>
    <w:p w14:paraId="72973CBB" w14:textId="77777777" w:rsidR="008E1CF1" w:rsidRPr="002A2538" w:rsidRDefault="008E1CF1">
      <w:pPr>
        <w:rPr>
          <w:lang w:val="es-AR"/>
        </w:rPr>
      </w:pPr>
    </w:p>
    <w:p w14:paraId="2F01D283" w14:textId="77777777" w:rsidR="008E1CF1" w:rsidRPr="002A2538" w:rsidRDefault="008E1CF1">
      <w:pPr>
        <w:rPr>
          <w:lang w:val="es-AR"/>
        </w:rPr>
      </w:pPr>
    </w:p>
    <w:p w14:paraId="73F5B9BD" w14:textId="77777777" w:rsidR="008E1CF1" w:rsidRPr="002A2538" w:rsidRDefault="008E1CF1">
      <w:pPr>
        <w:rPr>
          <w:lang w:val="es-AR"/>
        </w:rPr>
      </w:pPr>
    </w:p>
    <w:p w14:paraId="34E372CF" w14:textId="77777777" w:rsidR="008E1CF1" w:rsidRPr="002A2538" w:rsidRDefault="008E1CF1">
      <w:pPr>
        <w:rPr>
          <w:lang w:val="es-AR"/>
        </w:rPr>
      </w:pPr>
    </w:p>
    <w:p w14:paraId="14B83F73" w14:textId="77777777" w:rsidR="008E1CF1" w:rsidRPr="002A2538" w:rsidRDefault="008E1CF1">
      <w:pPr>
        <w:rPr>
          <w:lang w:val="es-AR"/>
        </w:rPr>
      </w:pPr>
    </w:p>
    <w:p w14:paraId="7B66E6DB" w14:textId="77777777" w:rsidR="008E1CF1" w:rsidRPr="002A2538" w:rsidRDefault="008E1CF1">
      <w:pPr>
        <w:rPr>
          <w:lang w:val="es-AR"/>
        </w:rPr>
      </w:pPr>
    </w:p>
    <w:p w14:paraId="35B355B9" w14:textId="77777777" w:rsidR="008E1CF1" w:rsidRPr="002A2538" w:rsidRDefault="008E1CF1">
      <w:pPr>
        <w:rPr>
          <w:lang w:val="es-AR"/>
        </w:rPr>
      </w:pPr>
    </w:p>
    <w:p w14:paraId="3BEC5EEB" w14:textId="77777777" w:rsidR="008E1CF1" w:rsidRPr="002A2538" w:rsidRDefault="008E1CF1">
      <w:pPr>
        <w:rPr>
          <w:lang w:val="es-AR"/>
        </w:rPr>
      </w:pPr>
    </w:p>
    <w:p w14:paraId="76022680" w14:textId="77777777" w:rsidR="008E1CF1" w:rsidRPr="002A2538" w:rsidRDefault="008E1CF1">
      <w:pPr>
        <w:pStyle w:val="Encabezado"/>
        <w:tabs>
          <w:tab w:val="clear" w:pos="4419"/>
          <w:tab w:val="clear" w:pos="8838"/>
        </w:tabs>
        <w:rPr>
          <w:lang w:val="es-AR"/>
        </w:rPr>
      </w:pPr>
    </w:p>
    <w:tbl>
      <w:tblPr>
        <w:tblW w:w="0" w:type="auto"/>
        <w:jc w:val="center"/>
        <w:tblCellMar>
          <w:left w:w="70" w:type="dxa"/>
          <w:right w:w="70" w:type="dxa"/>
        </w:tblCellMar>
        <w:tblLook w:val="0000" w:firstRow="0" w:lastRow="0" w:firstColumn="0" w:lastColumn="0" w:noHBand="0" w:noVBand="0"/>
      </w:tblPr>
      <w:tblGrid>
        <w:gridCol w:w="4080"/>
        <w:gridCol w:w="1808"/>
        <w:gridCol w:w="3020"/>
      </w:tblGrid>
      <w:tr w:rsidR="00620DA4" w:rsidRPr="002A2538" w14:paraId="504886BB" w14:textId="77777777" w:rsidTr="002A2538">
        <w:trPr>
          <w:cantSplit/>
          <w:jc w:val="center"/>
        </w:trPr>
        <w:tc>
          <w:tcPr>
            <w:tcW w:w="8908" w:type="dxa"/>
            <w:gridSpan w:val="3"/>
            <w:tcBorders>
              <w:bottom w:val="single" w:sz="4" w:space="0" w:color="auto"/>
            </w:tcBorders>
          </w:tcPr>
          <w:p w14:paraId="4B8BE121" w14:textId="77777777" w:rsidR="00620DA4" w:rsidRPr="002A2538" w:rsidRDefault="00F6713D">
            <w:pPr>
              <w:rPr>
                <w:b/>
                <w:bCs/>
                <w:lang w:val="es-AR"/>
              </w:rPr>
            </w:pPr>
            <w:r w:rsidRPr="002A2538">
              <w:rPr>
                <w:b/>
                <w:bCs/>
                <w:lang w:val="es-AR"/>
              </w:rPr>
              <w:t xml:space="preserve">GRUPO </w:t>
            </w:r>
            <w:r w:rsidR="002A2538">
              <w:rPr>
                <w:b/>
                <w:bCs/>
                <w:lang w:val="es-AR"/>
              </w:rPr>
              <w:t>Los Pollos Hermanos</w:t>
            </w:r>
          </w:p>
        </w:tc>
      </w:tr>
      <w:tr w:rsidR="00620DA4" w:rsidRPr="002A2538" w14:paraId="1644EA64" w14:textId="77777777" w:rsidTr="002A2538">
        <w:trPr>
          <w:cantSplit/>
          <w:jc w:val="center"/>
        </w:trPr>
        <w:tc>
          <w:tcPr>
            <w:tcW w:w="8908" w:type="dxa"/>
            <w:gridSpan w:val="3"/>
            <w:tcBorders>
              <w:top w:val="single" w:sz="4" w:space="0" w:color="auto"/>
            </w:tcBorders>
          </w:tcPr>
          <w:p w14:paraId="09658250" w14:textId="77777777" w:rsidR="00620DA4" w:rsidRPr="002A2538" w:rsidRDefault="00620DA4">
            <w:pPr>
              <w:rPr>
                <w:lang w:val="es-AR"/>
              </w:rPr>
            </w:pPr>
          </w:p>
        </w:tc>
      </w:tr>
      <w:tr w:rsidR="002A2538" w:rsidRPr="002A2538" w14:paraId="01F68080" w14:textId="77777777" w:rsidTr="002A2538">
        <w:trPr>
          <w:jc w:val="center"/>
        </w:trPr>
        <w:tc>
          <w:tcPr>
            <w:tcW w:w="4080" w:type="dxa"/>
          </w:tcPr>
          <w:p w14:paraId="6CE0C210" w14:textId="77777777" w:rsidR="002A2538" w:rsidRPr="002A2538" w:rsidRDefault="002A2538" w:rsidP="002A2538">
            <w:pPr>
              <w:jc w:val="center"/>
              <w:rPr>
                <w:lang w:val="es-AR"/>
              </w:rPr>
            </w:pPr>
            <w:r w:rsidRPr="002A2538">
              <w:rPr>
                <w:b/>
                <w:lang w:val="es-AR"/>
              </w:rPr>
              <w:t>Palazzesi</w:t>
            </w:r>
            <w:r w:rsidRPr="002A2538">
              <w:rPr>
                <w:lang w:val="es-AR"/>
              </w:rPr>
              <w:t>, Tomás Pedro</w:t>
            </w:r>
          </w:p>
        </w:tc>
        <w:tc>
          <w:tcPr>
            <w:tcW w:w="1808" w:type="dxa"/>
          </w:tcPr>
          <w:p w14:paraId="0581C173" w14:textId="77777777" w:rsidR="002A2538" w:rsidRPr="002A2538" w:rsidRDefault="002A2538" w:rsidP="002A2538">
            <w:pPr>
              <w:jc w:val="center"/>
              <w:rPr>
                <w:lang w:val="es-AR"/>
              </w:rPr>
            </w:pPr>
            <w:r w:rsidRPr="002A2538">
              <w:rPr>
                <w:lang w:val="es-AR"/>
              </w:rPr>
              <w:t>213.961-3</w:t>
            </w:r>
          </w:p>
        </w:tc>
        <w:tc>
          <w:tcPr>
            <w:tcW w:w="3020" w:type="dxa"/>
          </w:tcPr>
          <w:p w14:paraId="5DE6FFF7" w14:textId="77777777" w:rsidR="002A2538" w:rsidRPr="002A2538" w:rsidRDefault="002A2538" w:rsidP="002A2538">
            <w:pPr>
              <w:jc w:val="center"/>
              <w:rPr>
                <w:lang w:val="es-AR"/>
              </w:rPr>
            </w:pPr>
            <w:r w:rsidRPr="002A2538">
              <w:rPr>
                <w:lang w:val="es-AR"/>
              </w:rPr>
              <w:t>tpalazzesi@frba.utn.edu.ar</w:t>
            </w:r>
          </w:p>
        </w:tc>
      </w:tr>
      <w:tr w:rsidR="002A2538" w:rsidRPr="002A2538" w14:paraId="705FA4D2" w14:textId="77777777" w:rsidTr="002A2538">
        <w:trPr>
          <w:jc w:val="center"/>
        </w:trPr>
        <w:tc>
          <w:tcPr>
            <w:tcW w:w="4080" w:type="dxa"/>
          </w:tcPr>
          <w:p w14:paraId="68AC52D7" w14:textId="77777777" w:rsidR="002A2538" w:rsidRPr="002A2538" w:rsidRDefault="002A2538" w:rsidP="002A2538">
            <w:pPr>
              <w:jc w:val="center"/>
              <w:rPr>
                <w:lang w:val="es-AR"/>
              </w:rPr>
            </w:pPr>
            <w:r w:rsidRPr="002A2538">
              <w:rPr>
                <w:b/>
                <w:lang w:val="es-AR"/>
              </w:rPr>
              <w:t>Herzkovich</w:t>
            </w:r>
            <w:r w:rsidRPr="002A2538">
              <w:rPr>
                <w:lang w:val="es-AR"/>
              </w:rPr>
              <w:t>, Agustín</w:t>
            </w:r>
            <w:r>
              <w:rPr>
                <w:lang w:val="es-AR"/>
              </w:rPr>
              <w:t xml:space="preserve"> </w:t>
            </w:r>
            <w:r w:rsidRPr="002A2538">
              <w:rPr>
                <w:lang w:val="es-AR"/>
              </w:rPr>
              <w:t>Nicolás</w:t>
            </w:r>
          </w:p>
        </w:tc>
        <w:tc>
          <w:tcPr>
            <w:tcW w:w="1808" w:type="dxa"/>
          </w:tcPr>
          <w:p w14:paraId="35F2DF9F" w14:textId="77777777" w:rsidR="002A2538" w:rsidRPr="002A2538" w:rsidRDefault="002A2538" w:rsidP="002A2538">
            <w:pPr>
              <w:jc w:val="center"/>
              <w:rPr>
                <w:lang w:val="es-AR"/>
              </w:rPr>
            </w:pPr>
            <w:r w:rsidRPr="002A2538">
              <w:rPr>
                <w:lang w:val="es-AR"/>
              </w:rPr>
              <w:t>213.787-2</w:t>
            </w:r>
          </w:p>
        </w:tc>
        <w:tc>
          <w:tcPr>
            <w:tcW w:w="3020" w:type="dxa"/>
          </w:tcPr>
          <w:p w14:paraId="41799541" w14:textId="77777777" w:rsidR="002A2538" w:rsidRPr="002A2538" w:rsidRDefault="002A2538" w:rsidP="002A2538">
            <w:pPr>
              <w:jc w:val="center"/>
              <w:rPr>
                <w:lang w:val="es-AR"/>
              </w:rPr>
            </w:pPr>
            <w:r w:rsidRPr="002A2538">
              <w:rPr>
                <w:lang w:val="es-AR"/>
              </w:rPr>
              <w:t>aherzkovich@frba.utn.edu.ar</w:t>
            </w:r>
          </w:p>
        </w:tc>
      </w:tr>
      <w:tr w:rsidR="002A2538" w:rsidRPr="002A2538" w14:paraId="419426B9" w14:textId="77777777" w:rsidTr="002A2538">
        <w:trPr>
          <w:jc w:val="center"/>
        </w:trPr>
        <w:tc>
          <w:tcPr>
            <w:tcW w:w="4080" w:type="dxa"/>
          </w:tcPr>
          <w:p w14:paraId="2042EDB3" w14:textId="74F90053" w:rsidR="002A2538" w:rsidRPr="002A2538" w:rsidRDefault="002A2538" w:rsidP="002A2538">
            <w:pPr>
              <w:jc w:val="center"/>
              <w:rPr>
                <w:lang w:val="es-AR"/>
              </w:rPr>
            </w:pPr>
            <w:r w:rsidRPr="002A2538">
              <w:rPr>
                <w:b/>
                <w:lang w:val="es-AR"/>
              </w:rPr>
              <w:t>Punta</w:t>
            </w:r>
            <w:r w:rsidRPr="002A2538">
              <w:rPr>
                <w:lang w:val="es-AR"/>
              </w:rPr>
              <w:t>, M</w:t>
            </w:r>
            <w:r w:rsidR="00696D09">
              <w:rPr>
                <w:lang w:val="es-AR"/>
              </w:rPr>
              <w:t>á</w:t>
            </w:r>
            <w:r w:rsidRPr="002A2538">
              <w:rPr>
                <w:lang w:val="es-AR"/>
              </w:rPr>
              <w:t>ximo Valentino</w:t>
            </w:r>
          </w:p>
        </w:tc>
        <w:tc>
          <w:tcPr>
            <w:tcW w:w="1808" w:type="dxa"/>
          </w:tcPr>
          <w:p w14:paraId="42A5A499" w14:textId="77777777" w:rsidR="002A2538" w:rsidRPr="002A2538" w:rsidRDefault="002A2538" w:rsidP="002A2538">
            <w:pPr>
              <w:jc w:val="center"/>
              <w:rPr>
                <w:lang w:val="es-AR"/>
              </w:rPr>
            </w:pPr>
            <w:r w:rsidRPr="002A2538">
              <w:rPr>
                <w:lang w:val="es-AR"/>
              </w:rPr>
              <w:t>214.033-0</w:t>
            </w:r>
          </w:p>
        </w:tc>
        <w:tc>
          <w:tcPr>
            <w:tcW w:w="3020" w:type="dxa"/>
          </w:tcPr>
          <w:p w14:paraId="67A860BD" w14:textId="77777777" w:rsidR="002A2538" w:rsidRPr="002A2538" w:rsidRDefault="002A2538" w:rsidP="002A2538">
            <w:pPr>
              <w:jc w:val="center"/>
              <w:rPr>
                <w:lang w:val="es-AR"/>
              </w:rPr>
            </w:pPr>
            <w:r w:rsidRPr="002A2538">
              <w:rPr>
                <w:lang w:val="es-AR"/>
              </w:rPr>
              <w:t>mpunta@frba.utn.edu.ar</w:t>
            </w:r>
          </w:p>
        </w:tc>
      </w:tr>
      <w:tr w:rsidR="002A2538" w:rsidRPr="002A2538" w14:paraId="1B235638" w14:textId="77777777" w:rsidTr="002A2538">
        <w:trPr>
          <w:jc w:val="center"/>
        </w:trPr>
        <w:tc>
          <w:tcPr>
            <w:tcW w:w="4080" w:type="dxa"/>
          </w:tcPr>
          <w:p w14:paraId="6B9E6EE8" w14:textId="77777777" w:rsidR="002A2538" w:rsidRPr="002A2538" w:rsidRDefault="002A2538" w:rsidP="002A2538">
            <w:pPr>
              <w:jc w:val="center"/>
              <w:rPr>
                <w:lang w:val="es-AR"/>
              </w:rPr>
            </w:pPr>
            <w:r>
              <w:rPr>
                <w:b/>
                <w:bCs/>
                <w:lang w:val="es-AR"/>
              </w:rPr>
              <w:t>S</w:t>
            </w:r>
            <w:r w:rsidRPr="002A2538">
              <w:rPr>
                <w:b/>
                <w:bCs/>
                <w:lang w:val="es-AR"/>
              </w:rPr>
              <w:t>tamati</w:t>
            </w:r>
            <w:r w:rsidRPr="002A2538">
              <w:rPr>
                <w:lang w:val="es-AR"/>
              </w:rPr>
              <w:t>, Gad</w:t>
            </w:r>
          </w:p>
        </w:tc>
        <w:tc>
          <w:tcPr>
            <w:tcW w:w="1808" w:type="dxa"/>
          </w:tcPr>
          <w:p w14:paraId="3811A31B" w14:textId="77777777" w:rsidR="002A2538" w:rsidRPr="002A2538" w:rsidRDefault="002A2538" w:rsidP="002A2538">
            <w:pPr>
              <w:jc w:val="center"/>
              <w:rPr>
                <w:lang w:val="es-AR"/>
              </w:rPr>
            </w:pPr>
            <w:r w:rsidRPr="002A2538">
              <w:rPr>
                <w:lang w:val="es-AR"/>
              </w:rPr>
              <w:t>214.166-8</w:t>
            </w:r>
          </w:p>
        </w:tc>
        <w:tc>
          <w:tcPr>
            <w:tcW w:w="3020" w:type="dxa"/>
          </w:tcPr>
          <w:p w14:paraId="17AB2125" w14:textId="77777777" w:rsidR="002A2538" w:rsidRPr="002A2538" w:rsidRDefault="002A2538" w:rsidP="002A2538">
            <w:pPr>
              <w:jc w:val="center"/>
              <w:rPr>
                <w:lang w:val="es-AR"/>
              </w:rPr>
            </w:pPr>
            <w:r w:rsidRPr="002A2538">
              <w:rPr>
                <w:lang w:val="es-AR"/>
              </w:rPr>
              <w:t>gstamati@frba.utn.edu.ar</w:t>
            </w:r>
          </w:p>
        </w:tc>
      </w:tr>
      <w:tr w:rsidR="002A2538" w:rsidRPr="002A2538" w14:paraId="069B1113" w14:textId="77777777" w:rsidTr="002A2538">
        <w:trPr>
          <w:jc w:val="center"/>
        </w:trPr>
        <w:tc>
          <w:tcPr>
            <w:tcW w:w="4080" w:type="dxa"/>
          </w:tcPr>
          <w:p w14:paraId="35AF6AA7" w14:textId="77777777" w:rsidR="002A2538" w:rsidRPr="002A2538" w:rsidRDefault="002A2538" w:rsidP="002A2538">
            <w:pPr>
              <w:jc w:val="center"/>
              <w:rPr>
                <w:lang w:val="es-AR"/>
              </w:rPr>
            </w:pPr>
            <w:r w:rsidRPr="002A2538">
              <w:rPr>
                <w:b/>
                <w:bCs/>
                <w:lang w:val="es-AR"/>
              </w:rPr>
              <w:t>Peceros Arce</w:t>
            </w:r>
            <w:r w:rsidRPr="002A2538">
              <w:rPr>
                <w:lang w:val="es-AR"/>
              </w:rPr>
              <w:t>, Diego Fernando</w:t>
            </w:r>
          </w:p>
        </w:tc>
        <w:tc>
          <w:tcPr>
            <w:tcW w:w="1808" w:type="dxa"/>
          </w:tcPr>
          <w:p w14:paraId="259B4703" w14:textId="77777777" w:rsidR="002A2538" w:rsidRPr="002A2538" w:rsidRDefault="002A2538" w:rsidP="002A2538">
            <w:pPr>
              <w:jc w:val="center"/>
              <w:rPr>
                <w:lang w:val="es-AR"/>
              </w:rPr>
            </w:pPr>
            <w:r w:rsidRPr="002A2538">
              <w:rPr>
                <w:lang w:val="es-AR"/>
              </w:rPr>
              <w:t>213.979-0</w:t>
            </w:r>
          </w:p>
        </w:tc>
        <w:tc>
          <w:tcPr>
            <w:tcW w:w="3020" w:type="dxa"/>
          </w:tcPr>
          <w:p w14:paraId="50FFF65C" w14:textId="77777777" w:rsidR="002A2538" w:rsidRPr="002A2538" w:rsidRDefault="002A2538" w:rsidP="002A2538">
            <w:pPr>
              <w:jc w:val="center"/>
              <w:rPr>
                <w:lang w:val="es-AR"/>
              </w:rPr>
            </w:pPr>
            <w:r w:rsidRPr="002A2538">
              <w:rPr>
                <w:lang w:val="es-AR"/>
              </w:rPr>
              <w:t>dpecerosarce@frba.utn.edu.ar</w:t>
            </w:r>
          </w:p>
        </w:tc>
      </w:tr>
      <w:tr w:rsidR="002A2538" w:rsidRPr="002A2538" w14:paraId="6AD3CE41" w14:textId="77777777" w:rsidTr="002A2538">
        <w:trPr>
          <w:jc w:val="center"/>
        </w:trPr>
        <w:tc>
          <w:tcPr>
            <w:tcW w:w="4080" w:type="dxa"/>
          </w:tcPr>
          <w:p w14:paraId="05EABDBA" w14:textId="3CF4E219" w:rsidR="002A2538" w:rsidRPr="002A2538" w:rsidRDefault="002A2538" w:rsidP="002A2538">
            <w:pPr>
              <w:jc w:val="center"/>
              <w:rPr>
                <w:lang w:val="es-AR"/>
              </w:rPr>
            </w:pPr>
            <w:r>
              <w:rPr>
                <w:b/>
                <w:bCs/>
                <w:lang w:val="es-AR"/>
              </w:rPr>
              <w:t>Adorno</w:t>
            </w:r>
            <w:r w:rsidRPr="002A2538">
              <w:rPr>
                <w:lang w:val="es-AR"/>
              </w:rPr>
              <w:t>, El</w:t>
            </w:r>
            <w:r w:rsidR="00696D09">
              <w:rPr>
                <w:lang w:val="es-AR"/>
              </w:rPr>
              <w:t>í</w:t>
            </w:r>
            <w:r w:rsidRPr="002A2538">
              <w:rPr>
                <w:lang w:val="es-AR"/>
              </w:rPr>
              <w:t>as Romeo Valent</w:t>
            </w:r>
            <w:r w:rsidR="00696D09">
              <w:rPr>
                <w:lang w:val="es-AR"/>
              </w:rPr>
              <w:t>í</w:t>
            </w:r>
            <w:r w:rsidRPr="002A2538">
              <w:rPr>
                <w:lang w:val="es-AR"/>
              </w:rPr>
              <w:t>n</w:t>
            </w:r>
          </w:p>
        </w:tc>
        <w:tc>
          <w:tcPr>
            <w:tcW w:w="1808" w:type="dxa"/>
          </w:tcPr>
          <w:p w14:paraId="197D4869" w14:textId="77777777" w:rsidR="002A2538" w:rsidRPr="002A2538" w:rsidRDefault="002A2538" w:rsidP="002A2538">
            <w:pPr>
              <w:jc w:val="center"/>
              <w:rPr>
                <w:lang w:val="es-AR"/>
              </w:rPr>
            </w:pPr>
            <w:r w:rsidRPr="002A2538">
              <w:rPr>
                <w:lang w:val="es-AR"/>
              </w:rPr>
              <w:t>213.445-7</w:t>
            </w:r>
          </w:p>
        </w:tc>
        <w:tc>
          <w:tcPr>
            <w:tcW w:w="3020" w:type="dxa"/>
          </w:tcPr>
          <w:p w14:paraId="764FB4B1" w14:textId="77777777" w:rsidR="002A2538" w:rsidRPr="002A2538" w:rsidRDefault="002A2538" w:rsidP="002A2538">
            <w:pPr>
              <w:jc w:val="center"/>
              <w:rPr>
                <w:lang w:val="es-AR"/>
              </w:rPr>
            </w:pPr>
            <w:r w:rsidRPr="002A2538">
              <w:rPr>
                <w:lang w:val="es-AR"/>
              </w:rPr>
              <w:t>eadorno@frba.utn.edu.ar</w:t>
            </w:r>
          </w:p>
        </w:tc>
      </w:tr>
      <w:tr w:rsidR="002A2538" w:rsidRPr="002A2538" w14:paraId="75528932" w14:textId="77777777" w:rsidTr="002A2538">
        <w:trPr>
          <w:jc w:val="center"/>
        </w:trPr>
        <w:tc>
          <w:tcPr>
            <w:tcW w:w="4080" w:type="dxa"/>
          </w:tcPr>
          <w:p w14:paraId="5A9C7971" w14:textId="77777777" w:rsidR="002A2538" w:rsidRPr="002A2538" w:rsidRDefault="002A2538" w:rsidP="002A2538">
            <w:pPr>
              <w:jc w:val="center"/>
              <w:rPr>
                <w:lang w:val="es-AR"/>
              </w:rPr>
            </w:pPr>
            <w:r w:rsidRPr="002A2538">
              <w:rPr>
                <w:b/>
                <w:bCs/>
                <w:lang w:val="es-AR"/>
              </w:rPr>
              <w:t>Sorrentino</w:t>
            </w:r>
            <w:r w:rsidRPr="002A2538">
              <w:rPr>
                <w:lang w:val="es-AR"/>
              </w:rPr>
              <w:t xml:space="preserve">, </w:t>
            </w:r>
            <w:r>
              <w:rPr>
                <w:lang w:val="es-AR"/>
              </w:rPr>
              <w:t>Tadeo</w:t>
            </w:r>
          </w:p>
        </w:tc>
        <w:tc>
          <w:tcPr>
            <w:tcW w:w="1808" w:type="dxa"/>
          </w:tcPr>
          <w:p w14:paraId="3FEBB832" w14:textId="77777777" w:rsidR="002A2538" w:rsidRPr="002A2538" w:rsidRDefault="002A2538" w:rsidP="002A2538">
            <w:pPr>
              <w:jc w:val="center"/>
              <w:rPr>
                <w:lang w:val="es-AR"/>
              </w:rPr>
            </w:pPr>
            <w:r w:rsidRPr="002A2538">
              <w:rPr>
                <w:lang w:val="es-AR"/>
              </w:rPr>
              <w:t>214.153-0</w:t>
            </w:r>
          </w:p>
        </w:tc>
        <w:tc>
          <w:tcPr>
            <w:tcW w:w="3020" w:type="dxa"/>
          </w:tcPr>
          <w:p w14:paraId="51062F54" w14:textId="77777777" w:rsidR="002A2538" w:rsidRPr="002A2538" w:rsidRDefault="002A2538" w:rsidP="002A2538">
            <w:pPr>
              <w:jc w:val="center"/>
              <w:rPr>
                <w:lang w:val="es-AR"/>
              </w:rPr>
            </w:pPr>
            <w:r w:rsidRPr="002A2538">
              <w:rPr>
                <w:lang w:val="es-AR"/>
              </w:rPr>
              <w:t>tsorrentino@frba.utn.edu.ar</w:t>
            </w:r>
          </w:p>
        </w:tc>
      </w:tr>
      <w:tr w:rsidR="002A2538" w:rsidRPr="002A2538" w14:paraId="416FA7A5" w14:textId="77777777" w:rsidTr="002A2538">
        <w:trPr>
          <w:jc w:val="center"/>
        </w:trPr>
        <w:tc>
          <w:tcPr>
            <w:tcW w:w="4080" w:type="dxa"/>
          </w:tcPr>
          <w:p w14:paraId="7A6641A4" w14:textId="77777777" w:rsidR="002A2538" w:rsidRPr="002A2538" w:rsidRDefault="002A2538" w:rsidP="002A2538">
            <w:pPr>
              <w:jc w:val="center"/>
              <w:rPr>
                <w:lang w:val="es-AR"/>
              </w:rPr>
            </w:pPr>
            <w:r w:rsidRPr="002A2538">
              <w:rPr>
                <w:b/>
                <w:bCs/>
                <w:lang w:val="es-AR"/>
              </w:rPr>
              <w:t>Goytendia</w:t>
            </w:r>
            <w:r w:rsidRPr="002A2538">
              <w:rPr>
                <w:lang w:val="es-AR"/>
              </w:rPr>
              <w:t xml:space="preserve">, </w:t>
            </w:r>
            <w:r>
              <w:rPr>
                <w:lang w:val="es-AR"/>
              </w:rPr>
              <w:t>Eduardo</w:t>
            </w:r>
          </w:p>
        </w:tc>
        <w:tc>
          <w:tcPr>
            <w:tcW w:w="1808" w:type="dxa"/>
          </w:tcPr>
          <w:p w14:paraId="3FF121CC" w14:textId="77777777" w:rsidR="002A2538" w:rsidRPr="002A2538" w:rsidRDefault="002A2538" w:rsidP="002A2538">
            <w:pPr>
              <w:jc w:val="center"/>
              <w:rPr>
                <w:lang w:val="es-AR"/>
              </w:rPr>
            </w:pPr>
            <w:r w:rsidRPr="002A2538">
              <w:rPr>
                <w:lang w:val="es-AR"/>
              </w:rPr>
              <w:t>213.768-9</w:t>
            </w:r>
          </w:p>
        </w:tc>
        <w:tc>
          <w:tcPr>
            <w:tcW w:w="3020" w:type="dxa"/>
          </w:tcPr>
          <w:p w14:paraId="20AA5445" w14:textId="77777777" w:rsidR="002A2538" w:rsidRPr="002A2538" w:rsidRDefault="002A2538" w:rsidP="002A2538">
            <w:pPr>
              <w:jc w:val="center"/>
              <w:rPr>
                <w:lang w:val="es-AR"/>
              </w:rPr>
            </w:pPr>
            <w:r w:rsidRPr="002A2538">
              <w:rPr>
                <w:lang w:val="es-AR"/>
              </w:rPr>
              <w:t>egoytendia@frba.utn.edu.ar</w:t>
            </w:r>
          </w:p>
        </w:tc>
      </w:tr>
    </w:tbl>
    <w:p w14:paraId="737F30D7" w14:textId="77777777" w:rsidR="002A2538" w:rsidRDefault="002A2538">
      <w:pPr>
        <w:rPr>
          <w:lang w:val="es-AR"/>
        </w:rPr>
      </w:pPr>
    </w:p>
    <w:p w14:paraId="7181A861" w14:textId="77777777" w:rsidR="002A2538" w:rsidRPr="002A2538" w:rsidRDefault="002A2538">
      <w:pPr>
        <w:rPr>
          <w:lang w:val="es-AR"/>
        </w:rPr>
      </w:pPr>
    </w:p>
    <w:p w14:paraId="0E794CB8" w14:textId="77777777" w:rsidR="008E1CF1" w:rsidRPr="002A2538" w:rsidRDefault="008E1CF1">
      <w:pPr>
        <w:rPr>
          <w:lang w:val="es-AR"/>
        </w:rPr>
      </w:pPr>
    </w:p>
    <w:p w14:paraId="5E80EC0F" w14:textId="77777777" w:rsidR="008E1CF1" w:rsidRPr="002A2538" w:rsidRDefault="008E1CF1">
      <w:pPr>
        <w:rPr>
          <w:lang w:val="es-AR"/>
        </w:rPr>
      </w:pPr>
    </w:p>
    <w:p w14:paraId="12ECF027" w14:textId="77777777" w:rsidR="008E1CF1" w:rsidRPr="002A2538" w:rsidRDefault="008E1CF1">
      <w:pPr>
        <w:rPr>
          <w:lang w:val="es-AR"/>
        </w:rPr>
      </w:pPr>
    </w:p>
    <w:tbl>
      <w:tblPr>
        <w:tblW w:w="0" w:type="auto"/>
        <w:tblCellMar>
          <w:left w:w="70" w:type="dxa"/>
          <w:right w:w="70" w:type="dxa"/>
        </w:tblCellMar>
        <w:tblLook w:val="0000" w:firstRow="0" w:lastRow="0" w:firstColumn="0" w:lastColumn="0" w:noHBand="0" w:noVBand="0"/>
      </w:tblPr>
      <w:tblGrid>
        <w:gridCol w:w="2741"/>
        <w:gridCol w:w="1139"/>
        <w:gridCol w:w="1907"/>
        <w:gridCol w:w="1945"/>
        <w:gridCol w:w="1907"/>
      </w:tblGrid>
      <w:tr w:rsidR="008E1CF1" w:rsidRPr="002A2538" w14:paraId="720DF264" w14:textId="77777777">
        <w:tc>
          <w:tcPr>
            <w:tcW w:w="2770" w:type="dxa"/>
          </w:tcPr>
          <w:p w14:paraId="26C5CB28" w14:textId="1842DE79" w:rsidR="008E1CF1" w:rsidRPr="002A2538" w:rsidRDefault="008E1CF1">
            <w:pPr>
              <w:rPr>
                <w:sz w:val="20"/>
                <w:lang w:val="es-AR"/>
              </w:rPr>
            </w:pPr>
            <w:r w:rsidRPr="002A2538">
              <w:rPr>
                <w:sz w:val="20"/>
                <w:lang w:val="es-AR"/>
              </w:rPr>
              <w:t>FECHA DE PRESENTACIÓN:</w:t>
            </w:r>
            <w:r w:rsidR="006A14E0">
              <w:rPr>
                <w:sz w:val="20"/>
                <w:lang w:val="es-AR"/>
              </w:rPr>
              <w:t xml:space="preserve"> </w:t>
            </w:r>
          </w:p>
        </w:tc>
        <w:tc>
          <w:tcPr>
            <w:tcW w:w="1141" w:type="dxa"/>
          </w:tcPr>
          <w:p w14:paraId="0D0F7FD9" w14:textId="12A5247C" w:rsidR="008E1CF1" w:rsidRPr="009A5C33" w:rsidRDefault="006E0F58">
            <w:pPr>
              <w:rPr>
                <w:color w:val="000000" w:themeColor="text1"/>
                <w:sz w:val="20"/>
                <w:lang w:val="es-AR"/>
              </w:rPr>
            </w:pPr>
            <w:r>
              <w:rPr>
                <w:color w:val="000000" w:themeColor="text1"/>
                <w:sz w:val="20"/>
                <w:lang w:val="es-AR"/>
              </w:rPr>
              <w:t>15</w:t>
            </w:r>
            <w:r w:rsidR="008E1CF1" w:rsidRPr="009A5C33">
              <w:rPr>
                <w:color w:val="000000" w:themeColor="text1"/>
                <w:sz w:val="20"/>
                <w:lang w:val="es-AR"/>
              </w:rPr>
              <w:t>/</w:t>
            </w:r>
            <w:r w:rsidR="009A5C33">
              <w:rPr>
                <w:color w:val="000000" w:themeColor="text1"/>
                <w:sz w:val="20"/>
                <w:lang w:val="es-AR"/>
              </w:rPr>
              <w:t>0</w:t>
            </w:r>
            <w:r w:rsidR="00AA3B45">
              <w:rPr>
                <w:color w:val="000000" w:themeColor="text1"/>
                <w:sz w:val="20"/>
                <w:lang w:val="es-AR"/>
              </w:rPr>
              <w:t>6</w:t>
            </w:r>
            <w:r w:rsidR="008E1CF1" w:rsidRPr="009A5C33">
              <w:rPr>
                <w:color w:val="000000" w:themeColor="text1"/>
                <w:sz w:val="20"/>
                <w:lang w:val="es-AR"/>
              </w:rPr>
              <w:t>/</w:t>
            </w:r>
            <w:r w:rsidR="009A5C33">
              <w:rPr>
                <w:color w:val="000000" w:themeColor="text1"/>
                <w:sz w:val="20"/>
                <w:lang w:val="es-AR"/>
              </w:rPr>
              <w:t>2023</w:t>
            </w:r>
            <w:r w:rsidR="008E1CF1" w:rsidRPr="009A5C33">
              <w:rPr>
                <w:color w:val="000000" w:themeColor="text1"/>
                <w:sz w:val="20"/>
                <w:lang w:val="es-AR"/>
              </w:rPr>
              <w:t xml:space="preserve"> </w:t>
            </w:r>
          </w:p>
        </w:tc>
        <w:tc>
          <w:tcPr>
            <w:tcW w:w="1956" w:type="dxa"/>
          </w:tcPr>
          <w:p w14:paraId="26A851CB" w14:textId="77777777" w:rsidR="008E1CF1" w:rsidRPr="009A5C33" w:rsidRDefault="008E1CF1">
            <w:pPr>
              <w:rPr>
                <w:color w:val="000000" w:themeColor="text1"/>
                <w:sz w:val="20"/>
                <w:lang w:val="es-AR"/>
              </w:rPr>
            </w:pPr>
          </w:p>
        </w:tc>
        <w:tc>
          <w:tcPr>
            <w:tcW w:w="1956" w:type="dxa"/>
          </w:tcPr>
          <w:p w14:paraId="2256A7CC" w14:textId="77777777" w:rsidR="008E1CF1" w:rsidRPr="002A2538" w:rsidRDefault="008E1CF1">
            <w:pPr>
              <w:rPr>
                <w:sz w:val="20"/>
                <w:lang w:val="es-AR"/>
              </w:rPr>
            </w:pPr>
            <w:r w:rsidRPr="002A2538">
              <w:rPr>
                <w:sz w:val="20"/>
                <w:lang w:val="es-AR"/>
              </w:rPr>
              <w:t>FIRMA PROFESOR</w:t>
            </w:r>
          </w:p>
        </w:tc>
        <w:tc>
          <w:tcPr>
            <w:tcW w:w="1956" w:type="dxa"/>
            <w:tcBorders>
              <w:bottom w:val="single" w:sz="4" w:space="0" w:color="auto"/>
            </w:tcBorders>
          </w:tcPr>
          <w:p w14:paraId="717008C9" w14:textId="77777777" w:rsidR="008E1CF1" w:rsidRPr="002A2538" w:rsidRDefault="008E1CF1">
            <w:pPr>
              <w:rPr>
                <w:sz w:val="20"/>
                <w:lang w:val="es-AR"/>
              </w:rPr>
            </w:pPr>
          </w:p>
        </w:tc>
      </w:tr>
      <w:tr w:rsidR="008E1CF1" w:rsidRPr="002A2538" w14:paraId="082E5C19" w14:textId="77777777">
        <w:tc>
          <w:tcPr>
            <w:tcW w:w="2770" w:type="dxa"/>
          </w:tcPr>
          <w:p w14:paraId="1C18CB69" w14:textId="77777777" w:rsidR="008E1CF1" w:rsidRPr="002A2538" w:rsidRDefault="008E1CF1">
            <w:pPr>
              <w:rPr>
                <w:sz w:val="20"/>
                <w:lang w:val="es-AR"/>
              </w:rPr>
            </w:pPr>
          </w:p>
        </w:tc>
        <w:tc>
          <w:tcPr>
            <w:tcW w:w="1141" w:type="dxa"/>
          </w:tcPr>
          <w:p w14:paraId="7E402FF7" w14:textId="77777777" w:rsidR="008E1CF1" w:rsidRPr="00AA3B45" w:rsidRDefault="008E1CF1">
            <w:pPr>
              <w:rPr>
                <w:color w:val="000000" w:themeColor="text1"/>
                <w:sz w:val="20"/>
                <w:lang w:val="es-AR"/>
              </w:rPr>
            </w:pPr>
          </w:p>
        </w:tc>
        <w:tc>
          <w:tcPr>
            <w:tcW w:w="1956" w:type="dxa"/>
          </w:tcPr>
          <w:p w14:paraId="7F7D191A" w14:textId="77777777" w:rsidR="008E1CF1" w:rsidRPr="00AA3B45" w:rsidRDefault="008E1CF1">
            <w:pPr>
              <w:rPr>
                <w:color w:val="000000" w:themeColor="text1"/>
                <w:sz w:val="20"/>
                <w:lang w:val="es-AR"/>
              </w:rPr>
            </w:pPr>
          </w:p>
        </w:tc>
        <w:tc>
          <w:tcPr>
            <w:tcW w:w="1956" w:type="dxa"/>
          </w:tcPr>
          <w:p w14:paraId="7D38FCBE" w14:textId="77777777" w:rsidR="008E1CF1" w:rsidRPr="002A2538" w:rsidRDefault="008E1CF1">
            <w:pPr>
              <w:rPr>
                <w:sz w:val="20"/>
                <w:lang w:val="es-AR"/>
              </w:rPr>
            </w:pPr>
          </w:p>
        </w:tc>
        <w:tc>
          <w:tcPr>
            <w:tcW w:w="1956" w:type="dxa"/>
            <w:tcBorders>
              <w:top w:val="single" w:sz="4" w:space="0" w:color="auto"/>
            </w:tcBorders>
          </w:tcPr>
          <w:p w14:paraId="0E45006F" w14:textId="77777777" w:rsidR="008E1CF1" w:rsidRPr="002A2538" w:rsidRDefault="008E1CF1">
            <w:pPr>
              <w:rPr>
                <w:sz w:val="20"/>
                <w:lang w:val="es-AR"/>
              </w:rPr>
            </w:pPr>
          </w:p>
        </w:tc>
      </w:tr>
      <w:tr w:rsidR="008E1CF1" w:rsidRPr="002A2538" w14:paraId="73AC5684" w14:textId="77777777">
        <w:tc>
          <w:tcPr>
            <w:tcW w:w="2770" w:type="dxa"/>
          </w:tcPr>
          <w:p w14:paraId="758FE047" w14:textId="77777777" w:rsidR="008E1CF1" w:rsidRPr="002A2538" w:rsidRDefault="008E1CF1">
            <w:pPr>
              <w:rPr>
                <w:sz w:val="20"/>
                <w:lang w:val="es-AR"/>
              </w:rPr>
            </w:pPr>
            <w:r w:rsidRPr="002A2538">
              <w:rPr>
                <w:sz w:val="20"/>
                <w:lang w:val="es-AR"/>
              </w:rPr>
              <w:t>FECHA DE DEVOLUCIÓN:</w:t>
            </w:r>
          </w:p>
        </w:tc>
        <w:tc>
          <w:tcPr>
            <w:tcW w:w="1141" w:type="dxa"/>
          </w:tcPr>
          <w:p w14:paraId="2B9C02A6" w14:textId="77777777" w:rsidR="008E1CF1" w:rsidRPr="00AA3B45" w:rsidRDefault="008E1CF1">
            <w:pPr>
              <w:rPr>
                <w:color w:val="000000" w:themeColor="text1"/>
                <w:sz w:val="20"/>
                <w:lang w:val="es-AR"/>
              </w:rPr>
            </w:pPr>
          </w:p>
        </w:tc>
        <w:tc>
          <w:tcPr>
            <w:tcW w:w="1956" w:type="dxa"/>
          </w:tcPr>
          <w:p w14:paraId="1B1E61B7" w14:textId="77777777" w:rsidR="008E1CF1" w:rsidRPr="00AA3B45" w:rsidRDefault="008E1CF1">
            <w:pPr>
              <w:rPr>
                <w:color w:val="000000" w:themeColor="text1"/>
                <w:sz w:val="20"/>
                <w:lang w:val="es-AR"/>
              </w:rPr>
            </w:pPr>
          </w:p>
        </w:tc>
        <w:tc>
          <w:tcPr>
            <w:tcW w:w="1956" w:type="dxa"/>
          </w:tcPr>
          <w:p w14:paraId="779760ED" w14:textId="77777777" w:rsidR="008E1CF1" w:rsidRPr="002A2538" w:rsidRDefault="008E1CF1">
            <w:pPr>
              <w:rPr>
                <w:sz w:val="20"/>
                <w:lang w:val="es-AR"/>
              </w:rPr>
            </w:pPr>
            <w:r w:rsidRPr="002A2538">
              <w:rPr>
                <w:sz w:val="20"/>
                <w:lang w:val="es-AR"/>
              </w:rPr>
              <w:t>CALIFICACIÓN</w:t>
            </w:r>
          </w:p>
        </w:tc>
        <w:tc>
          <w:tcPr>
            <w:tcW w:w="1956" w:type="dxa"/>
            <w:tcBorders>
              <w:bottom w:val="single" w:sz="4" w:space="0" w:color="auto"/>
            </w:tcBorders>
          </w:tcPr>
          <w:p w14:paraId="056E4DD3" w14:textId="77777777" w:rsidR="008E1CF1" w:rsidRPr="002A2538" w:rsidRDefault="008E1CF1">
            <w:pPr>
              <w:rPr>
                <w:sz w:val="20"/>
                <w:lang w:val="es-AR"/>
              </w:rPr>
            </w:pPr>
          </w:p>
        </w:tc>
      </w:tr>
    </w:tbl>
    <w:p w14:paraId="357FEF01" w14:textId="480061F7" w:rsidR="006A14E0" w:rsidRPr="002A2538" w:rsidRDefault="006A14E0">
      <w:pPr>
        <w:rPr>
          <w:lang w:val="es-AR"/>
        </w:rPr>
        <w:sectPr w:rsidR="006A14E0" w:rsidRPr="002A2538">
          <w:headerReference w:type="default" r:id="rId8"/>
          <w:footerReference w:type="default" r:id="rId9"/>
          <w:headerReference w:type="first" r:id="rId10"/>
          <w:footerReference w:type="first" r:id="rId11"/>
          <w:pgSz w:w="11907" w:h="16840" w:code="9"/>
          <w:pgMar w:top="567" w:right="567" w:bottom="567" w:left="1701" w:header="0" w:footer="0" w:gutter="0"/>
          <w:cols w:space="708"/>
          <w:titlePg/>
          <w:docGrid w:linePitch="360"/>
        </w:sectPr>
      </w:pPr>
    </w:p>
    <w:p w14:paraId="395E98EC" w14:textId="7A2B0405" w:rsidR="7C295A2B" w:rsidRDefault="7C295A2B" w:rsidP="7C295A2B">
      <w:pPr>
        <w:pStyle w:val="Encabezado"/>
        <w:tabs>
          <w:tab w:val="clear" w:pos="4419"/>
          <w:tab w:val="clear" w:pos="8838"/>
        </w:tabs>
        <w:rPr>
          <w:b/>
          <w:bCs/>
          <w:sz w:val="28"/>
          <w:szCs w:val="28"/>
          <w:u w:val="single"/>
          <w:lang w:val="es-AR"/>
        </w:rPr>
      </w:pPr>
    </w:p>
    <w:p w14:paraId="2E6CD0B3" w14:textId="1257D109" w:rsidR="63AE8E1F" w:rsidRDefault="1A643711" w:rsidP="63AE8E1F">
      <w:pPr>
        <w:pStyle w:val="Encabezado"/>
        <w:tabs>
          <w:tab w:val="clear" w:pos="4419"/>
          <w:tab w:val="clear" w:pos="8838"/>
        </w:tabs>
        <w:rPr>
          <w:b/>
          <w:bCs/>
          <w:sz w:val="28"/>
          <w:szCs w:val="28"/>
          <w:u w:val="single"/>
          <w:lang w:val="es-AR"/>
        </w:rPr>
      </w:pPr>
      <w:r w:rsidRPr="1A643711">
        <w:rPr>
          <w:b/>
          <w:bCs/>
          <w:sz w:val="28"/>
          <w:szCs w:val="28"/>
          <w:u w:val="single"/>
          <w:lang w:val="es-AR"/>
        </w:rPr>
        <w:t>Enunciado</w:t>
      </w:r>
    </w:p>
    <w:p w14:paraId="32964BAD" w14:textId="77777777" w:rsidR="009E60CF" w:rsidRPr="009E60CF" w:rsidRDefault="009E60CF" w:rsidP="63AE8E1F">
      <w:pPr>
        <w:pStyle w:val="Encabezado"/>
        <w:tabs>
          <w:tab w:val="clear" w:pos="4419"/>
          <w:tab w:val="clear" w:pos="8838"/>
        </w:tabs>
        <w:rPr>
          <w:b/>
          <w:bCs/>
          <w:sz w:val="28"/>
          <w:szCs w:val="28"/>
          <w:u w:val="single"/>
          <w:lang w:val="es-AR"/>
        </w:rPr>
      </w:pPr>
    </w:p>
    <w:p w14:paraId="49A31608" w14:textId="77777777" w:rsidR="00C951F7" w:rsidRDefault="00C951F7" w:rsidP="00C951F7">
      <w:r w:rsidRPr="00C951F7">
        <w:t>Objetivos: Identificar por medio del enunciado propuesto, la etapa de la metodología a la cual</w:t>
      </w:r>
    </w:p>
    <w:p w14:paraId="5E53A857" w14:textId="6F82294C" w:rsidR="00C951F7" w:rsidRDefault="00C951F7" w:rsidP="00C951F7">
      <w:r>
        <w:t>c</w:t>
      </w:r>
      <w:r w:rsidRPr="00C951F7">
        <w:t>orresponde</w:t>
      </w:r>
      <w:r>
        <w:t xml:space="preserve"> </w:t>
      </w:r>
      <w:r w:rsidRPr="00C951F7">
        <w:t>y las herramientas o técnicas que se presentan. Justificar lo definido en forma adecuada.</w:t>
      </w:r>
    </w:p>
    <w:p w14:paraId="4E98A0A7" w14:textId="77777777" w:rsidR="00C951F7" w:rsidRPr="00C951F7" w:rsidRDefault="00C951F7" w:rsidP="00C951F7"/>
    <w:p w14:paraId="6446B63B" w14:textId="443AEEA2" w:rsidR="00C951F7" w:rsidRPr="00C951F7" w:rsidRDefault="00C951F7" w:rsidP="00C951F7">
      <w:r w:rsidRPr="00C951F7">
        <w:t>Una vez definido el procedimiento para implementar en la empresa “Pine Bussiness S.A.” para</w:t>
      </w:r>
      <w:r>
        <w:t xml:space="preserve"> </w:t>
      </w:r>
      <w:r w:rsidRPr="00C951F7">
        <w:t>optimizar las horas</w:t>
      </w:r>
      <w:r>
        <w:t xml:space="preserve"> </w:t>
      </w:r>
      <w:r w:rsidRPr="00C951F7">
        <w:t>de trabajo de cada empleado, se decide definir además las estrategias y el alcance de los controles a realizar</w:t>
      </w:r>
      <w:r>
        <w:t xml:space="preserve"> </w:t>
      </w:r>
      <w:r w:rsidRPr="00C951F7">
        <w:t>sobre el sistema planteado.</w:t>
      </w:r>
    </w:p>
    <w:p w14:paraId="6990C381" w14:textId="15B9C205" w:rsidR="00C951F7" w:rsidRPr="00C951F7" w:rsidRDefault="00C951F7" w:rsidP="00C951F7">
      <w:r w:rsidRPr="00C951F7">
        <w:t>En primer lugar, se define implementar por un breve período el sistema dentro de un área de la organización,</w:t>
      </w:r>
      <w:r>
        <w:t xml:space="preserve"> </w:t>
      </w:r>
      <w:r w:rsidRPr="00C951F7">
        <w:t>sobre la cual se documentarán los resultados para controlar el correcto funcionamiento del procedimiento definido.</w:t>
      </w:r>
    </w:p>
    <w:p w14:paraId="6F4CE5F5" w14:textId="264EE470" w:rsidR="00174FE3" w:rsidRPr="00C951F7" w:rsidRDefault="00C951F7" w:rsidP="00C951F7">
      <w:r w:rsidRPr="00C951F7">
        <w:t>De esa forma se hace participar al usuario, y pueden identificarse ciertos aspectos a optimizar para</w:t>
      </w:r>
      <w:r>
        <w:t xml:space="preserve"> </w:t>
      </w:r>
      <w:r w:rsidRPr="00C951F7">
        <w:t>implementar</w:t>
      </w:r>
      <w:r>
        <w:t xml:space="preserve"> </w:t>
      </w:r>
      <w:r w:rsidRPr="00C951F7">
        <w:t>la solución a lo largo de toda la organización. A su vez, se definen los plazos y horarios previstos, para compararlos</w:t>
      </w:r>
      <w:r>
        <w:t xml:space="preserve"> </w:t>
      </w:r>
      <w:r w:rsidRPr="00C951F7">
        <w:t>con los tiempos reales en el área involucrada, comparando las</w:t>
      </w:r>
      <w:r>
        <w:t xml:space="preserve"> </w:t>
      </w:r>
      <w:r w:rsidRPr="00C951F7">
        <w:t>métricas y focalizando los pasos del procedimiento</w:t>
      </w:r>
      <w:r>
        <w:t xml:space="preserve"> </w:t>
      </w:r>
      <w:r w:rsidRPr="00C951F7">
        <w:t>que requieran de un ajuste antes de la implementación completa.</w:t>
      </w:r>
    </w:p>
    <w:p w14:paraId="4EF07AB6" w14:textId="77777777" w:rsidR="002A3C11" w:rsidRDefault="002A3C11" w:rsidP="00AA3B45">
      <w:pPr>
        <w:rPr>
          <w:sz w:val="28"/>
          <w:szCs w:val="28"/>
          <w:u w:val="single"/>
        </w:rPr>
      </w:pPr>
    </w:p>
    <w:p w14:paraId="7BF52AFF" w14:textId="77777777" w:rsidR="002A3C11" w:rsidRPr="007A59EB" w:rsidRDefault="002A3C11" w:rsidP="00AA3B45">
      <w:pPr>
        <w:rPr>
          <w:sz w:val="28"/>
          <w:szCs w:val="28"/>
          <w:u w:val="single"/>
        </w:rPr>
      </w:pPr>
    </w:p>
    <w:p w14:paraId="25159C3D" w14:textId="086B863A" w:rsidR="00151FC8" w:rsidRDefault="57B1EDA0">
      <w:pPr>
        <w:pStyle w:val="Encabezado"/>
        <w:tabs>
          <w:tab w:val="clear" w:pos="4419"/>
          <w:tab w:val="clear" w:pos="8838"/>
        </w:tabs>
        <w:rPr>
          <w:b/>
          <w:bCs/>
          <w:sz w:val="28"/>
          <w:szCs w:val="28"/>
          <w:u w:val="single"/>
          <w:lang w:val="es-AR"/>
        </w:rPr>
      </w:pPr>
      <w:r w:rsidRPr="57B1EDA0">
        <w:rPr>
          <w:b/>
          <w:bCs/>
          <w:sz w:val="28"/>
          <w:szCs w:val="28"/>
          <w:u w:val="single"/>
          <w:lang w:val="es-AR"/>
        </w:rPr>
        <w:t>Resoluci</w:t>
      </w:r>
      <w:r w:rsidR="009E60CF">
        <w:rPr>
          <w:b/>
          <w:bCs/>
          <w:sz w:val="28"/>
          <w:szCs w:val="28"/>
          <w:u w:val="single"/>
          <w:lang w:val="es-AR"/>
        </w:rPr>
        <w:t>ón</w:t>
      </w:r>
    </w:p>
    <w:p w14:paraId="6F8A138E" w14:textId="77777777" w:rsidR="00497AF5" w:rsidRDefault="00497AF5">
      <w:pPr>
        <w:pStyle w:val="Encabezado"/>
        <w:tabs>
          <w:tab w:val="clear" w:pos="4419"/>
          <w:tab w:val="clear" w:pos="8838"/>
        </w:tabs>
        <w:rPr>
          <w:b/>
          <w:bCs/>
          <w:sz w:val="28"/>
          <w:szCs w:val="28"/>
          <w:u w:val="single"/>
          <w:lang w:val="es-AR"/>
        </w:rPr>
      </w:pPr>
    </w:p>
    <w:p w14:paraId="34D3EC70" w14:textId="27348995" w:rsidR="00497AF5" w:rsidRPr="00497AF5" w:rsidRDefault="00497AF5">
      <w:pPr>
        <w:pStyle w:val="Encabezado"/>
        <w:tabs>
          <w:tab w:val="clear" w:pos="4419"/>
          <w:tab w:val="clear" w:pos="8838"/>
        </w:tabs>
        <w:rPr>
          <w:lang w:val="es-AR"/>
        </w:rPr>
      </w:pPr>
      <w:r>
        <w:rPr>
          <w:lang w:val="es-AR"/>
        </w:rPr>
        <w:t>La etapa que se describe en el enunciado es la de Pruebas. En esta etapa se propone hallar la mayor cantidad de errores para asegurar una buena calidad del sistema al momento de implementarse. Se trata de esta etapa ya que en el enunciado se proponen las diferentes estrategias mediante las cuales, el sistema de a poco se irá introduciendo, como, por ejemplo, implementar el sistema durante un tiempo reducido en un área específica de la organización, teniendo como objetivo</w:t>
      </w:r>
      <w:r w:rsidR="006E0F58">
        <w:rPr>
          <w:lang w:val="es-AR"/>
        </w:rPr>
        <w:t xml:space="preserve"> principal</w:t>
      </w:r>
      <w:r>
        <w:rPr>
          <w:lang w:val="es-AR"/>
        </w:rPr>
        <w:t xml:space="preserve"> identificar los posibles errores del sistema</w:t>
      </w:r>
      <w:r w:rsidR="006E0F58">
        <w:rPr>
          <w:lang w:val="es-AR"/>
        </w:rPr>
        <w:t xml:space="preserve"> para, posteriormente, corregirlos</w:t>
      </w:r>
      <w:r>
        <w:rPr>
          <w:lang w:val="es-AR"/>
        </w:rPr>
        <w:t>. Las pruebas que se realizan son de aceptación, ya que involucran la participación del usuario en ellas.</w:t>
      </w:r>
    </w:p>
    <w:p w14:paraId="386D304C" w14:textId="77777777" w:rsidR="007A59EB" w:rsidRDefault="007A59EB">
      <w:pPr>
        <w:pStyle w:val="Encabezado"/>
        <w:tabs>
          <w:tab w:val="clear" w:pos="4419"/>
          <w:tab w:val="clear" w:pos="8838"/>
        </w:tabs>
        <w:rPr>
          <w:b/>
          <w:bCs/>
          <w:sz w:val="28"/>
          <w:szCs w:val="28"/>
          <w:u w:val="single"/>
          <w:lang w:val="es-AR"/>
        </w:rPr>
      </w:pPr>
    </w:p>
    <w:p w14:paraId="475234C4" w14:textId="77777777" w:rsidR="004A0136" w:rsidRDefault="004A0136">
      <w:pPr>
        <w:pStyle w:val="Encabezado"/>
        <w:tabs>
          <w:tab w:val="clear" w:pos="4419"/>
          <w:tab w:val="clear" w:pos="8838"/>
        </w:tabs>
        <w:rPr>
          <w:b/>
          <w:bCs/>
          <w:sz w:val="28"/>
          <w:szCs w:val="28"/>
          <w:u w:val="single"/>
          <w:lang w:val="es-AR"/>
        </w:rPr>
      </w:pPr>
    </w:p>
    <w:p w14:paraId="43A3E34A" w14:textId="77777777" w:rsidR="007A59EB" w:rsidRDefault="007A59EB">
      <w:pPr>
        <w:pStyle w:val="Encabezado"/>
        <w:tabs>
          <w:tab w:val="clear" w:pos="4419"/>
          <w:tab w:val="clear" w:pos="8838"/>
        </w:tabs>
        <w:rPr>
          <w:b/>
          <w:bCs/>
          <w:sz w:val="28"/>
          <w:szCs w:val="28"/>
          <w:u w:val="single"/>
          <w:lang w:val="es-AR"/>
        </w:rPr>
      </w:pPr>
    </w:p>
    <w:p w14:paraId="459C8206" w14:textId="598C0DA8" w:rsidR="00AA3B45" w:rsidRPr="00EC22D4" w:rsidRDefault="00AA3B45">
      <w:pPr>
        <w:pStyle w:val="Encabezado"/>
        <w:tabs>
          <w:tab w:val="clear" w:pos="4419"/>
          <w:tab w:val="clear" w:pos="8838"/>
        </w:tabs>
        <w:rPr>
          <w:lang w:val="es-AR"/>
        </w:rPr>
      </w:pPr>
    </w:p>
    <w:sectPr w:rsidR="00AA3B45" w:rsidRPr="00EC22D4">
      <w:headerReference w:type="first" r:id="rId12"/>
      <w:footerReference w:type="first" r:id="rId13"/>
      <w:pgSz w:w="11907" w:h="16840" w:code="9"/>
      <w:pgMar w:top="567" w:right="567" w:bottom="1962"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A6094" w14:textId="77777777" w:rsidR="00504A37" w:rsidRDefault="00504A37">
      <w:r>
        <w:separator/>
      </w:r>
    </w:p>
  </w:endnote>
  <w:endnote w:type="continuationSeparator" w:id="0">
    <w:p w14:paraId="693FB7A4" w14:textId="77777777" w:rsidR="00504A37" w:rsidRDefault="00504A37">
      <w:r>
        <w:continuationSeparator/>
      </w:r>
    </w:p>
  </w:endnote>
  <w:endnote w:type="continuationNotice" w:id="1">
    <w:p w14:paraId="400A343F" w14:textId="77777777" w:rsidR="00504A37" w:rsidRDefault="00504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C92E7D" w14:paraId="7E07A3D8" w14:textId="77777777">
      <w:tc>
        <w:tcPr>
          <w:tcW w:w="4889" w:type="dxa"/>
        </w:tcPr>
        <w:p w14:paraId="59F26657" w14:textId="77777777" w:rsidR="00C92E7D" w:rsidRDefault="00C92E7D" w:rsidP="00C92E7D">
          <w:pPr>
            <w:pStyle w:val="Piedepgina"/>
            <w:rPr>
              <w:sz w:val="20"/>
            </w:rPr>
          </w:pPr>
          <w:r>
            <w:t>Sistemas y Procesos de Negocio</w:t>
          </w:r>
        </w:p>
      </w:tc>
      <w:tc>
        <w:tcPr>
          <w:tcW w:w="4890" w:type="dxa"/>
        </w:tcPr>
        <w:p w14:paraId="434D0D65" w14:textId="728AA421" w:rsidR="00C92E7D" w:rsidRDefault="00C92E7D" w:rsidP="00C92E7D">
          <w:pPr>
            <w:pStyle w:val="Piedepgina"/>
            <w:jc w:val="right"/>
            <w:rPr>
              <w:sz w:val="20"/>
            </w:rPr>
          </w:pPr>
          <w:r>
            <w:rPr>
              <w:sz w:val="20"/>
            </w:rPr>
            <w:t xml:space="preserve">Hoja </w:t>
          </w:r>
          <w:r w:rsidRPr="00C92E7D">
            <w:rPr>
              <w:rStyle w:val="Nmerodepgina"/>
              <w:color w:val="000000" w:themeColor="text1"/>
              <w:sz w:val="20"/>
              <w:szCs w:val="16"/>
            </w:rPr>
            <w:fldChar w:fldCharType="begin"/>
          </w:r>
          <w:r w:rsidRPr="00C92E7D">
            <w:rPr>
              <w:rStyle w:val="Nmerodepgina"/>
              <w:color w:val="000000" w:themeColor="text1"/>
              <w:sz w:val="20"/>
              <w:szCs w:val="16"/>
            </w:rPr>
            <w:instrText>PAGE   \* MERGEFORMAT</w:instrText>
          </w:r>
          <w:r w:rsidRPr="00C92E7D">
            <w:rPr>
              <w:rStyle w:val="Nmerodepgina"/>
              <w:color w:val="000000" w:themeColor="text1"/>
              <w:sz w:val="20"/>
              <w:szCs w:val="16"/>
            </w:rPr>
            <w:fldChar w:fldCharType="separate"/>
          </w:r>
          <w:r w:rsidRPr="00C92E7D">
            <w:rPr>
              <w:rStyle w:val="Nmerodepgina"/>
              <w:color w:val="000000" w:themeColor="text1"/>
              <w:sz w:val="20"/>
              <w:szCs w:val="16"/>
            </w:rPr>
            <w:t>1</w:t>
          </w:r>
          <w:r w:rsidRPr="00C92E7D">
            <w:rPr>
              <w:rStyle w:val="Nmerodepgina"/>
              <w:color w:val="000000" w:themeColor="text1"/>
              <w:sz w:val="20"/>
              <w:szCs w:val="16"/>
            </w:rPr>
            <w:fldChar w:fldCharType="end"/>
          </w:r>
          <w:r w:rsidRPr="00C92E7D">
            <w:rPr>
              <w:rStyle w:val="Nmerodepgina"/>
              <w:sz w:val="16"/>
              <w:szCs w:val="20"/>
            </w:rPr>
            <w:t xml:space="preserve"> </w:t>
          </w:r>
          <w:r>
            <w:rPr>
              <w:rStyle w:val="Nmerodepgina"/>
              <w:sz w:val="20"/>
            </w:rPr>
            <w:t xml:space="preserve">de </w:t>
          </w:r>
          <w:r w:rsidR="004E0338">
            <w:rPr>
              <w:rStyle w:val="Nmerodepgina"/>
              <w:sz w:val="20"/>
            </w:rPr>
            <w:t>2</w:t>
          </w:r>
          <w:r>
            <w:rPr>
              <w:rStyle w:val="Nmerodepgina"/>
              <w:sz w:val="20"/>
            </w:rPr>
            <w:t xml:space="preserve">      </w:t>
          </w:r>
        </w:p>
      </w:tc>
    </w:tr>
  </w:tbl>
  <w:p w14:paraId="0A104F3C" w14:textId="77777777" w:rsidR="00C92E7D" w:rsidRDefault="00C92E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D23B93E" w14:paraId="01C30568" w14:textId="77777777" w:rsidTr="5D23B93E">
      <w:trPr>
        <w:trHeight w:val="300"/>
      </w:trPr>
      <w:tc>
        <w:tcPr>
          <w:tcW w:w="3210" w:type="dxa"/>
        </w:tcPr>
        <w:p w14:paraId="2D493DCF" w14:textId="7C5943A1" w:rsidR="5D23B93E" w:rsidRDefault="5D23B93E" w:rsidP="5D23B93E">
          <w:pPr>
            <w:pStyle w:val="Encabezado"/>
            <w:ind w:left="-115"/>
          </w:pPr>
        </w:p>
      </w:tc>
      <w:tc>
        <w:tcPr>
          <w:tcW w:w="3210" w:type="dxa"/>
        </w:tcPr>
        <w:p w14:paraId="5878BD0A" w14:textId="131496D7" w:rsidR="5D23B93E" w:rsidRDefault="5D23B93E" w:rsidP="5D23B93E">
          <w:pPr>
            <w:pStyle w:val="Encabezado"/>
            <w:jc w:val="center"/>
          </w:pPr>
        </w:p>
      </w:tc>
      <w:tc>
        <w:tcPr>
          <w:tcW w:w="3210" w:type="dxa"/>
        </w:tcPr>
        <w:p w14:paraId="63DA02B0" w14:textId="0CB06591" w:rsidR="5D23B93E" w:rsidRDefault="5D23B93E" w:rsidP="5D23B93E">
          <w:pPr>
            <w:pStyle w:val="Encabezado"/>
            <w:ind w:right="-115"/>
            <w:jc w:val="right"/>
          </w:pPr>
        </w:p>
      </w:tc>
    </w:tr>
  </w:tbl>
  <w:p w14:paraId="1089A2C0" w14:textId="27A740EA" w:rsidR="00063C7D" w:rsidRDefault="00063C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8E1CF1" w14:paraId="52DB6AD7" w14:textId="77777777">
      <w:tc>
        <w:tcPr>
          <w:tcW w:w="4889" w:type="dxa"/>
        </w:tcPr>
        <w:p w14:paraId="640FC0F6" w14:textId="52DCA408" w:rsidR="008E1CF1" w:rsidRDefault="00120A0E">
          <w:pPr>
            <w:pStyle w:val="Piedepgina"/>
            <w:rPr>
              <w:sz w:val="20"/>
            </w:rPr>
          </w:pPr>
          <w:r>
            <w:t xml:space="preserve">Sistemas y </w:t>
          </w:r>
          <w:r w:rsidR="008561F4">
            <w:t>Procesos de Negocio</w:t>
          </w:r>
        </w:p>
      </w:tc>
      <w:tc>
        <w:tcPr>
          <w:tcW w:w="4890" w:type="dxa"/>
        </w:tcPr>
        <w:p w14:paraId="4B6A94CD" w14:textId="3A94755A" w:rsidR="008E1CF1" w:rsidRDefault="008E1CF1">
          <w:pPr>
            <w:pStyle w:val="Piedepgina"/>
            <w:jc w:val="right"/>
            <w:rPr>
              <w:sz w:val="20"/>
            </w:rPr>
          </w:pPr>
          <w:r>
            <w:rPr>
              <w:sz w:val="20"/>
            </w:rPr>
            <w:t xml:space="preserve">Hoja </w:t>
          </w:r>
          <w:r w:rsidRPr="00DF3876">
            <w:rPr>
              <w:rStyle w:val="Nmerodepgina"/>
              <w:color w:val="000000" w:themeColor="text1"/>
              <w:sz w:val="20"/>
              <w:szCs w:val="20"/>
            </w:rPr>
            <w:fldChar w:fldCharType="begin"/>
          </w:r>
          <w:r w:rsidRPr="00DF3876">
            <w:rPr>
              <w:rStyle w:val="Nmerodepgina"/>
              <w:color w:val="000000" w:themeColor="text1"/>
              <w:sz w:val="20"/>
              <w:szCs w:val="20"/>
            </w:rPr>
            <w:instrText xml:space="preserve"> PAGE </w:instrText>
          </w:r>
          <w:r w:rsidRPr="00DF3876">
            <w:rPr>
              <w:rStyle w:val="Nmerodepgina"/>
              <w:color w:val="000000" w:themeColor="text1"/>
              <w:sz w:val="20"/>
              <w:szCs w:val="20"/>
            </w:rPr>
            <w:fldChar w:fldCharType="separate"/>
          </w:r>
          <w:r w:rsidR="00601298" w:rsidRPr="00DF3876">
            <w:rPr>
              <w:rStyle w:val="Nmerodepgina"/>
              <w:noProof/>
              <w:color w:val="000000" w:themeColor="text1"/>
              <w:sz w:val="20"/>
              <w:szCs w:val="20"/>
            </w:rPr>
            <w:t>1</w:t>
          </w:r>
          <w:r w:rsidRPr="00DF3876">
            <w:rPr>
              <w:rStyle w:val="Nmerodepgina"/>
              <w:color w:val="000000" w:themeColor="text1"/>
              <w:sz w:val="20"/>
              <w:szCs w:val="20"/>
            </w:rPr>
            <w:fldChar w:fldCharType="end"/>
          </w:r>
          <w:r>
            <w:rPr>
              <w:rStyle w:val="Nmerodepgina"/>
              <w:sz w:val="20"/>
            </w:rPr>
            <w:t xml:space="preserve"> de</w:t>
          </w:r>
          <w:r w:rsidR="00C92E7D">
            <w:rPr>
              <w:rStyle w:val="Nmerodepgina"/>
              <w:color w:val="000000" w:themeColor="text1"/>
              <w:sz w:val="20"/>
            </w:rPr>
            <w:t xml:space="preserve"> </w:t>
          </w:r>
          <w:r w:rsidR="006E0F58">
            <w:rPr>
              <w:rStyle w:val="Nmerodepgina"/>
              <w:color w:val="000000" w:themeColor="text1"/>
              <w:sz w:val="20"/>
            </w:rPr>
            <w:t>1</w:t>
          </w:r>
          <w:r w:rsidR="00F6713D">
            <w:rPr>
              <w:rStyle w:val="Nmerodepgina"/>
              <w:sz w:val="20"/>
            </w:rPr>
            <w:t xml:space="preserve"> </w:t>
          </w:r>
          <w:r>
            <w:rPr>
              <w:rStyle w:val="Nmerodepgina"/>
              <w:sz w:val="20"/>
            </w:rPr>
            <w:t xml:space="preserve"> </w:t>
          </w:r>
          <w:r w:rsidR="00F6713D">
            <w:rPr>
              <w:rStyle w:val="Nmerodepgina"/>
              <w:sz w:val="20"/>
            </w:rPr>
            <w:t xml:space="preserve">   </w:t>
          </w:r>
        </w:p>
      </w:tc>
    </w:tr>
  </w:tbl>
  <w:p w14:paraId="469EA94D" w14:textId="77777777" w:rsidR="008E1CF1" w:rsidRDefault="008E1CF1">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2FE6" w14:textId="77777777" w:rsidR="00504A37" w:rsidRDefault="00504A37">
      <w:r>
        <w:separator/>
      </w:r>
    </w:p>
  </w:footnote>
  <w:footnote w:type="continuationSeparator" w:id="0">
    <w:p w14:paraId="66F490F4" w14:textId="77777777" w:rsidR="00504A37" w:rsidRDefault="00504A37">
      <w:r>
        <w:continuationSeparator/>
      </w:r>
    </w:p>
  </w:footnote>
  <w:footnote w:type="continuationNotice" w:id="1">
    <w:p w14:paraId="2945CE46" w14:textId="77777777" w:rsidR="00504A37" w:rsidRDefault="00504A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C92E7D" w:rsidRPr="00F6713D" w14:paraId="1BFAB148" w14:textId="77777777">
      <w:tc>
        <w:tcPr>
          <w:tcW w:w="1312" w:type="dxa"/>
        </w:tcPr>
        <w:p w14:paraId="64AAB67B" w14:textId="2B9A4408" w:rsidR="00C92E7D" w:rsidRDefault="00C92E7D" w:rsidP="00C92E7D">
          <w:pPr>
            <w:pStyle w:val="Encabezado"/>
          </w:pPr>
          <w:r>
            <w:t xml:space="preserve">TP Nro.: </w:t>
          </w:r>
          <w:r w:rsidR="00C951F7">
            <w:t>6</w:t>
          </w:r>
        </w:p>
      </w:tc>
      <w:tc>
        <w:tcPr>
          <w:tcW w:w="1928" w:type="dxa"/>
        </w:tcPr>
        <w:p w14:paraId="04278818" w14:textId="3CD497C3" w:rsidR="00C92E7D" w:rsidRPr="00624081" w:rsidRDefault="00C92E7D" w:rsidP="00C92E7D">
          <w:pPr>
            <w:pStyle w:val="Encabezado"/>
            <w:jc w:val="center"/>
            <w:rPr>
              <w:color w:val="D9D9D9"/>
            </w:rPr>
          </w:pPr>
        </w:p>
      </w:tc>
      <w:tc>
        <w:tcPr>
          <w:tcW w:w="2679" w:type="dxa"/>
        </w:tcPr>
        <w:p w14:paraId="7B9CBA69" w14:textId="4114FFB0" w:rsidR="00C92E7D" w:rsidRDefault="00C92E7D" w:rsidP="00C92E7D">
          <w:pPr>
            <w:pStyle w:val="Encabezado"/>
          </w:pPr>
          <w:r>
            <w:t xml:space="preserve"> Tema: </w:t>
          </w:r>
          <w:r w:rsidR="00C951F7">
            <w:t>Metodología “Pine Business S.A”</w:t>
          </w:r>
        </w:p>
      </w:tc>
      <w:tc>
        <w:tcPr>
          <w:tcW w:w="1599" w:type="dxa"/>
        </w:tcPr>
        <w:p w14:paraId="46A8491A" w14:textId="77777777" w:rsidR="00C92E7D" w:rsidRDefault="00C92E7D" w:rsidP="00C92E7D">
          <w:pPr>
            <w:pStyle w:val="Encabezado"/>
            <w:jc w:val="center"/>
          </w:pPr>
          <w:r>
            <w:t>Curso: K1029</w:t>
          </w:r>
          <w:r w:rsidRPr="00312F40">
            <w:rPr>
              <w:color w:val="FFFFFF" w:themeColor="background1"/>
            </w:rPr>
            <w:t>----</w:t>
          </w:r>
        </w:p>
      </w:tc>
      <w:tc>
        <w:tcPr>
          <w:tcW w:w="2121" w:type="dxa"/>
        </w:tcPr>
        <w:p w14:paraId="41094722" w14:textId="77777777" w:rsidR="00C92E7D" w:rsidRPr="00F6713D" w:rsidRDefault="00C92E7D" w:rsidP="00C92E7D">
          <w:pPr>
            <w:pStyle w:val="Encabezado"/>
            <w:jc w:val="right"/>
          </w:pPr>
          <w:r>
            <w:t>Grupo Nombre</w:t>
          </w:r>
          <w:r w:rsidRPr="00F6713D">
            <w:t>.:</w:t>
          </w:r>
          <w:r>
            <w:t xml:space="preserve"> Los Pollos Hermanos</w:t>
          </w:r>
          <w:r w:rsidRPr="00F6713D">
            <w:t xml:space="preserve">  </w:t>
          </w:r>
        </w:p>
      </w:tc>
    </w:tr>
  </w:tbl>
  <w:p w14:paraId="0976C492" w14:textId="77777777" w:rsidR="00C92E7D" w:rsidRPr="00C92E7D" w:rsidRDefault="00C92E7D" w:rsidP="00C92E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9E72" w14:textId="77777777" w:rsidR="008E1CF1" w:rsidRDefault="008E1CF1">
    <w:pPr>
      <w:pStyle w:val="Encabezado"/>
      <w:rPr>
        <w:lang w:val="en-US"/>
      </w:rPr>
    </w:pPr>
  </w:p>
  <w:p w14:paraId="78D35D6B" w14:textId="77777777" w:rsidR="008E1CF1" w:rsidRDefault="008E1CF1">
    <w:pPr>
      <w:pStyle w:val="Encabezad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8E1CF1" w:rsidRPr="00F6713D" w14:paraId="42281E43" w14:textId="77777777" w:rsidTr="00D000E8">
      <w:tc>
        <w:tcPr>
          <w:tcW w:w="1312" w:type="dxa"/>
        </w:tcPr>
        <w:p w14:paraId="0E2D9012" w14:textId="00BD68D3" w:rsidR="008E1CF1" w:rsidRDefault="008E1CF1">
          <w:pPr>
            <w:pStyle w:val="Encabezado"/>
          </w:pPr>
          <w:r>
            <w:t xml:space="preserve">TP Nro.: </w:t>
          </w:r>
          <w:r w:rsidR="00C951F7">
            <w:t>6</w:t>
          </w:r>
        </w:p>
      </w:tc>
      <w:tc>
        <w:tcPr>
          <w:tcW w:w="1928" w:type="dxa"/>
        </w:tcPr>
        <w:p w14:paraId="04FCB3D9" w14:textId="4CCFC2D1" w:rsidR="008E1CF1" w:rsidRPr="001D1952" w:rsidRDefault="008E1CF1">
          <w:pPr>
            <w:pStyle w:val="Encabezado"/>
            <w:jc w:val="center"/>
            <w:rPr>
              <w:color w:val="000000" w:themeColor="text1"/>
            </w:rPr>
          </w:pPr>
        </w:p>
      </w:tc>
      <w:tc>
        <w:tcPr>
          <w:tcW w:w="2679" w:type="dxa"/>
        </w:tcPr>
        <w:p w14:paraId="6D8C2CDF" w14:textId="42372137" w:rsidR="008E1CF1" w:rsidRDefault="00F6713D" w:rsidP="00F6713D">
          <w:pPr>
            <w:pStyle w:val="Encabezado"/>
          </w:pPr>
          <w:r>
            <w:t xml:space="preserve"> </w:t>
          </w:r>
          <w:r w:rsidR="008E1CF1">
            <w:t>Tema:</w:t>
          </w:r>
          <w:r>
            <w:t xml:space="preserve"> </w:t>
          </w:r>
          <w:r w:rsidR="007733BF">
            <w:t>Metodología “</w:t>
          </w:r>
          <w:r w:rsidR="00C951F7">
            <w:t>Pine Business S.A”</w:t>
          </w:r>
        </w:p>
      </w:tc>
      <w:tc>
        <w:tcPr>
          <w:tcW w:w="1599" w:type="dxa"/>
        </w:tcPr>
        <w:p w14:paraId="35A26B30" w14:textId="28A8F593" w:rsidR="008E1CF1" w:rsidRDefault="00624081">
          <w:pPr>
            <w:pStyle w:val="Encabezado"/>
            <w:jc w:val="center"/>
          </w:pPr>
          <w:r>
            <w:t>Curso: K</w:t>
          </w:r>
          <w:r w:rsidR="00A87238">
            <w:t>1029</w:t>
          </w:r>
          <w:r w:rsidRPr="00312F40">
            <w:rPr>
              <w:color w:val="FFFFFF" w:themeColor="background1"/>
            </w:rPr>
            <w:t>----</w:t>
          </w:r>
        </w:p>
      </w:tc>
      <w:tc>
        <w:tcPr>
          <w:tcW w:w="2121" w:type="dxa"/>
        </w:tcPr>
        <w:p w14:paraId="32F6D3CD" w14:textId="6576EBBB" w:rsidR="008E1CF1" w:rsidRPr="00F6713D" w:rsidRDefault="00F6713D">
          <w:pPr>
            <w:pStyle w:val="Encabezado"/>
            <w:jc w:val="right"/>
          </w:pPr>
          <w:r>
            <w:t>Grupo Nombre</w:t>
          </w:r>
          <w:r w:rsidR="008E1CF1" w:rsidRPr="00F6713D">
            <w:t>.:</w:t>
          </w:r>
          <w:r w:rsidR="00A87238">
            <w:t xml:space="preserve"> Los Pollos Hermanos</w:t>
          </w:r>
          <w:r w:rsidR="00A87238" w:rsidRPr="00F6713D">
            <w:t xml:space="preserve">  </w:t>
          </w:r>
        </w:p>
      </w:tc>
    </w:tr>
  </w:tbl>
  <w:p w14:paraId="181DD26C" w14:textId="77777777" w:rsidR="008E1CF1" w:rsidRPr="00F6713D" w:rsidRDefault="008E1CF1">
    <w:pPr>
      <w:pStyle w:val="Encabezado"/>
    </w:pPr>
  </w:p>
</w:hdr>
</file>

<file path=word/intelligence2.xml><?xml version="1.0" encoding="utf-8"?>
<int2:intelligence xmlns:int2="http://schemas.microsoft.com/office/intelligence/2020/intelligence" xmlns:oel="http://schemas.microsoft.com/office/2019/extlst">
  <int2:observations>
    <int2:textHash int2:hashCode="95VrJ2Pm/xdBOB" int2:id="jdic0TEk">
      <int2:state int2:value="Rejected" int2:type="AugLoop_Text_Critique"/>
    </int2:textHash>
    <int2:textHash int2:hashCode="7+uTLoT4qr97uR" int2:id="wMXUB0x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882"/>
    <w:multiLevelType w:val="hybridMultilevel"/>
    <w:tmpl w:val="3B3E3D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CB2036"/>
    <w:multiLevelType w:val="hybridMultilevel"/>
    <w:tmpl w:val="B59A5B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6A6983"/>
    <w:multiLevelType w:val="hybridMultilevel"/>
    <w:tmpl w:val="DBE0DB8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9106214"/>
    <w:multiLevelType w:val="hybridMultilevel"/>
    <w:tmpl w:val="43AA5A7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BE046E3"/>
    <w:multiLevelType w:val="hybridMultilevel"/>
    <w:tmpl w:val="F14C860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42790446">
    <w:abstractNumId w:val="3"/>
  </w:num>
  <w:num w:numId="2" w16cid:durableId="1226991812">
    <w:abstractNumId w:val="4"/>
  </w:num>
  <w:num w:numId="3" w16cid:durableId="431779412">
    <w:abstractNumId w:val="1"/>
  </w:num>
  <w:num w:numId="4" w16cid:durableId="701132834">
    <w:abstractNumId w:val="0"/>
  </w:num>
  <w:num w:numId="5" w16cid:durableId="623773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E8"/>
    <w:rsid w:val="00012610"/>
    <w:rsid w:val="00026794"/>
    <w:rsid w:val="00026913"/>
    <w:rsid w:val="00033BFE"/>
    <w:rsid w:val="00036589"/>
    <w:rsid w:val="00037DE7"/>
    <w:rsid w:val="00042B21"/>
    <w:rsid w:val="0004658E"/>
    <w:rsid w:val="0005186F"/>
    <w:rsid w:val="00055372"/>
    <w:rsid w:val="00056291"/>
    <w:rsid w:val="00056ADF"/>
    <w:rsid w:val="00063C7D"/>
    <w:rsid w:val="00064CAC"/>
    <w:rsid w:val="00072EF7"/>
    <w:rsid w:val="0008180B"/>
    <w:rsid w:val="00090545"/>
    <w:rsid w:val="00093A06"/>
    <w:rsid w:val="0009738B"/>
    <w:rsid w:val="000A51E5"/>
    <w:rsid w:val="000B5C98"/>
    <w:rsid w:val="000C0494"/>
    <w:rsid w:val="000C4DC5"/>
    <w:rsid w:val="000C7F3C"/>
    <w:rsid w:val="000D1A5D"/>
    <w:rsid w:val="000D2F55"/>
    <w:rsid w:val="000E1128"/>
    <w:rsid w:val="000E498C"/>
    <w:rsid w:val="000E54F5"/>
    <w:rsid w:val="000F0F2C"/>
    <w:rsid w:val="000F6793"/>
    <w:rsid w:val="000F7780"/>
    <w:rsid w:val="000F79FF"/>
    <w:rsid w:val="00101D8A"/>
    <w:rsid w:val="00106F7B"/>
    <w:rsid w:val="00110C17"/>
    <w:rsid w:val="001163CD"/>
    <w:rsid w:val="00120A0E"/>
    <w:rsid w:val="001244FF"/>
    <w:rsid w:val="001248A1"/>
    <w:rsid w:val="00126073"/>
    <w:rsid w:val="00134CAB"/>
    <w:rsid w:val="00141239"/>
    <w:rsid w:val="00144C44"/>
    <w:rsid w:val="00151FC8"/>
    <w:rsid w:val="0015470A"/>
    <w:rsid w:val="00154C57"/>
    <w:rsid w:val="00163765"/>
    <w:rsid w:val="00174FE3"/>
    <w:rsid w:val="00175684"/>
    <w:rsid w:val="00175DD9"/>
    <w:rsid w:val="00181C59"/>
    <w:rsid w:val="001923EC"/>
    <w:rsid w:val="001924AA"/>
    <w:rsid w:val="001A1995"/>
    <w:rsid w:val="001A709E"/>
    <w:rsid w:val="001A7647"/>
    <w:rsid w:val="001B6B9E"/>
    <w:rsid w:val="001C1BEC"/>
    <w:rsid w:val="001C2C9F"/>
    <w:rsid w:val="001C3462"/>
    <w:rsid w:val="001C4AE0"/>
    <w:rsid w:val="001C5283"/>
    <w:rsid w:val="001C6C90"/>
    <w:rsid w:val="001D1320"/>
    <w:rsid w:val="001D1952"/>
    <w:rsid w:val="001D20C9"/>
    <w:rsid w:val="001E04C5"/>
    <w:rsid w:val="001E51DC"/>
    <w:rsid w:val="001F0BC0"/>
    <w:rsid w:val="001F4FCC"/>
    <w:rsid w:val="002053CF"/>
    <w:rsid w:val="00211E51"/>
    <w:rsid w:val="002144DC"/>
    <w:rsid w:val="00214C5B"/>
    <w:rsid w:val="00215C8B"/>
    <w:rsid w:val="00226A6F"/>
    <w:rsid w:val="002354F5"/>
    <w:rsid w:val="00235C32"/>
    <w:rsid w:val="00243D13"/>
    <w:rsid w:val="002606B7"/>
    <w:rsid w:val="002674C5"/>
    <w:rsid w:val="00267505"/>
    <w:rsid w:val="00267DAD"/>
    <w:rsid w:val="00274045"/>
    <w:rsid w:val="0028384A"/>
    <w:rsid w:val="0028679F"/>
    <w:rsid w:val="00286BA9"/>
    <w:rsid w:val="002A0A18"/>
    <w:rsid w:val="002A0AAA"/>
    <w:rsid w:val="002A2538"/>
    <w:rsid w:val="002A3C11"/>
    <w:rsid w:val="002A4F95"/>
    <w:rsid w:val="002C0273"/>
    <w:rsid w:val="002C4FC4"/>
    <w:rsid w:val="002D4D8C"/>
    <w:rsid w:val="002D5861"/>
    <w:rsid w:val="002E0243"/>
    <w:rsid w:val="002E5050"/>
    <w:rsid w:val="002F282E"/>
    <w:rsid w:val="00307725"/>
    <w:rsid w:val="00312F40"/>
    <w:rsid w:val="0031496A"/>
    <w:rsid w:val="00317E12"/>
    <w:rsid w:val="0032611A"/>
    <w:rsid w:val="00334C4D"/>
    <w:rsid w:val="00334FC2"/>
    <w:rsid w:val="00337580"/>
    <w:rsid w:val="003416C0"/>
    <w:rsid w:val="00342A9A"/>
    <w:rsid w:val="00344237"/>
    <w:rsid w:val="00346752"/>
    <w:rsid w:val="003639DF"/>
    <w:rsid w:val="003674D3"/>
    <w:rsid w:val="003700E9"/>
    <w:rsid w:val="00373064"/>
    <w:rsid w:val="003837B7"/>
    <w:rsid w:val="00394364"/>
    <w:rsid w:val="00394B9E"/>
    <w:rsid w:val="00397FDA"/>
    <w:rsid w:val="003A3D16"/>
    <w:rsid w:val="003C0AF2"/>
    <w:rsid w:val="003C7709"/>
    <w:rsid w:val="003D22A6"/>
    <w:rsid w:val="003D2B45"/>
    <w:rsid w:val="003D45DD"/>
    <w:rsid w:val="003D5C08"/>
    <w:rsid w:val="003E348D"/>
    <w:rsid w:val="003E4E9A"/>
    <w:rsid w:val="003E5D70"/>
    <w:rsid w:val="003F1666"/>
    <w:rsid w:val="003F5F01"/>
    <w:rsid w:val="00432970"/>
    <w:rsid w:val="00432A97"/>
    <w:rsid w:val="00433CA0"/>
    <w:rsid w:val="0044463C"/>
    <w:rsid w:val="00451EF5"/>
    <w:rsid w:val="004532AC"/>
    <w:rsid w:val="004534FF"/>
    <w:rsid w:val="00470D50"/>
    <w:rsid w:val="00470EF7"/>
    <w:rsid w:val="00473AEB"/>
    <w:rsid w:val="00481936"/>
    <w:rsid w:val="00482669"/>
    <w:rsid w:val="00485B66"/>
    <w:rsid w:val="0049313E"/>
    <w:rsid w:val="0049379A"/>
    <w:rsid w:val="00494AF8"/>
    <w:rsid w:val="004975EE"/>
    <w:rsid w:val="00497AF5"/>
    <w:rsid w:val="004A0136"/>
    <w:rsid w:val="004A1729"/>
    <w:rsid w:val="004B3D4A"/>
    <w:rsid w:val="004C4EA4"/>
    <w:rsid w:val="004D4C91"/>
    <w:rsid w:val="004D730F"/>
    <w:rsid w:val="004E01D2"/>
    <w:rsid w:val="004E0338"/>
    <w:rsid w:val="004E32BE"/>
    <w:rsid w:val="004E4329"/>
    <w:rsid w:val="004E58AC"/>
    <w:rsid w:val="004E614E"/>
    <w:rsid w:val="004F0D58"/>
    <w:rsid w:val="004F7A82"/>
    <w:rsid w:val="00504A37"/>
    <w:rsid w:val="005134D1"/>
    <w:rsid w:val="00516CEC"/>
    <w:rsid w:val="00532020"/>
    <w:rsid w:val="00540617"/>
    <w:rsid w:val="005608F2"/>
    <w:rsid w:val="005630FB"/>
    <w:rsid w:val="00571FC9"/>
    <w:rsid w:val="00577372"/>
    <w:rsid w:val="00585E4F"/>
    <w:rsid w:val="00595A19"/>
    <w:rsid w:val="005B6EBE"/>
    <w:rsid w:val="005F0AC5"/>
    <w:rsid w:val="00601298"/>
    <w:rsid w:val="00604410"/>
    <w:rsid w:val="006078CC"/>
    <w:rsid w:val="00610BD9"/>
    <w:rsid w:val="00611340"/>
    <w:rsid w:val="00620DA4"/>
    <w:rsid w:val="00624081"/>
    <w:rsid w:val="00632395"/>
    <w:rsid w:val="00636A17"/>
    <w:rsid w:val="006407D7"/>
    <w:rsid w:val="006467A3"/>
    <w:rsid w:val="006518A4"/>
    <w:rsid w:val="00652024"/>
    <w:rsid w:val="00652358"/>
    <w:rsid w:val="0066089D"/>
    <w:rsid w:val="0066605E"/>
    <w:rsid w:val="00667364"/>
    <w:rsid w:val="0067534E"/>
    <w:rsid w:val="00696D09"/>
    <w:rsid w:val="006979FE"/>
    <w:rsid w:val="006A14E0"/>
    <w:rsid w:val="006B07A9"/>
    <w:rsid w:val="006B67AD"/>
    <w:rsid w:val="006C2386"/>
    <w:rsid w:val="006D046C"/>
    <w:rsid w:val="006D1095"/>
    <w:rsid w:val="006D499A"/>
    <w:rsid w:val="006D6369"/>
    <w:rsid w:val="006E0F58"/>
    <w:rsid w:val="006E401E"/>
    <w:rsid w:val="006F5073"/>
    <w:rsid w:val="007113AB"/>
    <w:rsid w:val="00720D14"/>
    <w:rsid w:val="007377C6"/>
    <w:rsid w:val="00743AC8"/>
    <w:rsid w:val="00755551"/>
    <w:rsid w:val="00763539"/>
    <w:rsid w:val="007666F2"/>
    <w:rsid w:val="007733BF"/>
    <w:rsid w:val="00776677"/>
    <w:rsid w:val="00781ED1"/>
    <w:rsid w:val="00786DDB"/>
    <w:rsid w:val="00791D8E"/>
    <w:rsid w:val="007935D0"/>
    <w:rsid w:val="007A1406"/>
    <w:rsid w:val="007A40F8"/>
    <w:rsid w:val="007A59EB"/>
    <w:rsid w:val="007A60FB"/>
    <w:rsid w:val="007A6793"/>
    <w:rsid w:val="007B1395"/>
    <w:rsid w:val="007C2B27"/>
    <w:rsid w:val="007C4249"/>
    <w:rsid w:val="007C6185"/>
    <w:rsid w:val="007D247C"/>
    <w:rsid w:val="007D329A"/>
    <w:rsid w:val="007E20F4"/>
    <w:rsid w:val="007F3B9C"/>
    <w:rsid w:val="00802CEC"/>
    <w:rsid w:val="00811467"/>
    <w:rsid w:val="00812A56"/>
    <w:rsid w:val="00812B25"/>
    <w:rsid w:val="00812BDE"/>
    <w:rsid w:val="00824B4E"/>
    <w:rsid w:val="00825E75"/>
    <w:rsid w:val="008309B3"/>
    <w:rsid w:val="00835B73"/>
    <w:rsid w:val="00846331"/>
    <w:rsid w:val="0084796E"/>
    <w:rsid w:val="008512C5"/>
    <w:rsid w:val="008561F4"/>
    <w:rsid w:val="00860A35"/>
    <w:rsid w:val="008625DD"/>
    <w:rsid w:val="00862B76"/>
    <w:rsid w:val="00864DF4"/>
    <w:rsid w:val="00865BB4"/>
    <w:rsid w:val="0089224E"/>
    <w:rsid w:val="008A2680"/>
    <w:rsid w:val="008A3704"/>
    <w:rsid w:val="008B53B4"/>
    <w:rsid w:val="008C6698"/>
    <w:rsid w:val="008C66D9"/>
    <w:rsid w:val="008D6E2D"/>
    <w:rsid w:val="008E0030"/>
    <w:rsid w:val="008E1CF1"/>
    <w:rsid w:val="008E27C1"/>
    <w:rsid w:val="008E3799"/>
    <w:rsid w:val="008E77CB"/>
    <w:rsid w:val="008F7E0A"/>
    <w:rsid w:val="00900D04"/>
    <w:rsid w:val="00901C81"/>
    <w:rsid w:val="00916E7D"/>
    <w:rsid w:val="00917653"/>
    <w:rsid w:val="00932951"/>
    <w:rsid w:val="00944234"/>
    <w:rsid w:val="00946453"/>
    <w:rsid w:val="00953DAC"/>
    <w:rsid w:val="00957715"/>
    <w:rsid w:val="00962A00"/>
    <w:rsid w:val="00963166"/>
    <w:rsid w:val="00963212"/>
    <w:rsid w:val="009754E5"/>
    <w:rsid w:val="009800E7"/>
    <w:rsid w:val="00991A22"/>
    <w:rsid w:val="009A16FE"/>
    <w:rsid w:val="009A2623"/>
    <w:rsid w:val="009A3EB6"/>
    <w:rsid w:val="009A5C33"/>
    <w:rsid w:val="009C728C"/>
    <w:rsid w:val="009C7E4A"/>
    <w:rsid w:val="009E60CF"/>
    <w:rsid w:val="009F2B0F"/>
    <w:rsid w:val="00A04A1C"/>
    <w:rsid w:val="00A1331D"/>
    <w:rsid w:val="00A22A49"/>
    <w:rsid w:val="00A37AB5"/>
    <w:rsid w:val="00A43E8B"/>
    <w:rsid w:val="00A477A6"/>
    <w:rsid w:val="00A53BD0"/>
    <w:rsid w:val="00A5767E"/>
    <w:rsid w:val="00A72B62"/>
    <w:rsid w:val="00A73B83"/>
    <w:rsid w:val="00A741BB"/>
    <w:rsid w:val="00A87238"/>
    <w:rsid w:val="00A938A1"/>
    <w:rsid w:val="00AA19FB"/>
    <w:rsid w:val="00AA3B45"/>
    <w:rsid w:val="00AA5C41"/>
    <w:rsid w:val="00AB379B"/>
    <w:rsid w:val="00AC0339"/>
    <w:rsid w:val="00AC199B"/>
    <w:rsid w:val="00AC4541"/>
    <w:rsid w:val="00AC6F81"/>
    <w:rsid w:val="00AD06C4"/>
    <w:rsid w:val="00AD38BD"/>
    <w:rsid w:val="00AF33F3"/>
    <w:rsid w:val="00B008CC"/>
    <w:rsid w:val="00B02676"/>
    <w:rsid w:val="00B0286B"/>
    <w:rsid w:val="00B03DFC"/>
    <w:rsid w:val="00B11EF4"/>
    <w:rsid w:val="00B16721"/>
    <w:rsid w:val="00B27D99"/>
    <w:rsid w:val="00B30151"/>
    <w:rsid w:val="00B35D05"/>
    <w:rsid w:val="00B406E0"/>
    <w:rsid w:val="00B4770C"/>
    <w:rsid w:val="00B57E65"/>
    <w:rsid w:val="00B869F3"/>
    <w:rsid w:val="00BB1B87"/>
    <w:rsid w:val="00BB2881"/>
    <w:rsid w:val="00BC0E16"/>
    <w:rsid w:val="00BC786E"/>
    <w:rsid w:val="00BD6E0E"/>
    <w:rsid w:val="00C000CD"/>
    <w:rsid w:val="00C004D0"/>
    <w:rsid w:val="00C01742"/>
    <w:rsid w:val="00C137F7"/>
    <w:rsid w:val="00C15696"/>
    <w:rsid w:val="00C17ABE"/>
    <w:rsid w:val="00C32B93"/>
    <w:rsid w:val="00C600A9"/>
    <w:rsid w:val="00C6604E"/>
    <w:rsid w:val="00C71DF2"/>
    <w:rsid w:val="00C73BB6"/>
    <w:rsid w:val="00C73E4C"/>
    <w:rsid w:val="00C755BC"/>
    <w:rsid w:val="00C756BE"/>
    <w:rsid w:val="00C82534"/>
    <w:rsid w:val="00C8422C"/>
    <w:rsid w:val="00C90087"/>
    <w:rsid w:val="00C90B3E"/>
    <w:rsid w:val="00C90BEA"/>
    <w:rsid w:val="00C92E7D"/>
    <w:rsid w:val="00C951F7"/>
    <w:rsid w:val="00CA2CD7"/>
    <w:rsid w:val="00CB3831"/>
    <w:rsid w:val="00CB5395"/>
    <w:rsid w:val="00CE25D0"/>
    <w:rsid w:val="00CE50F6"/>
    <w:rsid w:val="00CE6BA1"/>
    <w:rsid w:val="00CF23FA"/>
    <w:rsid w:val="00CF2E3B"/>
    <w:rsid w:val="00D000E8"/>
    <w:rsid w:val="00D0372F"/>
    <w:rsid w:val="00D0700A"/>
    <w:rsid w:val="00D11723"/>
    <w:rsid w:val="00D135EA"/>
    <w:rsid w:val="00D31BDB"/>
    <w:rsid w:val="00D3750F"/>
    <w:rsid w:val="00D402A2"/>
    <w:rsid w:val="00D61027"/>
    <w:rsid w:val="00D67A41"/>
    <w:rsid w:val="00D70889"/>
    <w:rsid w:val="00D72148"/>
    <w:rsid w:val="00D764E7"/>
    <w:rsid w:val="00D82759"/>
    <w:rsid w:val="00D9390D"/>
    <w:rsid w:val="00DA0D2B"/>
    <w:rsid w:val="00DB5B27"/>
    <w:rsid w:val="00DB5EE1"/>
    <w:rsid w:val="00DC2715"/>
    <w:rsid w:val="00DC6AA8"/>
    <w:rsid w:val="00DD4843"/>
    <w:rsid w:val="00DD73E5"/>
    <w:rsid w:val="00DE4D06"/>
    <w:rsid w:val="00DF1F1E"/>
    <w:rsid w:val="00DF3876"/>
    <w:rsid w:val="00DF3C4E"/>
    <w:rsid w:val="00E06B42"/>
    <w:rsid w:val="00E15C6F"/>
    <w:rsid w:val="00E20C40"/>
    <w:rsid w:val="00E2623D"/>
    <w:rsid w:val="00E3016B"/>
    <w:rsid w:val="00E510BA"/>
    <w:rsid w:val="00E533E8"/>
    <w:rsid w:val="00E54402"/>
    <w:rsid w:val="00E62AA9"/>
    <w:rsid w:val="00E63D63"/>
    <w:rsid w:val="00E64AC7"/>
    <w:rsid w:val="00E67F32"/>
    <w:rsid w:val="00E72EDF"/>
    <w:rsid w:val="00E76F2B"/>
    <w:rsid w:val="00E77A83"/>
    <w:rsid w:val="00E82C10"/>
    <w:rsid w:val="00E84213"/>
    <w:rsid w:val="00E9079F"/>
    <w:rsid w:val="00E9159E"/>
    <w:rsid w:val="00EA0304"/>
    <w:rsid w:val="00EB12D8"/>
    <w:rsid w:val="00EB3F1E"/>
    <w:rsid w:val="00EC22D4"/>
    <w:rsid w:val="00ED4B7C"/>
    <w:rsid w:val="00ED729E"/>
    <w:rsid w:val="00EE357B"/>
    <w:rsid w:val="00EE52FF"/>
    <w:rsid w:val="00EE6488"/>
    <w:rsid w:val="00EE7165"/>
    <w:rsid w:val="00EF096C"/>
    <w:rsid w:val="00EF2514"/>
    <w:rsid w:val="00F051BB"/>
    <w:rsid w:val="00F16700"/>
    <w:rsid w:val="00F17CEC"/>
    <w:rsid w:val="00F243DA"/>
    <w:rsid w:val="00F24B0E"/>
    <w:rsid w:val="00F318CB"/>
    <w:rsid w:val="00F359F3"/>
    <w:rsid w:val="00F36013"/>
    <w:rsid w:val="00F4241C"/>
    <w:rsid w:val="00F470FC"/>
    <w:rsid w:val="00F51442"/>
    <w:rsid w:val="00F52EEC"/>
    <w:rsid w:val="00F531D0"/>
    <w:rsid w:val="00F53829"/>
    <w:rsid w:val="00F547C7"/>
    <w:rsid w:val="00F54A45"/>
    <w:rsid w:val="00F56869"/>
    <w:rsid w:val="00F64A6C"/>
    <w:rsid w:val="00F6713D"/>
    <w:rsid w:val="00F73ADF"/>
    <w:rsid w:val="00F77D53"/>
    <w:rsid w:val="00F80D9F"/>
    <w:rsid w:val="00F8255E"/>
    <w:rsid w:val="00F83F89"/>
    <w:rsid w:val="00F91EDE"/>
    <w:rsid w:val="00F93E0D"/>
    <w:rsid w:val="00F96C54"/>
    <w:rsid w:val="00FA0078"/>
    <w:rsid w:val="00FB3D51"/>
    <w:rsid w:val="00FB63D1"/>
    <w:rsid w:val="00FC0A08"/>
    <w:rsid w:val="00FC57B4"/>
    <w:rsid w:val="00FC5D2B"/>
    <w:rsid w:val="00FD65AD"/>
    <w:rsid w:val="00FD6791"/>
    <w:rsid w:val="0316DE5D"/>
    <w:rsid w:val="03F504C8"/>
    <w:rsid w:val="04431732"/>
    <w:rsid w:val="0634D968"/>
    <w:rsid w:val="0786A08E"/>
    <w:rsid w:val="092CBB5A"/>
    <w:rsid w:val="0A0C9B0D"/>
    <w:rsid w:val="0A74A9BA"/>
    <w:rsid w:val="0B127AD8"/>
    <w:rsid w:val="0B1F1508"/>
    <w:rsid w:val="0B97F9E5"/>
    <w:rsid w:val="0C6B0C97"/>
    <w:rsid w:val="0D7FB1A1"/>
    <w:rsid w:val="0E78480C"/>
    <w:rsid w:val="0F234AD2"/>
    <w:rsid w:val="1020987F"/>
    <w:rsid w:val="10B68915"/>
    <w:rsid w:val="127D9EAB"/>
    <w:rsid w:val="15682922"/>
    <w:rsid w:val="15D80CA2"/>
    <w:rsid w:val="16AB1F54"/>
    <w:rsid w:val="1A0F6611"/>
    <w:rsid w:val="1A643711"/>
    <w:rsid w:val="1DACD2B9"/>
    <w:rsid w:val="1E04E29F"/>
    <w:rsid w:val="200E06CA"/>
    <w:rsid w:val="20DE323F"/>
    <w:rsid w:val="21283B7A"/>
    <w:rsid w:val="227B3190"/>
    <w:rsid w:val="230C9937"/>
    <w:rsid w:val="2362CAFD"/>
    <w:rsid w:val="23F81818"/>
    <w:rsid w:val="24A8AA84"/>
    <w:rsid w:val="25AA1B7E"/>
    <w:rsid w:val="27ED62D0"/>
    <w:rsid w:val="28045F23"/>
    <w:rsid w:val="2909C194"/>
    <w:rsid w:val="301A12FA"/>
    <w:rsid w:val="31D7759D"/>
    <w:rsid w:val="31DC86EE"/>
    <w:rsid w:val="3328BF69"/>
    <w:rsid w:val="337AE800"/>
    <w:rsid w:val="34C2978C"/>
    <w:rsid w:val="35C8C446"/>
    <w:rsid w:val="363E6942"/>
    <w:rsid w:val="3776F053"/>
    <w:rsid w:val="379B9BA8"/>
    <w:rsid w:val="3BBCC30D"/>
    <w:rsid w:val="3BD60F25"/>
    <w:rsid w:val="3BF42FB0"/>
    <w:rsid w:val="3D214B81"/>
    <w:rsid w:val="3D2335A4"/>
    <w:rsid w:val="3D867EF4"/>
    <w:rsid w:val="3DE971B8"/>
    <w:rsid w:val="3E023473"/>
    <w:rsid w:val="3E2A914E"/>
    <w:rsid w:val="3EF64DF2"/>
    <w:rsid w:val="3F5DD43D"/>
    <w:rsid w:val="3FA5E43F"/>
    <w:rsid w:val="3FADDEE5"/>
    <w:rsid w:val="3FEE1B0F"/>
    <w:rsid w:val="405F371C"/>
    <w:rsid w:val="427F73D0"/>
    <w:rsid w:val="44880083"/>
    <w:rsid w:val="4594D0BA"/>
    <w:rsid w:val="47896392"/>
    <w:rsid w:val="4BFDEC1B"/>
    <w:rsid w:val="4DFAC20A"/>
    <w:rsid w:val="4F33E093"/>
    <w:rsid w:val="5080A170"/>
    <w:rsid w:val="50FAB53D"/>
    <w:rsid w:val="52BAA891"/>
    <w:rsid w:val="5308DFB1"/>
    <w:rsid w:val="56958349"/>
    <w:rsid w:val="57234880"/>
    <w:rsid w:val="57B1EDA0"/>
    <w:rsid w:val="57C29F1A"/>
    <w:rsid w:val="58B565EE"/>
    <w:rsid w:val="58D74424"/>
    <w:rsid w:val="597341BA"/>
    <w:rsid w:val="5B682A23"/>
    <w:rsid w:val="5C7B09C0"/>
    <w:rsid w:val="5D23B93E"/>
    <w:rsid w:val="5DC01EFE"/>
    <w:rsid w:val="5DC17FC4"/>
    <w:rsid w:val="5DEDB3F8"/>
    <w:rsid w:val="5E14AF12"/>
    <w:rsid w:val="5E79F0A0"/>
    <w:rsid w:val="5FF4DEEA"/>
    <w:rsid w:val="60FB0BA4"/>
    <w:rsid w:val="61FD78BD"/>
    <w:rsid w:val="624FBA07"/>
    <w:rsid w:val="62F7FA46"/>
    <w:rsid w:val="63AE8E1F"/>
    <w:rsid w:val="63BD5DF6"/>
    <w:rsid w:val="646731CC"/>
    <w:rsid w:val="6474E0CE"/>
    <w:rsid w:val="64DF1A8A"/>
    <w:rsid w:val="6653176D"/>
    <w:rsid w:val="66D6AC57"/>
    <w:rsid w:val="6A201F68"/>
    <w:rsid w:val="6A34F1A7"/>
    <w:rsid w:val="6ADC02F6"/>
    <w:rsid w:val="6B558D66"/>
    <w:rsid w:val="6C32DC68"/>
    <w:rsid w:val="6E121D41"/>
    <w:rsid w:val="6FEA935F"/>
    <w:rsid w:val="74526905"/>
    <w:rsid w:val="77FD1F0D"/>
    <w:rsid w:val="7B6B7044"/>
    <w:rsid w:val="7C112EE8"/>
    <w:rsid w:val="7C295A2B"/>
    <w:rsid w:val="7C967B24"/>
    <w:rsid w:val="7E26D22A"/>
    <w:rsid w:val="7EEDA5B6"/>
    <w:rsid w:val="7F4A87F7"/>
    <w:rsid w:val="7F7CBD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1396F"/>
  <w15:chartTrackingRefBased/>
  <w15:docId w15:val="{7A1825E6-A546-43D2-9E90-83CD0F95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E7D"/>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character" w:styleId="Nmerodepgina">
    <w:name w:val="page number"/>
    <w:basedOn w:val="Fuentedeprrafopredeter"/>
  </w:style>
  <w:style w:type="character" w:customStyle="1" w:styleId="EncabezadoCar">
    <w:name w:val="Encabezado Car"/>
    <w:basedOn w:val="Fuentedeprrafopredeter"/>
    <w:link w:val="Encabezado"/>
    <w:rsid w:val="00267505"/>
    <w:rPr>
      <w:sz w:val="24"/>
      <w:szCs w:val="24"/>
      <w:lang w:val="es-ES" w:eastAsia="es-ES"/>
    </w:rPr>
  </w:style>
  <w:style w:type="character" w:customStyle="1" w:styleId="PiedepginaCar">
    <w:name w:val="Pie de página Car"/>
    <w:basedOn w:val="Fuentedeprrafopredeter"/>
    <w:link w:val="Piedepgina"/>
    <w:rsid w:val="00C92E7D"/>
    <w:rPr>
      <w:sz w:val="24"/>
      <w:szCs w:val="24"/>
      <w:lang w:val="es-ES" w:eastAsia="es-ES"/>
    </w:rPr>
  </w:style>
  <w:style w:type="character" w:styleId="Hipervnculo">
    <w:name w:val="Hyperlink"/>
    <w:basedOn w:val="Fuentedeprrafopredeter"/>
    <w:uiPriority w:val="99"/>
    <w:unhideWhenUsed/>
    <w:rsid w:val="007733BF"/>
    <w:rPr>
      <w:color w:val="0000FF"/>
      <w:u w:val="single"/>
    </w:rPr>
  </w:style>
  <w:style w:type="paragraph" w:styleId="Textoindependiente">
    <w:name w:val="Body Text"/>
    <w:basedOn w:val="Normal"/>
    <w:link w:val="TextoindependienteCar"/>
    <w:uiPriority w:val="1"/>
    <w:qFormat/>
    <w:rsid w:val="007A59EB"/>
    <w:pPr>
      <w:widowControl w:val="0"/>
      <w:autoSpaceDE w:val="0"/>
      <w:autoSpaceDN w:val="0"/>
    </w:pPr>
    <w:rPr>
      <w:rFonts w:ascii="Calibri" w:eastAsia="Calibri" w:hAnsi="Calibri" w:cs="Calibri"/>
      <w:sz w:val="22"/>
      <w:szCs w:val="22"/>
      <w:lang w:eastAsia="en-US"/>
    </w:rPr>
  </w:style>
  <w:style w:type="character" w:customStyle="1" w:styleId="TextoindependienteCar">
    <w:name w:val="Texto independiente Car"/>
    <w:basedOn w:val="Fuentedeprrafopredeter"/>
    <w:link w:val="Textoindependiente"/>
    <w:uiPriority w:val="1"/>
    <w:rsid w:val="007A59EB"/>
    <w:rPr>
      <w:rFonts w:ascii="Calibri" w:eastAsia="Calibri" w:hAnsi="Calibri" w:cs="Calibri"/>
      <w:sz w:val="22"/>
      <w:szCs w:val="22"/>
      <w:lang w:val="es-ES"/>
    </w:rPr>
  </w:style>
  <w:style w:type="table" w:styleId="Tablaconcuadrcula">
    <w:name w:val="Table Grid"/>
    <w:basedOn w:val="Tablanormal"/>
    <w:uiPriority w:val="59"/>
    <w:rsid w:val="00063C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7A59EB"/>
    <w:pPr>
      <w:widowControl w:val="0"/>
      <w:autoSpaceDE w:val="0"/>
      <w:autoSpaceDN w:val="0"/>
      <w:spacing w:before="106"/>
      <w:ind w:left="75"/>
    </w:pPr>
    <w:rPr>
      <w:rFonts w:ascii="Calibri" w:eastAsia="Calibri" w:hAnsi="Calibri" w:cs="Calibri"/>
      <w:sz w:val="22"/>
      <w:szCs w:val="22"/>
      <w:lang w:eastAsia="en-US"/>
    </w:rPr>
  </w:style>
  <w:style w:type="table" w:customStyle="1" w:styleId="TableNormal1">
    <w:name w:val="Table Normal1"/>
    <w:uiPriority w:val="2"/>
    <w:semiHidden/>
    <w:unhideWhenUsed/>
    <w:qFormat/>
    <w:rsid w:val="009F2B0F"/>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4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ta\Documents\UTN\Material-UTN\2023\Materias\Sistemas_y_Procesos_de_Negocio\Plantilla_TP_Imprim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F193D-BAA5-4EAE-98F9-82A1A58B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Plantilla_TP_Imprimir</Template>
  <TotalTime>3</TotalTime>
  <Pages>2</Pages>
  <Words>397</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UTN – REGIONAL BUENOS AIRES</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UTN – REGIONAL BUENOS AIRES</dc:title>
  <dc:subject/>
  <dc:creator>rata</dc:creator>
  <cp:keywords/>
  <dc:description/>
  <cp:lastModifiedBy>agustin herzkovich</cp:lastModifiedBy>
  <cp:revision>3</cp:revision>
  <cp:lastPrinted>2023-06-10T20:38:00Z</cp:lastPrinted>
  <dcterms:created xsi:type="dcterms:W3CDTF">2023-06-10T20:38:00Z</dcterms:created>
  <dcterms:modified xsi:type="dcterms:W3CDTF">2023-06-10T20:39:00Z</dcterms:modified>
</cp:coreProperties>
</file>